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课程计划</w:t>
      </w:r>
    </w:p>
    <w:p>
      <w:pPr>
        <w:pStyle w:val="12"/>
        <w:numPr>
          <w:ilvl w:val="0"/>
          <w:numId w:val="2"/>
        </w:numPr>
        <w:ind w:firstLineChars="0"/>
      </w:pPr>
      <w:r>
        <w:rPr>
          <w:rFonts w:hint="eastAsia"/>
          <w:lang w:eastAsia="zh-CN"/>
        </w:rPr>
        <w:t>商品数据导入</w:t>
      </w:r>
    </w:p>
    <w:p>
      <w:pPr>
        <w:pStyle w:val="12"/>
        <w:numPr>
          <w:ilvl w:val="0"/>
          <w:numId w:val="2"/>
        </w:numPr>
        <w:ind w:firstLineChars="0"/>
      </w:pPr>
      <w:r>
        <w:rPr>
          <w:rFonts w:hint="eastAsia"/>
        </w:rPr>
        <w:t>实现商品搜索</w:t>
      </w:r>
    </w:p>
    <w:p>
      <w:pPr>
        <w:pStyle w:val="12"/>
        <w:numPr>
          <w:ilvl w:val="0"/>
          <w:numId w:val="2"/>
        </w:numPr>
        <w:ind w:firstLineChars="0"/>
      </w:pPr>
      <w:r>
        <w:rPr>
          <w:rFonts w:hint="eastAsia"/>
        </w:rPr>
        <w:t>数据同步问题</w:t>
      </w:r>
    </w:p>
    <w:p>
      <w:pPr>
        <w:pStyle w:val="12"/>
        <w:numPr>
          <w:ilvl w:val="0"/>
          <w:numId w:val="2"/>
        </w:numPr>
        <w:ind w:firstLineChars="0"/>
      </w:pPr>
      <w:r>
        <w:rPr>
          <w:rFonts w:hint="eastAsia"/>
        </w:rPr>
        <w:t>ActiveMQ</w:t>
      </w:r>
      <w:r>
        <w:rPr>
          <w:rFonts w:hint="eastAsia"/>
          <w:lang w:eastAsia="zh-CN"/>
        </w:rPr>
        <w:t>介绍</w:t>
      </w:r>
    </w:p>
    <w:p>
      <w:pPr>
        <w:pStyle w:val="12"/>
        <w:numPr>
          <w:ilvl w:val="0"/>
          <w:numId w:val="2"/>
        </w:numPr>
        <w:ind w:firstLineChars="0"/>
      </w:pPr>
      <w:r>
        <w:rPr>
          <w:rFonts w:hint="eastAsia"/>
        </w:rPr>
        <w:t>ActiveMQ使用</w:t>
      </w:r>
    </w:p>
    <w:p>
      <w:pPr>
        <w:pStyle w:val="2"/>
      </w:pPr>
      <w:r>
        <w:rPr>
          <w:rFonts w:hint="eastAsia"/>
        </w:rPr>
        <w:t>商品数据导入</w:t>
      </w:r>
    </w:p>
    <w:p>
      <w:pPr>
        <w:pStyle w:val="3"/>
      </w:pPr>
      <w:r>
        <w:rPr>
          <w:rFonts w:hint="eastAsia"/>
        </w:rPr>
        <w:t>导入商品数据到数据库</w:t>
      </w:r>
    </w:p>
    <w:p>
      <w:r>
        <w:rPr>
          <w:rFonts w:hint="eastAsia"/>
        </w:rPr>
        <w:t>将“资料\sql”的数据库文件导入到淘淘商城数据库中。</w:t>
      </w:r>
    </w:p>
    <w:p>
      <w:pPr>
        <w:pStyle w:val="3"/>
      </w:pPr>
      <w:r>
        <w:rPr>
          <w:rFonts w:hint="eastAsia"/>
        </w:rPr>
        <w:t>设置Nginx访问图片</w:t>
      </w:r>
    </w:p>
    <w:p>
      <w:pPr>
        <w:pStyle w:val="4"/>
      </w:pPr>
      <w:r>
        <w:rPr>
          <w:rFonts w:hint="eastAsia"/>
        </w:rPr>
        <w:t>解压图片</w:t>
      </w:r>
    </w:p>
    <w:p>
      <w:r>
        <w:rPr>
          <w:rFonts w:hint="eastAsia"/>
        </w:rPr>
        <w:t>将“资料\京东商品图片\jd.zip”文件进行解压，放置到某个路径下；如：</w:t>
      </w:r>
    </w:p>
    <w:p>
      <w:r>
        <w:drawing>
          <wp:inline distT="0" distB="0" distL="0" distR="0">
            <wp:extent cx="3181350" cy="1657350"/>
            <wp:effectExtent l="9525" t="9525"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81350" cy="1657350"/>
                    </a:xfrm>
                    <a:prstGeom prst="rect">
                      <a:avLst/>
                    </a:prstGeom>
                    <a:ln>
                      <a:solidFill>
                        <a:schemeClr val="tx1"/>
                      </a:solidFill>
                    </a:ln>
                  </pic:spPr>
                </pic:pic>
              </a:graphicData>
            </a:graphic>
          </wp:inline>
        </w:drawing>
      </w:r>
    </w:p>
    <w:p>
      <w:pPr>
        <w:pStyle w:val="4"/>
      </w:pPr>
      <w:r>
        <w:rPr>
          <w:rFonts w:hint="eastAsia"/>
        </w:rPr>
        <w:t>配置nginx</w:t>
      </w:r>
    </w:p>
    <w:p>
      <w:r>
        <w:rPr>
          <w:rFonts w:hint="eastAsia"/>
        </w:rPr>
        <w:t>在nginx的配置文件nginx.conf中添加如下一个服务信息：</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ab/>
            </w:r>
            <w:r>
              <w:t>server {</w:t>
            </w:r>
          </w:p>
          <w:p>
            <w:r>
              <w:t xml:space="preserve">        listen       80;</w:t>
            </w:r>
          </w:p>
          <w:p>
            <w:r>
              <w:t xml:space="preserve">        server_name  image.taotao.com;</w:t>
            </w:r>
          </w:p>
          <w:p/>
          <w:p>
            <w:r>
              <w:tab/>
            </w:r>
            <w:r>
              <w:tab/>
            </w:r>
            <w:r>
              <w:rPr>
                <w:rFonts w:hint="eastAsia"/>
                <w:lang w:val="en-US" w:eastAsia="zh-CN"/>
              </w:rPr>
              <w:t xml:space="preserve"> </w:t>
            </w:r>
            <w:r>
              <w:t>proxy_set_header X-Forwarded-Host $host;</w:t>
            </w:r>
          </w:p>
          <w:p>
            <w:r>
              <w:t xml:space="preserve">        proxy_set_header X-Forwarded-Server $host;</w:t>
            </w:r>
          </w:p>
          <w:p>
            <w:r>
              <w:t xml:space="preserve">        proxy_set_header X-Forwarded-For $proxy_add_x_forwarded_for;</w:t>
            </w:r>
          </w:p>
          <w:p/>
          <w:p>
            <w:r>
              <w:t xml:space="preserve">        location / {</w:t>
            </w:r>
          </w:p>
          <w:p>
            <w:r>
              <w:tab/>
            </w:r>
            <w:r>
              <w:tab/>
            </w:r>
            <w:r>
              <w:tab/>
            </w:r>
            <w:r>
              <w:rPr>
                <w:rFonts w:hint="eastAsia"/>
              </w:rPr>
              <w:t>root F://taotao</w:t>
            </w:r>
            <w:r>
              <w:t>;</w:t>
            </w:r>
          </w:p>
          <w:p>
            <w:r>
              <w:t xml:space="preserve">        } </w:t>
            </w:r>
          </w:p>
          <w:p>
            <w:r>
              <w:t xml:space="preserve">    }</w:t>
            </w:r>
          </w:p>
        </w:tc>
      </w:tr>
    </w:tbl>
    <w:p>
      <w:pPr>
        <w:pStyle w:val="4"/>
      </w:pPr>
      <w:r>
        <w:rPr>
          <w:rFonts w:hint="eastAsia"/>
        </w:rPr>
        <w:t>设置hosts</w:t>
      </w:r>
    </w:p>
    <w:p>
      <w:r>
        <w:rPr>
          <w:rFonts w:hint="eastAsia"/>
        </w:rPr>
        <w:t>在系统hosts文件中添加：</w:t>
      </w:r>
    </w:p>
    <w:p>
      <w:r>
        <w:rPr>
          <w:rFonts w:hint="eastAsia"/>
        </w:rPr>
        <w:t>127.0.0.1 image.taotao.com</w:t>
      </w:r>
    </w:p>
    <w:p/>
    <w:p>
      <w:r>
        <w:t>测试：可以编辑商品，查看图片是否能够显</w:t>
      </w:r>
      <w:r>
        <w:rPr>
          <w:rFonts w:hint="eastAsia"/>
          <w:lang w:eastAsia="zh-CN"/>
        </w:rPr>
        <w:t>示</w:t>
      </w:r>
      <w:r>
        <w:t>。</w:t>
      </w:r>
    </w:p>
    <w:p>
      <w:pPr>
        <w:pStyle w:val="3"/>
      </w:pPr>
      <w:r>
        <w:rPr>
          <w:rFonts w:hint="eastAsia"/>
        </w:rPr>
        <w:t>导入商品数据到solr</w:t>
      </w:r>
    </w:p>
    <w:p>
      <w:pPr>
        <w:pStyle w:val="4"/>
      </w:pPr>
      <w:r>
        <w:rPr>
          <w:rFonts w:hint="eastAsia"/>
        </w:rPr>
        <w:t>分析</w:t>
      </w:r>
    </w:p>
    <w:p>
      <w:r>
        <w:rPr>
          <w:b/>
        </w:rPr>
        <w:t>需求</w:t>
      </w:r>
      <w:r>
        <w:t>：在淘淘商城数据库中，商品表已经有了比较多的商品；现在的需求是：将商品表的商品数据导入到</w:t>
      </w:r>
      <w:r>
        <w:rPr>
          <w:rFonts w:hint="eastAsia"/>
        </w:rPr>
        <w:t>solr索引库中。</w:t>
      </w:r>
    </w:p>
    <w:p>
      <w:r>
        <w:rPr>
          <w:b/>
        </w:rPr>
        <w:t>解决</w:t>
      </w:r>
      <w:r>
        <w:t>：使用</w:t>
      </w:r>
      <w:r>
        <w:rPr>
          <w:rFonts w:hint="eastAsia"/>
        </w:rPr>
        <w:t>java代码将后台管理系统中的商品读取到然后再使用solrj把数据插入到solr索引库中。</w:t>
      </w:r>
    </w:p>
    <w:p>
      <w:pPr>
        <w:pStyle w:val="4"/>
      </w:pPr>
      <w:r>
        <w:rPr>
          <w:rFonts w:hint="eastAsia"/>
        </w:rPr>
        <w:t>实现</w:t>
      </w:r>
    </w:p>
    <w:p>
      <w:pPr>
        <w:pStyle w:val="5"/>
      </w:pPr>
      <w:r>
        <w:rPr>
          <w:rFonts w:hint="eastAsia"/>
        </w:rPr>
        <w:t>声明ItemService的调用</w:t>
      </w:r>
    </w:p>
    <w:p>
      <w:r>
        <w:t>因为需要查询商品数据列表；所以在</w:t>
      </w:r>
      <w:r>
        <w:rPr>
          <w:rFonts w:hint="eastAsia"/>
        </w:rPr>
        <w:t>taotao-search-web项目需要声明对itemService的</w:t>
      </w:r>
      <w:r>
        <w:t>调用。</w:t>
      </w:r>
    </w:p>
    <w:p>
      <w:r>
        <w:t>加入依赖：</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"C:\\Users\\Administrator\\AppData\\Roaming\\Tencent\\Users\\441510427\\QQ\\WinTemp\\RichOle\\YB1T)BHBB`3M%S4PMSD)YDV.png"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87975" cy="1198880"/>
            <wp:effectExtent l="9525" t="9525" r="12700" b="10795"/>
            <wp:docPr id="2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IMG_256"/>
                    <pic:cNvPicPr>
                      <a:picLocks noChangeAspect="1"/>
                    </pic:cNvPicPr>
                  </pic:nvPicPr>
                  <pic:blipFill>
                    <a:blip r:embed="rId5"/>
                    <a:stretch>
                      <a:fillRect/>
                    </a:stretch>
                  </pic:blipFill>
                  <pic:spPr>
                    <a:xfrm>
                      <a:off x="0" y="0"/>
                      <a:ext cx="5387975" cy="1198880"/>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r>
        <w:t>声明服务调用：</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"C:\\Users\\Administrator\\AppData\\Roaming\\Tencent\\Users\\441510427\\QQ\\WinTemp\\RichOle\\%]MN8QN}%5KFE]]VZ}{K}CS.png"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39410" cy="485775"/>
            <wp:effectExtent l="9525" t="9525" r="18415" b="19050"/>
            <wp:docPr id="2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IMG_256"/>
                    <pic:cNvPicPr>
                      <a:picLocks noChangeAspect="1"/>
                    </pic:cNvPicPr>
                  </pic:nvPicPr>
                  <pic:blipFill>
                    <a:blip r:embed="rId6"/>
                    <a:stretch>
                      <a:fillRect/>
                    </a:stretch>
                  </pic:blipFill>
                  <pic:spPr>
                    <a:xfrm>
                      <a:off x="0" y="0"/>
                      <a:ext cx="5439410" cy="485775"/>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Pr>
        <w:pStyle w:val="5"/>
      </w:pPr>
      <w:r>
        <w:rPr>
          <w:rFonts w:hint="eastAsia"/>
        </w:rPr>
        <w:t>引入SolrItem类</w:t>
      </w:r>
    </w:p>
    <w:p>
      <w:r>
        <w:t>将“资料\vo”中的文件引入到</w:t>
      </w:r>
      <w:r>
        <w:rPr>
          <w:rFonts w:hint="eastAsia"/>
        </w:rPr>
        <w:t>taotao-search-interface项目中</w:t>
      </w:r>
    </w:p>
    <w:p>
      <w:r>
        <w:rPr>
          <w:rFonts w:hint="eastAsia"/>
        </w:rPr>
        <w:t>的com.taotao.search.vo包中；引入后修改该文件的package为正确的包路径。</w:t>
      </w:r>
    </w:p>
    <w:p>
      <w:pPr>
        <w:pStyle w:val="5"/>
      </w:pPr>
      <w:r>
        <w:rPr>
          <w:rFonts w:hint="eastAsia"/>
          <w:lang w:val="en-US" w:eastAsia="zh-CN"/>
        </w:rPr>
        <w:t>Item</w:t>
      </w:r>
      <w:r>
        <w:rPr>
          <w:rFonts w:hint="eastAsia"/>
        </w:rPr>
        <w:t>Search</w:t>
      </w:r>
      <w:r>
        <w:t>Service方法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"C:\\Users\\Administrator\\AppData\\Roaming\\Tencent\\Users\\441510427\\QQ\\WinTemp\\RichOle\\_IB{L2(69H`_MG$9_9H~@RX.png"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76875" cy="1533525"/>
            <wp:effectExtent l="9525" t="9525" r="19050" b="19050"/>
            <wp:docPr id="26"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IMG_256"/>
                    <pic:cNvPicPr>
                      <a:picLocks noChangeAspect="1"/>
                    </pic:cNvPicPr>
                  </pic:nvPicPr>
                  <pic:blipFill>
                    <a:blip r:embed="rId7"/>
                    <a:stretch>
                      <a:fillRect/>
                    </a:stretch>
                  </pic:blipFill>
                  <pic:spPr>
                    <a:xfrm>
                      <a:off x="0" y="0"/>
                      <a:ext cx="5476875" cy="1533525"/>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
      <w:pPr>
        <w:pStyle w:val="5"/>
      </w:pPr>
      <w:r>
        <w:rPr>
          <w:rFonts w:hint="eastAsia"/>
          <w:lang w:val="en-US" w:eastAsia="zh-CN"/>
        </w:rPr>
        <w:t>Item</w:t>
      </w:r>
      <w:r>
        <w:t>SearchServiceImpl方法</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color w:val="646464"/>
                <w:sz w:val="21"/>
                <w:szCs w:val="21"/>
              </w:rPr>
              <w:t>@Service</w:t>
            </w:r>
          </w:p>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ItemSearchServiceImpl </w:t>
            </w:r>
            <w:r>
              <w:rPr>
                <w:rFonts w:hint="eastAsia" w:ascii="Courier New" w:hAnsi="Courier New"/>
                <w:b/>
                <w:color w:val="7F0055"/>
                <w:sz w:val="21"/>
                <w:szCs w:val="21"/>
              </w:rPr>
              <w:t>implements</w:t>
            </w:r>
            <w:r>
              <w:rPr>
                <w:rFonts w:hint="eastAsia" w:ascii="Courier New" w:hAnsi="Courier New"/>
                <w:color w:val="000000"/>
                <w:sz w:val="21"/>
                <w:szCs w:val="21"/>
              </w:rPr>
              <w:t xml:space="preserve"> ItemSearchService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注入SolrClient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@Autowired</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FF0000"/>
                <w:sz w:val="21"/>
                <w:szCs w:val="21"/>
              </w:rPr>
              <w:t>private</w:t>
            </w:r>
            <w:r>
              <w:rPr>
                <w:rFonts w:hint="eastAsia" w:ascii="Courier New" w:hAnsi="Courier New"/>
                <w:color w:val="FF0000"/>
                <w:sz w:val="21"/>
                <w:szCs w:val="21"/>
              </w:rPr>
              <w:t xml:space="preserve"> SolrClient solrClient</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@Value</w:t>
            </w:r>
            <w:r>
              <w:rPr>
                <w:rFonts w:hint="eastAsia" w:ascii="Courier New" w:hAnsi="Courier New"/>
                <w:color w:val="000000"/>
                <w:sz w:val="21"/>
                <w:szCs w:val="21"/>
              </w:rPr>
              <w:t>(</w:t>
            </w:r>
            <w:r>
              <w:rPr>
                <w:rFonts w:hint="eastAsia" w:ascii="Courier New" w:hAnsi="Courier New"/>
                <w:color w:val="2A00FF"/>
                <w:sz w:val="21"/>
                <w:szCs w:val="21"/>
              </w:rPr>
              <w:t>"${defaultCollection}"</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FF0000"/>
                <w:sz w:val="21"/>
                <w:szCs w:val="21"/>
              </w:rPr>
              <w:t>private</w:t>
            </w:r>
            <w:r>
              <w:rPr>
                <w:rFonts w:hint="eastAsia" w:ascii="Courier New" w:hAnsi="Courier New"/>
                <w:color w:val="FF0000"/>
                <w:sz w:val="21"/>
                <w:szCs w:val="21"/>
              </w:rPr>
              <w:t xml:space="preserve"> String defaultCollection</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 xml:space="preserve"> * 批量添加或修改索引</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 xml:space="preserve"> * </w:t>
            </w:r>
            <w:r>
              <w:rPr>
                <w:rFonts w:hint="eastAsia" w:ascii="Courier New" w:hAnsi="Courier New"/>
                <w:b/>
                <w:color w:val="7F9FBF"/>
                <w:sz w:val="21"/>
                <w:szCs w:val="21"/>
              </w:rPr>
              <w:t>@param</w:t>
            </w:r>
            <w:r>
              <w:rPr>
                <w:rFonts w:hint="eastAsia" w:ascii="Courier New" w:hAnsi="Courier New"/>
                <w:color w:val="3F5FBF"/>
                <w:sz w:val="21"/>
                <w:szCs w:val="21"/>
              </w:rPr>
              <w:t xml:space="preserve"> solrItems 集合</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saveOrUpdate(List&lt;SolrItem&gt; </w:t>
            </w:r>
            <w:r>
              <w:rPr>
                <w:rFonts w:hint="eastAsia" w:ascii="Courier New" w:hAnsi="Courier New"/>
                <w:color w:val="6A3E3E"/>
                <w:sz w:val="21"/>
                <w:szCs w:val="21"/>
              </w:rPr>
              <w:t>solrItems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批量添加，返回修改响应对象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UpdateResponse </w:t>
            </w:r>
            <w:r>
              <w:rPr>
                <w:rFonts w:hint="eastAsia" w:ascii="Courier New" w:hAnsi="Courier New"/>
                <w:color w:val="6A3E3E"/>
                <w:sz w:val="21"/>
                <w:szCs w:val="21"/>
              </w:rPr>
              <w:t>response</w:t>
            </w:r>
            <w:r>
              <w:rPr>
                <w:rFonts w:hint="eastAsia" w:ascii="Courier New" w:hAnsi="Courier New"/>
                <w:color w:val="000000"/>
                <w:sz w:val="21"/>
                <w:szCs w:val="21"/>
              </w:rPr>
              <w:t xml:space="preserve"> = </w:t>
            </w:r>
            <w:r>
              <w:rPr>
                <w:rFonts w:hint="eastAsia" w:ascii="Courier New" w:hAnsi="Courier New"/>
                <w:color w:val="0000C0"/>
                <w:sz w:val="21"/>
                <w:szCs w:val="21"/>
              </w:rPr>
              <w:t>solrClient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.addBeans(</w:t>
            </w:r>
            <w:r>
              <w:rPr>
                <w:rFonts w:hint="eastAsia" w:ascii="Courier New" w:hAnsi="Courier New"/>
                <w:color w:val="0000C0"/>
                <w:sz w:val="21"/>
                <w:szCs w:val="21"/>
              </w:rPr>
              <w:t>defaultCollection</w:t>
            </w:r>
            <w:r>
              <w:rPr>
                <w:rFonts w:hint="eastAsia" w:ascii="Courier New" w:hAnsi="Courier New"/>
                <w:color w:val="000000"/>
                <w:sz w:val="21"/>
                <w:szCs w:val="21"/>
              </w:rPr>
              <w:t>,</w:t>
            </w:r>
            <w:r>
              <w:rPr>
                <w:rFonts w:hint="eastAsia" w:ascii="Courier New" w:hAnsi="Courier New"/>
                <w:color w:val="6A3E3E"/>
                <w:sz w:val="21"/>
                <w:szCs w:val="21"/>
              </w:rPr>
              <w:t>solrItems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判断状态码: 0 代表成功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response</w:t>
            </w:r>
            <w:r>
              <w:rPr>
                <w:rFonts w:hint="eastAsia" w:ascii="Courier New" w:hAnsi="Courier New"/>
                <w:color w:val="000000"/>
                <w:sz w:val="21"/>
                <w:szCs w:val="21"/>
              </w:rPr>
              <w:t>.getStatus() == 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提交事务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C0"/>
                <w:sz w:val="21"/>
                <w:szCs w:val="21"/>
              </w:rPr>
              <w:t>solrClient</w:t>
            </w:r>
            <w:r>
              <w:rPr>
                <w:rFonts w:hint="eastAsia" w:ascii="Courier New" w:hAnsi="Courier New"/>
                <w:color w:val="000000"/>
                <w:sz w:val="21"/>
                <w:szCs w:val="21"/>
              </w:rPr>
              <w:t>.commit(</w:t>
            </w:r>
            <w:r>
              <w:rPr>
                <w:rFonts w:hint="eastAsia" w:ascii="Courier New" w:hAnsi="Courier New"/>
                <w:color w:val="0000C0"/>
                <w:sz w:val="21"/>
                <w:szCs w:val="21"/>
              </w:rPr>
              <w:t>defaultCollection</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r>
              <w:rPr>
                <w:rFonts w:hint="eastAsia" w:ascii="Courier New" w:hAnsi="Courier New"/>
                <w:b/>
                <w:color w:val="7F0055"/>
                <w:sz w:val="21"/>
                <w:szCs w:val="21"/>
              </w:rPr>
              <w:t>else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回滚事务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C0"/>
                <w:sz w:val="21"/>
                <w:szCs w:val="21"/>
              </w:rPr>
              <w:t>solrClient</w:t>
            </w:r>
            <w:r>
              <w:rPr>
                <w:rFonts w:hint="eastAsia" w:ascii="Courier New" w:hAnsi="Courier New"/>
                <w:color w:val="000000"/>
                <w:sz w:val="21"/>
                <w:szCs w:val="21"/>
              </w:rPr>
              <w:t>.rollback(</w:t>
            </w:r>
            <w:r>
              <w:rPr>
                <w:rFonts w:hint="eastAsia" w:ascii="Courier New" w:hAnsi="Courier New"/>
                <w:color w:val="0000C0"/>
                <w:sz w:val="21"/>
                <w:szCs w:val="21"/>
              </w:rPr>
              <w:t>defaultCollection</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r>
              <w:rPr>
                <w:rFonts w:hint="eastAsia" w:ascii="Courier New" w:hAnsi="Courier New"/>
                <w:b/>
                <w:color w:val="7F0055"/>
                <w:sz w:val="21"/>
                <w:szCs w:val="21"/>
              </w:rPr>
              <w:t>catch</w:t>
            </w:r>
            <w:r>
              <w:rPr>
                <w:rFonts w:hint="eastAsia" w:ascii="Courier New" w:hAnsi="Courier New"/>
                <w:color w:val="000000"/>
                <w:sz w:val="21"/>
                <w:szCs w:val="21"/>
              </w:rPr>
              <w:t xml:space="preserve">(Exception </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throw</w:t>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RuntimeException(</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line="240" w:lineRule="auto"/>
              <w:rPr>
                <w:rFonts w:hint="eastAsia" w:ascii="Courier New" w:hAnsi="Courier New"/>
                <w:color w:val="000000"/>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line="240" w:lineRule="auto"/>
              <w:rPr>
                <w:rFonts w:hint="eastAsia" w:ascii="Courier New" w:hAnsi="Courier New" w:eastAsiaTheme="minorEastAsia"/>
                <w:color w:val="000000"/>
                <w:sz w:val="21"/>
                <w:szCs w:val="21"/>
                <w:lang w:val="en-US" w:eastAsia="zh-CN"/>
              </w:rPr>
            </w:pPr>
            <w:r>
              <w:rPr>
                <w:rFonts w:hint="eastAsia" w:ascii="Courier New" w:hAnsi="Courier New"/>
                <w:color w:val="000000"/>
                <w:sz w:val="21"/>
                <w:szCs w:val="21"/>
                <w:lang w:val="en-US" w:eastAsia="zh-CN"/>
              </w:rPr>
              <w:t>}</w:t>
            </w:r>
          </w:p>
        </w:tc>
      </w:tr>
    </w:tbl>
    <w:p>
      <w:pPr>
        <w:pStyle w:val="5"/>
      </w:pPr>
      <w:r>
        <w:rPr>
          <w:rFonts w:hint="eastAsia"/>
          <w:lang w:eastAsia="zh-CN"/>
        </w:rPr>
        <w:t>测试</w:t>
      </w:r>
      <w:r>
        <w:t>类</w:t>
      </w:r>
    </w:p>
    <w:p>
      <w:r>
        <w:rPr>
          <w:rFonts w:hint="eastAsia"/>
        </w:rPr>
        <w:t>实现</w:t>
      </w:r>
    </w:p>
    <w:p>
      <w:r>
        <w:t>taotao-search-web/src/test/java/</w:t>
      </w:r>
      <w:r>
        <w:rPr>
          <w:rFonts w:hint="eastAsia"/>
        </w:rPr>
        <w:t>com</w:t>
      </w:r>
      <w:r>
        <w:rPr>
          <w:rFonts w:hint="eastAsia"/>
          <w:lang w:val="en-US" w:eastAsia="zh-CN"/>
        </w:rPr>
        <w:t>/</w:t>
      </w:r>
      <w:r>
        <w:rPr>
          <w:rFonts w:hint="eastAsia"/>
        </w:rPr>
        <w:t>taotao</w:t>
      </w:r>
      <w:r>
        <w:rPr>
          <w:rFonts w:hint="eastAsia"/>
          <w:lang w:val="en-US" w:eastAsia="zh-CN"/>
        </w:rPr>
        <w:t>/</w:t>
      </w:r>
      <w:r>
        <w:rPr>
          <w:rFonts w:hint="eastAsia"/>
        </w:rPr>
        <w:t>search</w:t>
      </w:r>
      <w:r>
        <w:rPr>
          <w:rFonts w:hint="eastAsia"/>
          <w:lang w:val="en-US" w:eastAsia="zh-CN"/>
        </w:rPr>
        <w:t>/</w:t>
      </w:r>
      <w:r>
        <w:rPr>
          <w:rFonts w:hint="eastAsia"/>
        </w:rPr>
        <w:t>ItemIndexToSolrTes</w:t>
      </w:r>
      <w:r>
        <w:rPr>
          <w:rFonts w:hint="eastAsia"/>
          <w:lang w:val="en-US" w:eastAsia="zh-CN"/>
        </w:rPr>
        <w:t>t.java</w:t>
      </w:r>
      <w:r>
        <w:t>内容如下：</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ItemIndexToSolrTest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定义ItemSearchService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ItemSearchService </w:t>
            </w:r>
            <w:r>
              <w:rPr>
                <w:rFonts w:hint="eastAsia" w:ascii="Courier New" w:hAnsi="Courier New"/>
                <w:color w:val="0000C0"/>
                <w:sz w:val="18"/>
                <w:szCs w:val="18"/>
              </w:rPr>
              <w:t>itemSearchService</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ItemService </w:t>
            </w:r>
            <w:r>
              <w:rPr>
                <w:rFonts w:hint="eastAsia" w:ascii="Courier New" w:hAnsi="Courier New"/>
                <w:color w:val="0000C0"/>
                <w:sz w:val="18"/>
                <w:szCs w:val="18"/>
              </w:rPr>
              <w:t>itemService</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获取Spring容器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private</w:t>
            </w:r>
            <w:r>
              <w:rPr>
                <w:rFonts w:hint="eastAsia" w:ascii="Courier New" w:hAnsi="Courier New"/>
                <w:color w:val="000000"/>
                <w:sz w:val="18"/>
                <w:szCs w:val="18"/>
              </w:rPr>
              <w:t xml:space="preserve"> ApplicationContext </w:t>
            </w:r>
            <w:r>
              <w:rPr>
                <w:rFonts w:hint="eastAsia" w:ascii="Courier New" w:hAnsi="Courier New"/>
                <w:color w:val="0000C0"/>
                <w:sz w:val="18"/>
                <w:szCs w:val="18"/>
              </w:rPr>
              <w:t>ac</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在测试方法之前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@Before</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before() </w:t>
            </w:r>
            <w:r>
              <w:rPr>
                <w:rFonts w:hint="eastAsia" w:ascii="Courier New" w:hAnsi="Courier New"/>
                <w:b/>
                <w:color w:val="7F0055"/>
                <w:sz w:val="18"/>
                <w:szCs w:val="18"/>
              </w:rPr>
              <w:t>throws</w:t>
            </w:r>
            <w:r>
              <w:rPr>
                <w:rFonts w:hint="eastAsia" w:ascii="Courier New" w:hAnsi="Courier New"/>
                <w:color w:val="000000"/>
                <w:sz w:val="18"/>
                <w:szCs w:val="18"/>
              </w:rPr>
              <w:t xml:space="preserve"> Exception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获取Spring容器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this</w:t>
            </w:r>
            <w:r>
              <w:rPr>
                <w:rFonts w:hint="eastAsia" w:ascii="Courier New" w:hAnsi="Courier New"/>
                <w:color w:val="000000"/>
                <w:sz w:val="18"/>
                <w:szCs w:val="18"/>
              </w:rPr>
              <w:t>.</w:t>
            </w:r>
            <w:r>
              <w:rPr>
                <w:rFonts w:hint="eastAsia" w:ascii="Courier New" w:hAnsi="Courier New"/>
                <w:color w:val="0000C0"/>
                <w:sz w:val="18"/>
                <w:szCs w:val="18"/>
              </w:rPr>
              <w:t>ac</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ClassPathXmlApplicationContext(</w:t>
            </w:r>
            <w:r>
              <w:rPr>
                <w:rFonts w:hint="eastAsia" w:ascii="Courier New" w:hAnsi="Courier New"/>
                <w:color w:val="2A00FF"/>
                <w:sz w:val="18"/>
                <w:szCs w:val="18"/>
              </w:rPr>
              <w:t>"classpath:taotao-search-web-servlet.xml"</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获取ItemSearchService服务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this</w:t>
            </w:r>
            <w:r>
              <w:rPr>
                <w:rFonts w:hint="eastAsia" w:ascii="Courier New" w:hAnsi="Courier New"/>
                <w:color w:val="000000"/>
                <w:sz w:val="18"/>
                <w:szCs w:val="18"/>
              </w:rPr>
              <w:t>.</w:t>
            </w:r>
            <w:r>
              <w:rPr>
                <w:rFonts w:hint="eastAsia" w:ascii="Courier New" w:hAnsi="Courier New"/>
                <w:color w:val="0000C0"/>
                <w:sz w:val="18"/>
                <w:szCs w:val="18"/>
              </w:rPr>
              <w:t>itemSearchService</w:t>
            </w:r>
            <w:r>
              <w:rPr>
                <w:rFonts w:hint="eastAsia" w:ascii="Courier New" w:hAnsi="Courier New"/>
                <w:color w:val="000000"/>
                <w:sz w:val="18"/>
                <w:szCs w:val="18"/>
              </w:rPr>
              <w:t xml:space="preserve"> = </w:t>
            </w:r>
            <w:r>
              <w:rPr>
                <w:rFonts w:hint="eastAsia" w:ascii="Courier New" w:hAnsi="Courier New"/>
                <w:color w:val="0000C0"/>
                <w:sz w:val="18"/>
                <w:szCs w:val="18"/>
              </w:rPr>
              <w:t>ac</w:t>
            </w:r>
            <w:r>
              <w:rPr>
                <w:rFonts w:hint="eastAsia" w:ascii="Courier New" w:hAnsi="Courier New"/>
                <w:color w:val="000000"/>
                <w:sz w:val="18"/>
                <w:szCs w:val="18"/>
              </w:rPr>
              <w:t>.getBean(ItemSearchService.</w:t>
            </w:r>
            <w:r>
              <w:rPr>
                <w:rFonts w:hint="eastAsia" w:ascii="Courier New" w:hAnsi="Courier New"/>
                <w:b/>
                <w:color w:val="7F0055"/>
                <w:sz w:val="18"/>
                <w:szCs w:val="18"/>
              </w:rPr>
              <w:t>class</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获取ItemService服务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this</w:t>
            </w:r>
            <w:r>
              <w:rPr>
                <w:rFonts w:hint="eastAsia" w:ascii="Courier New" w:hAnsi="Courier New"/>
                <w:color w:val="000000"/>
                <w:sz w:val="18"/>
                <w:szCs w:val="18"/>
              </w:rPr>
              <w:t>.</w:t>
            </w:r>
            <w:r>
              <w:rPr>
                <w:rFonts w:hint="eastAsia" w:ascii="Courier New" w:hAnsi="Courier New"/>
                <w:color w:val="0000C0"/>
                <w:sz w:val="18"/>
                <w:szCs w:val="18"/>
              </w:rPr>
              <w:t>itemService</w:t>
            </w:r>
            <w:r>
              <w:rPr>
                <w:rFonts w:hint="eastAsia" w:ascii="Courier New" w:hAnsi="Courier New"/>
                <w:color w:val="000000"/>
                <w:sz w:val="18"/>
                <w:szCs w:val="18"/>
              </w:rPr>
              <w:t xml:space="preserve"> = </w:t>
            </w:r>
            <w:r>
              <w:rPr>
                <w:rFonts w:hint="eastAsia" w:ascii="Courier New" w:hAnsi="Courier New"/>
                <w:color w:val="0000C0"/>
                <w:sz w:val="18"/>
                <w:szCs w:val="18"/>
              </w:rPr>
              <w:t>ac</w:t>
            </w:r>
            <w:r>
              <w:rPr>
                <w:rFonts w:hint="eastAsia" w:ascii="Courier New" w:hAnsi="Courier New"/>
                <w:color w:val="000000"/>
                <w:sz w:val="18"/>
                <w:szCs w:val="18"/>
              </w:rPr>
              <w:t>.getBean(ItemService.</w:t>
            </w:r>
            <w:r>
              <w:rPr>
                <w:rFonts w:hint="eastAsia" w:ascii="Courier New" w:hAnsi="Courier New"/>
                <w:b/>
                <w:color w:val="7F0055"/>
                <w:sz w:val="18"/>
                <w:szCs w:val="18"/>
              </w:rPr>
              <w:t>class</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测试查询数据库中的数据全部创建索引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@Test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index()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定义当前页码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color w:val="6A3E3E"/>
                <w:sz w:val="18"/>
                <w:szCs w:val="18"/>
              </w:rPr>
              <w:t>page</w:t>
            </w:r>
            <w:r>
              <w:rPr>
                <w:rFonts w:hint="eastAsia" w:ascii="Courier New" w:hAnsi="Courier New"/>
                <w:color w:val="000000"/>
                <w:sz w:val="18"/>
                <w:szCs w:val="18"/>
              </w:rPr>
              <w:t xml:space="preserve"> = 1;</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定义每页显示的数据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int</w:t>
            </w:r>
            <w:r>
              <w:rPr>
                <w:rFonts w:hint="eastAsia" w:ascii="Courier New" w:hAnsi="Courier New"/>
                <w:color w:val="000000"/>
                <w:sz w:val="18"/>
                <w:szCs w:val="18"/>
              </w:rPr>
              <w:t xml:space="preserve"> </w:t>
            </w:r>
            <w:r>
              <w:rPr>
                <w:rFonts w:hint="eastAsia" w:ascii="Courier New" w:hAnsi="Courier New"/>
                <w:color w:val="6A3E3E"/>
                <w:sz w:val="18"/>
                <w:szCs w:val="18"/>
              </w:rPr>
              <w:t>rows</w:t>
            </w:r>
            <w:r>
              <w:rPr>
                <w:rFonts w:hint="eastAsia" w:ascii="Courier New" w:hAnsi="Courier New"/>
                <w:color w:val="000000"/>
                <w:sz w:val="18"/>
                <w:szCs w:val="18"/>
              </w:rPr>
              <w:t xml:space="preserve"> = 500;</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循环读取数据库中的数据，写入</w:t>
            </w:r>
            <w:r>
              <w:rPr>
                <w:rFonts w:hint="eastAsia" w:ascii="Courier New" w:hAnsi="Courier New"/>
                <w:color w:val="3F5FBF"/>
                <w:sz w:val="18"/>
                <w:szCs w:val="18"/>
                <w:lang w:eastAsia="zh-CN"/>
              </w:rPr>
              <w:t>索引</w:t>
            </w:r>
            <w:r>
              <w:rPr>
                <w:rFonts w:hint="eastAsia" w:ascii="Courier New" w:hAnsi="Courier New"/>
                <w:color w:val="3F5FBF"/>
                <w:sz w:val="18"/>
                <w:szCs w:val="18"/>
              </w:rPr>
              <w:t>库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do</w:t>
            </w:r>
            <w:r>
              <w:rPr>
                <w:rFonts w:hint="eastAsia" w:ascii="Courier New" w:hAnsi="Courier New"/>
                <w:color w:val="000000"/>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"开始写第【"</w:t>
            </w:r>
            <w:r>
              <w:rPr>
                <w:rFonts w:hint="eastAsia" w:ascii="Courier New" w:hAnsi="Courier New"/>
                <w:color w:val="000000"/>
                <w:sz w:val="18"/>
                <w:szCs w:val="18"/>
              </w:rPr>
              <w:t xml:space="preserve"> + </w:t>
            </w:r>
            <w:r>
              <w:rPr>
                <w:rFonts w:hint="eastAsia" w:ascii="Courier New" w:hAnsi="Courier New"/>
                <w:color w:val="6A3E3E"/>
                <w:sz w:val="18"/>
                <w:szCs w:val="18"/>
              </w:rPr>
              <w:t>page</w:t>
            </w:r>
            <w:r>
              <w:rPr>
                <w:rFonts w:hint="eastAsia" w:ascii="Courier New" w:hAnsi="Courier New"/>
                <w:color w:val="000000"/>
                <w:sz w:val="18"/>
                <w:szCs w:val="18"/>
              </w:rPr>
              <w:t xml:space="preserve"> + </w:t>
            </w:r>
            <w:r>
              <w:rPr>
                <w:rFonts w:hint="eastAsia" w:ascii="Courier New" w:hAnsi="Courier New"/>
                <w:color w:val="2A00FF"/>
                <w:sz w:val="18"/>
                <w:szCs w:val="18"/>
              </w:rPr>
              <w:t>"】页的索引"</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查询数据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List&lt;Item&gt; </w:t>
            </w:r>
            <w:r>
              <w:rPr>
                <w:rFonts w:hint="eastAsia" w:ascii="Courier New" w:hAnsi="Courier New"/>
                <w:color w:val="6A3E3E"/>
                <w:sz w:val="18"/>
                <w:szCs w:val="18"/>
              </w:rPr>
              <w:t>items</w:t>
            </w:r>
            <w:r>
              <w:rPr>
                <w:rFonts w:hint="eastAsia" w:ascii="Courier New" w:hAnsi="Courier New"/>
                <w:color w:val="000000"/>
                <w:sz w:val="18"/>
                <w:szCs w:val="18"/>
              </w:rPr>
              <w:t xml:space="preserve"> = </w:t>
            </w:r>
            <w:r>
              <w:rPr>
                <w:rFonts w:hint="eastAsia" w:ascii="Courier New" w:hAnsi="Courier New"/>
                <w:color w:val="0000C0"/>
                <w:sz w:val="18"/>
                <w:szCs w:val="18"/>
              </w:rPr>
              <w:t>itemService</w:t>
            </w:r>
            <w:r>
              <w:rPr>
                <w:rFonts w:hint="eastAsia" w:ascii="Courier New" w:hAnsi="Courier New"/>
                <w:color w:val="000000"/>
                <w:sz w:val="18"/>
                <w:szCs w:val="18"/>
              </w:rPr>
              <w:t>.selectByPage(</w:t>
            </w:r>
            <w:r>
              <w:rPr>
                <w:rFonts w:hint="eastAsia" w:ascii="Courier New" w:hAnsi="Courier New"/>
                <w:color w:val="6A3E3E"/>
                <w:sz w:val="18"/>
                <w:szCs w:val="18"/>
              </w:rPr>
              <w:t>page</w:t>
            </w:r>
            <w:r>
              <w:rPr>
                <w:rFonts w:hint="eastAsia" w:ascii="Courier New" w:hAnsi="Courier New"/>
                <w:color w:val="000000"/>
                <w:sz w:val="18"/>
                <w:szCs w:val="18"/>
              </w:rPr>
              <w:t xml:space="preserve">, </w:t>
            </w:r>
            <w:r>
              <w:rPr>
                <w:rFonts w:hint="eastAsia" w:ascii="Courier New" w:hAnsi="Courier New"/>
                <w:color w:val="6A3E3E"/>
                <w:sz w:val="18"/>
                <w:szCs w:val="18"/>
              </w:rPr>
              <w:t>rows</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lang w:val="en-US" w:eastAsia="zh-CN"/>
              </w:rPr>
              <w:t xml:space="preserve">  </w:t>
            </w:r>
            <w:r>
              <w:rPr>
                <w:rFonts w:hint="eastAsia" w:ascii="Courier New" w:hAnsi="Courier New"/>
                <w:color w:val="3F5FBF"/>
                <w:sz w:val="18"/>
                <w:szCs w:val="18"/>
              </w:rPr>
              <w:t>/** 判断集合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if</w:t>
            </w:r>
            <w:r>
              <w:rPr>
                <w:rFonts w:hint="eastAsia" w:ascii="Courier New" w:hAnsi="Courier New"/>
                <w:color w:val="000000"/>
                <w:sz w:val="18"/>
                <w:szCs w:val="18"/>
              </w:rPr>
              <w:t xml:space="preserve"> (</w:t>
            </w:r>
            <w:r>
              <w:rPr>
                <w:rFonts w:hint="eastAsia" w:ascii="Courier New" w:hAnsi="Courier New"/>
                <w:color w:val="6A3E3E"/>
                <w:sz w:val="18"/>
                <w:szCs w:val="18"/>
              </w:rPr>
              <w:t>items</w:t>
            </w:r>
            <w:r>
              <w:rPr>
                <w:rFonts w:hint="eastAsia" w:ascii="Courier New" w:hAnsi="Courier New"/>
                <w:color w:val="000000"/>
                <w:sz w:val="18"/>
                <w:szCs w:val="18"/>
              </w:rPr>
              <w:t xml:space="preserve"> != </w:t>
            </w:r>
            <w:r>
              <w:rPr>
                <w:rFonts w:hint="eastAsia" w:ascii="Courier New" w:hAnsi="Courier New"/>
                <w:b/>
                <w:color w:val="7F0055"/>
                <w:sz w:val="18"/>
                <w:szCs w:val="18"/>
              </w:rPr>
              <w:t>null</w:t>
            </w:r>
            <w:r>
              <w:rPr>
                <w:rFonts w:hint="eastAsia" w:ascii="Courier New" w:hAnsi="Courier New"/>
                <w:color w:val="000000"/>
                <w:sz w:val="18"/>
                <w:szCs w:val="18"/>
              </w:rPr>
              <w:t xml:space="preserve"> &amp;&amp; </w:t>
            </w:r>
            <w:r>
              <w:rPr>
                <w:rFonts w:hint="eastAsia" w:ascii="Courier New" w:hAnsi="Courier New"/>
                <w:color w:val="6A3E3E"/>
                <w:sz w:val="18"/>
                <w:szCs w:val="18"/>
              </w:rPr>
              <w:t>items</w:t>
            </w:r>
            <w:r>
              <w:rPr>
                <w:rFonts w:hint="eastAsia" w:ascii="Courier New" w:hAnsi="Courier New"/>
                <w:color w:val="000000"/>
                <w:sz w:val="18"/>
                <w:szCs w:val="18"/>
              </w:rPr>
              <w:t>.size() &gt; 0){</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把List</w:t>
            </w:r>
            <w:r>
              <w:rPr>
                <w:rFonts w:hint="eastAsia" w:ascii="Courier New" w:hAnsi="Courier New"/>
                <w:color w:val="7F7F9F"/>
                <w:sz w:val="18"/>
                <w:szCs w:val="18"/>
              </w:rPr>
              <w:t>&lt;Item&gt;</w:t>
            </w:r>
            <w:r>
              <w:rPr>
                <w:rFonts w:hint="eastAsia" w:ascii="Courier New" w:hAnsi="Courier New"/>
                <w:color w:val="3F5FBF"/>
                <w:sz w:val="18"/>
                <w:szCs w:val="18"/>
              </w:rPr>
              <w:t>转化成List</w:t>
            </w:r>
            <w:r>
              <w:rPr>
                <w:rFonts w:hint="eastAsia" w:ascii="Courier New" w:hAnsi="Courier New"/>
                <w:color w:val="7F7F9F"/>
                <w:sz w:val="18"/>
                <w:szCs w:val="18"/>
              </w:rPr>
              <w:t>&lt;SolrItem&gt;</w:t>
            </w:r>
            <w:r>
              <w:rPr>
                <w:rFonts w:hint="eastAsia" w:ascii="Courier New" w:hAnsi="Courier New"/>
                <w:color w:val="3F5FBF"/>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List&lt;SolrItem&gt; </w:t>
            </w:r>
            <w:r>
              <w:rPr>
                <w:rFonts w:hint="eastAsia" w:ascii="Courier New" w:hAnsi="Courier New"/>
                <w:color w:val="6A3E3E"/>
                <w:sz w:val="18"/>
                <w:szCs w:val="18"/>
              </w:rPr>
              <w:t>solrItems</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ArrayList&lt;SolrItem&gt;();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迭代items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b/>
                <w:color w:val="7F0055"/>
                <w:sz w:val="18"/>
                <w:szCs w:val="18"/>
              </w:rPr>
              <w:t>for</w:t>
            </w:r>
            <w:r>
              <w:rPr>
                <w:rFonts w:hint="eastAsia" w:ascii="Courier New" w:hAnsi="Courier New"/>
                <w:color w:val="000000"/>
                <w:sz w:val="18"/>
                <w:szCs w:val="18"/>
              </w:rPr>
              <w:t xml:space="preserve"> (Item </w:t>
            </w:r>
            <w:r>
              <w:rPr>
                <w:rFonts w:hint="eastAsia" w:ascii="Courier New" w:hAnsi="Courier New"/>
                <w:color w:val="6A3E3E"/>
                <w:sz w:val="18"/>
                <w:szCs w:val="18"/>
              </w:rPr>
              <w:t>item</w:t>
            </w:r>
            <w:r>
              <w:rPr>
                <w:rFonts w:hint="eastAsia" w:ascii="Courier New" w:hAnsi="Courier New"/>
                <w:color w:val="000000"/>
                <w:sz w:val="18"/>
                <w:szCs w:val="18"/>
              </w:rPr>
              <w:t xml:space="preserve"> : </w:t>
            </w:r>
            <w:r>
              <w:rPr>
                <w:rFonts w:hint="eastAsia" w:ascii="Courier New" w:hAnsi="Courier New"/>
                <w:color w:val="6A3E3E"/>
                <w:sz w:val="18"/>
                <w:szCs w:val="18"/>
              </w:rPr>
              <w:t>items</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SolrItem </w:t>
            </w:r>
            <w:r>
              <w:rPr>
                <w:rFonts w:hint="eastAsia" w:ascii="Courier New" w:hAnsi="Courier New"/>
                <w:color w:val="6A3E3E"/>
                <w:sz w:val="18"/>
                <w:szCs w:val="18"/>
              </w:rPr>
              <w:t>solrItem</w:t>
            </w:r>
            <w:r>
              <w:rPr>
                <w:rFonts w:hint="eastAsia" w:ascii="Courier New" w:hAnsi="Courier New"/>
                <w:color w:val="000000"/>
                <w:sz w:val="18"/>
                <w:szCs w:val="18"/>
              </w:rPr>
              <w:t xml:space="preserve"> = </w:t>
            </w:r>
            <w:r>
              <w:rPr>
                <w:rFonts w:hint="eastAsia" w:ascii="Courier New" w:hAnsi="Courier New"/>
                <w:b/>
                <w:color w:val="7F0055"/>
                <w:sz w:val="18"/>
                <w:szCs w:val="18"/>
              </w:rPr>
              <w:t>new</w:t>
            </w:r>
            <w:r>
              <w:rPr>
                <w:rFonts w:hint="eastAsia" w:ascii="Courier New" w:hAnsi="Courier New"/>
                <w:color w:val="000000"/>
                <w:sz w:val="18"/>
                <w:szCs w:val="18"/>
              </w:rPr>
              <w:t xml:space="preserve"> SolrItem();</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.setId(</w:t>
            </w:r>
            <w:r>
              <w:rPr>
                <w:rFonts w:hint="eastAsia" w:ascii="Courier New" w:hAnsi="Courier New"/>
                <w:color w:val="6A3E3E"/>
                <w:sz w:val="18"/>
                <w:szCs w:val="18"/>
              </w:rPr>
              <w:t>item</w:t>
            </w:r>
            <w:r>
              <w:rPr>
                <w:rFonts w:hint="eastAsia" w:ascii="Courier New" w:hAnsi="Courier New"/>
                <w:color w:val="000000"/>
                <w:sz w:val="18"/>
                <w:szCs w:val="18"/>
              </w:rPr>
              <w:t>.getId());</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.setImage(</w:t>
            </w:r>
            <w:r>
              <w:rPr>
                <w:rFonts w:hint="eastAsia" w:ascii="Courier New" w:hAnsi="Courier New"/>
                <w:color w:val="6A3E3E"/>
                <w:sz w:val="18"/>
                <w:szCs w:val="18"/>
              </w:rPr>
              <w:t>item</w:t>
            </w:r>
            <w:r>
              <w:rPr>
                <w:rFonts w:hint="eastAsia" w:ascii="Courier New" w:hAnsi="Courier New"/>
                <w:color w:val="000000"/>
                <w:sz w:val="18"/>
                <w:szCs w:val="18"/>
              </w:rPr>
              <w:t>.getImage());</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.setPrice(</w:t>
            </w:r>
            <w:r>
              <w:rPr>
                <w:rFonts w:hint="eastAsia" w:ascii="Courier New" w:hAnsi="Courier New"/>
                <w:color w:val="6A3E3E"/>
                <w:sz w:val="18"/>
                <w:szCs w:val="18"/>
              </w:rPr>
              <w:t>item</w:t>
            </w:r>
            <w:r>
              <w:rPr>
                <w:rFonts w:hint="eastAsia" w:ascii="Courier New" w:hAnsi="Courier New"/>
                <w:color w:val="000000"/>
                <w:sz w:val="18"/>
                <w:szCs w:val="18"/>
              </w:rPr>
              <w:t>.getPrice());</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.setSellPoint(</w:t>
            </w:r>
            <w:r>
              <w:rPr>
                <w:rFonts w:hint="eastAsia" w:ascii="Courier New" w:hAnsi="Courier New"/>
                <w:color w:val="6A3E3E"/>
                <w:sz w:val="18"/>
                <w:szCs w:val="18"/>
              </w:rPr>
              <w:t>item</w:t>
            </w:r>
            <w:r>
              <w:rPr>
                <w:rFonts w:hint="eastAsia" w:ascii="Courier New" w:hAnsi="Courier New"/>
                <w:color w:val="000000"/>
                <w:sz w:val="18"/>
                <w:szCs w:val="18"/>
              </w:rPr>
              <w:t>.getSellPoint());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.setStatus(</w:t>
            </w:r>
            <w:r>
              <w:rPr>
                <w:rFonts w:hint="eastAsia" w:ascii="Courier New" w:hAnsi="Courier New"/>
                <w:color w:val="6A3E3E"/>
                <w:sz w:val="18"/>
                <w:szCs w:val="18"/>
              </w:rPr>
              <w:t>item</w:t>
            </w:r>
            <w:r>
              <w:rPr>
                <w:rFonts w:hint="eastAsia" w:ascii="Courier New" w:hAnsi="Courier New"/>
                <w:color w:val="000000"/>
                <w:sz w:val="18"/>
                <w:szCs w:val="18"/>
              </w:rPr>
              <w:t>.getStatus());</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w:t>
            </w:r>
            <w:r>
              <w:rPr>
                <w:rFonts w:hint="eastAsia" w:ascii="Courier New" w:hAnsi="Courier New"/>
                <w:color w:val="000000"/>
                <w:sz w:val="18"/>
                <w:szCs w:val="18"/>
              </w:rPr>
              <w:t>.setTitle(</w:t>
            </w:r>
            <w:r>
              <w:rPr>
                <w:rFonts w:hint="eastAsia" w:ascii="Courier New" w:hAnsi="Courier New"/>
                <w:color w:val="6A3E3E"/>
                <w:sz w:val="18"/>
                <w:szCs w:val="18"/>
              </w:rPr>
              <w:t>item</w:t>
            </w:r>
            <w:r>
              <w:rPr>
                <w:rFonts w:hint="eastAsia" w:ascii="Courier New" w:hAnsi="Courier New"/>
                <w:color w:val="000000"/>
                <w:sz w:val="18"/>
                <w:szCs w:val="18"/>
              </w:rPr>
              <w:t>.getTitle());</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solrItems</w:t>
            </w:r>
            <w:r>
              <w:rPr>
                <w:rFonts w:hint="eastAsia" w:ascii="Courier New" w:hAnsi="Courier New"/>
                <w:color w:val="000000"/>
                <w:sz w:val="18"/>
                <w:szCs w:val="18"/>
              </w:rPr>
              <w:t>.add(</w:t>
            </w:r>
            <w:r>
              <w:rPr>
                <w:rFonts w:hint="eastAsia" w:ascii="Courier New" w:hAnsi="Courier New"/>
                <w:color w:val="6A3E3E"/>
                <w:sz w:val="18"/>
                <w:szCs w:val="18"/>
              </w:rPr>
              <w:t>solrItem</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再把List</w:t>
            </w:r>
            <w:r>
              <w:rPr>
                <w:rFonts w:hint="eastAsia" w:ascii="Courier New" w:hAnsi="Courier New"/>
                <w:color w:val="7F7F9F"/>
                <w:sz w:val="18"/>
                <w:szCs w:val="18"/>
              </w:rPr>
              <w:t>&lt;SolrItem&gt;</w:t>
            </w:r>
            <w:r>
              <w:rPr>
                <w:rFonts w:hint="eastAsia" w:ascii="Courier New" w:hAnsi="Courier New"/>
                <w:color w:val="3F5FBF"/>
                <w:sz w:val="18"/>
                <w:szCs w:val="18"/>
              </w:rPr>
              <w:t>添加到索引库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C0"/>
                <w:sz w:val="18"/>
                <w:szCs w:val="18"/>
              </w:rPr>
              <w:t>itemSearchService</w:t>
            </w:r>
            <w:r>
              <w:rPr>
                <w:rFonts w:hint="eastAsia" w:ascii="Courier New" w:hAnsi="Courier New"/>
                <w:color w:val="000000"/>
                <w:sz w:val="18"/>
                <w:szCs w:val="18"/>
              </w:rPr>
              <w:t>.saveOrUpdate(</w:t>
            </w:r>
            <w:r>
              <w:rPr>
                <w:rFonts w:hint="eastAsia" w:ascii="Courier New" w:hAnsi="Courier New"/>
                <w:color w:val="6A3E3E"/>
                <w:sz w:val="18"/>
                <w:szCs w:val="18"/>
              </w:rPr>
              <w:t>solrItems</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"结束写第【"</w:t>
            </w:r>
            <w:r>
              <w:rPr>
                <w:rFonts w:hint="eastAsia" w:ascii="Courier New" w:hAnsi="Courier New"/>
                <w:color w:val="000000"/>
                <w:sz w:val="18"/>
                <w:szCs w:val="18"/>
              </w:rPr>
              <w:t xml:space="preserve"> + </w:t>
            </w:r>
            <w:r>
              <w:rPr>
                <w:rFonts w:hint="eastAsia" w:ascii="Courier New" w:hAnsi="Courier New"/>
                <w:color w:val="6A3E3E"/>
                <w:sz w:val="18"/>
                <w:szCs w:val="18"/>
              </w:rPr>
              <w:t>page</w:t>
            </w:r>
            <w:r>
              <w:rPr>
                <w:rFonts w:hint="eastAsia" w:ascii="Courier New" w:hAnsi="Courier New"/>
                <w:color w:val="000000"/>
                <w:sz w:val="18"/>
                <w:szCs w:val="18"/>
              </w:rPr>
              <w:t xml:space="preserve"> + </w:t>
            </w:r>
            <w:r>
              <w:rPr>
                <w:rFonts w:hint="eastAsia" w:ascii="Courier New" w:hAnsi="Courier New"/>
                <w:color w:val="2A00FF"/>
                <w:sz w:val="18"/>
                <w:szCs w:val="18"/>
              </w:rPr>
              <w:t>"】页的索引"</w:t>
            </w:r>
            <w:r>
              <w:rPr>
                <w:rFonts w:hint="eastAsia" w:ascii="Courier New" w:hAnsi="Courier New"/>
                <w:color w:val="000000"/>
                <w:sz w:val="18"/>
                <w:szCs w:val="18"/>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"=========华丽分隔线=========="</w:t>
            </w:r>
            <w:r>
              <w:rPr>
                <w:rFonts w:hint="eastAsia" w:ascii="Courier New" w:hAnsi="Courier New"/>
                <w:color w:val="000000"/>
                <w:sz w:val="18"/>
                <w:szCs w:val="18"/>
              </w:rPr>
              <w:t>);</w:t>
            </w:r>
          </w:p>
          <w:p>
            <w:pPr>
              <w:spacing w:beforeLines="0" w:afterLines="0" w:line="240" w:lineRule="auto"/>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page</w:t>
            </w:r>
            <w:r>
              <w:rPr>
                <w:rFonts w:hint="eastAsia" w:ascii="Courier New" w:hAnsi="Courier New"/>
                <w:color w:val="000000"/>
                <w:sz w:val="18"/>
                <w:szCs w:val="18"/>
              </w:rPr>
              <w:t>++;</w:t>
            </w:r>
          </w:p>
          <w:p>
            <w:pPr>
              <w:spacing w:beforeLines="0" w:afterLines="0" w:line="240" w:lineRule="auto"/>
              <w:jc w:val="left"/>
              <w:rPr>
                <w:rFonts w:hint="eastAsia" w:ascii="Courier New" w:hAnsi="Courier New" w:eastAsiaTheme="minorEastAsia"/>
                <w:color w:val="000000"/>
                <w:sz w:val="18"/>
                <w:szCs w:val="18"/>
                <w:lang w:val="en-US" w:eastAsia="zh-CN"/>
              </w:rPr>
            </w:pPr>
            <w:r>
              <w:rPr>
                <w:rFonts w:hint="eastAsia" w:ascii="Courier New" w:hAnsi="Courier New"/>
                <w:color w:val="000000"/>
                <w:sz w:val="18"/>
                <w:szCs w:val="18"/>
                <w:lang w:val="en-US" w:eastAsia="zh-CN"/>
              </w:rPr>
              <w:t xml:space="preserve">                  </w:t>
            </w:r>
            <w:r>
              <w:rPr>
                <w:rFonts w:hint="eastAsia" w:ascii="Courier New" w:hAnsi="Courier New"/>
                <w:color w:val="6A3E3E"/>
                <w:sz w:val="18"/>
                <w:szCs w:val="18"/>
              </w:rPr>
              <w:t>rows</w:t>
            </w:r>
            <w:r>
              <w:rPr>
                <w:rFonts w:hint="eastAsia" w:ascii="Courier New" w:hAnsi="Courier New"/>
                <w:color w:val="000000"/>
                <w:sz w:val="18"/>
                <w:szCs w:val="18"/>
              </w:rPr>
              <w:t xml:space="preserve"> = </w:t>
            </w:r>
            <w:r>
              <w:rPr>
                <w:rFonts w:hint="eastAsia" w:ascii="Courier New" w:hAnsi="Courier New"/>
                <w:color w:val="6A3E3E"/>
                <w:sz w:val="18"/>
                <w:szCs w:val="18"/>
              </w:rPr>
              <w:t>items</w:t>
            </w:r>
            <w:r>
              <w:rPr>
                <w:rFonts w:hint="eastAsia" w:ascii="Courier New" w:hAnsi="Courier New"/>
                <w:color w:val="000000"/>
                <w:sz w:val="18"/>
                <w:szCs w:val="18"/>
              </w:rPr>
              <w:t>.size();</w:t>
            </w:r>
          </w:p>
          <w:p>
            <w:pPr>
              <w:spacing w:beforeLines="0" w:afterLines="0" w:line="240" w:lineRule="auto"/>
              <w:jc w:val="left"/>
              <w:rPr>
                <w:rFonts w:hint="eastAsia" w:ascii="Courier New" w:hAnsi="Courier New"/>
                <w:color w:val="000000"/>
                <w:sz w:val="18"/>
                <w:szCs w:val="18"/>
                <w:lang w:val="en-US" w:eastAsia="zh-CN"/>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w:t>
            </w:r>
            <w:r>
              <w:rPr>
                <w:rFonts w:hint="eastAsia" w:ascii="Courier New" w:hAnsi="Courier New"/>
                <w:color w:val="000000"/>
                <w:sz w:val="18"/>
                <w:szCs w:val="18"/>
                <w:lang w:val="en-US" w:eastAsia="zh-CN"/>
              </w:rPr>
              <w:t>else{</w:t>
            </w:r>
          </w:p>
          <w:p>
            <w:pPr>
              <w:spacing w:beforeLines="0" w:afterLines="0" w:line="240" w:lineRule="auto"/>
              <w:jc w:val="left"/>
              <w:rPr>
                <w:rFonts w:hint="eastAsia" w:ascii="Courier New" w:hAnsi="Courier New"/>
                <w:color w:val="000000"/>
                <w:sz w:val="18"/>
                <w:szCs w:val="18"/>
                <w:lang w:val="en-US" w:eastAsia="zh-CN"/>
              </w:rPr>
            </w:pPr>
            <w:r>
              <w:rPr>
                <w:rFonts w:hint="eastAsia" w:ascii="Courier New" w:hAnsi="Courier New"/>
                <w:color w:val="000000"/>
                <w:sz w:val="18"/>
                <w:szCs w:val="18"/>
                <w:lang w:val="en-US" w:eastAsia="zh-CN"/>
              </w:rPr>
              <w:t xml:space="preserve">                  </w:t>
            </w:r>
            <w:r>
              <w:rPr>
                <w:rFonts w:hint="eastAsia" w:ascii="Courier New" w:hAnsi="Courier New"/>
                <w:color w:val="6A3E3E"/>
                <w:sz w:val="18"/>
                <w:szCs w:val="18"/>
              </w:rPr>
              <w:t>rows</w:t>
            </w:r>
            <w:r>
              <w:rPr>
                <w:rFonts w:hint="eastAsia" w:ascii="Courier New" w:hAnsi="Courier New"/>
                <w:color w:val="000000"/>
                <w:sz w:val="18"/>
                <w:szCs w:val="18"/>
              </w:rPr>
              <w:t xml:space="preserve"> = </w:t>
            </w:r>
            <w:r>
              <w:rPr>
                <w:rFonts w:hint="eastAsia" w:ascii="Courier New" w:hAnsi="Courier New"/>
                <w:color w:val="000000"/>
                <w:sz w:val="18"/>
                <w:szCs w:val="18"/>
                <w:lang w:val="en-US" w:eastAsia="zh-CN"/>
              </w:rPr>
              <w:t>0</w:t>
            </w:r>
            <w:r>
              <w:rPr>
                <w:rFonts w:hint="eastAsia" w:ascii="Courier New" w:hAnsi="Courier New"/>
                <w:color w:val="000000"/>
                <w:sz w:val="18"/>
                <w:szCs w:val="18"/>
              </w:rPr>
              <w:t>;</w:t>
            </w:r>
          </w:p>
          <w:p>
            <w:pPr>
              <w:spacing w:beforeLines="0" w:afterLines="0" w:line="240" w:lineRule="auto"/>
              <w:ind w:firstLine="1260" w:firstLineChars="700"/>
              <w:jc w:val="left"/>
              <w:rPr>
                <w:rFonts w:hint="eastAsia" w:ascii="Courier New" w:hAnsi="Courier New"/>
                <w:sz w:val="18"/>
                <w:szCs w:val="18"/>
              </w:rPr>
            </w:pPr>
            <w:r>
              <w:rPr>
                <w:rFonts w:hint="eastAsia" w:ascii="Courier New" w:hAnsi="Courier New"/>
                <w:color w:val="000000"/>
                <w:sz w:val="18"/>
                <w:szCs w:val="18"/>
                <w:lang w:val="en-US" w:eastAsia="zh-CN"/>
              </w:rPr>
              <w: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b/>
                <w:color w:val="7F0055"/>
                <w:sz w:val="18"/>
                <w:szCs w:val="18"/>
              </w:rPr>
              <w:t>while</w:t>
            </w:r>
            <w:r>
              <w:rPr>
                <w:rFonts w:hint="eastAsia" w:ascii="Courier New" w:hAnsi="Courier New"/>
                <w:color w:val="000000"/>
                <w:sz w:val="18"/>
                <w:szCs w:val="18"/>
              </w:rPr>
              <w:t xml:space="preserve"> (</w:t>
            </w:r>
            <w:r>
              <w:rPr>
                <w:rFonts w:hint="eastAsia" w:ascii="Courier New" w:hAnsi="Courier New"/>
                <w:color w:val="6A3E3E"/>
                <w:sz w:val="18"/>
                <w:szCs w:val="18"/>
              </w:rPr>
              <w:t>rows</w:t>
            </w:r>
            <w:r>
              <w:rPr>
                <w:rFonts w:hint="eastAsia" w:ascii="Courier New" w:hAnsi="Courier New"/>
                <w:color w:val="000000"/>
                <w:sz w:val="18"/>
                <w:szCs w:val="18"/>
              </w:rPr>
              <w:t xml:space="preserve"> == 500);</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spacing w:line="240" w:lineRule="auto"/>
              <w:rPr>
                <w:sz w:val="18"/>
                <w:szCs w:val="18"/>
              </w:rPr>
            </w:pPr>
            <w:r>
              <w:rPr>
                <w:rFonts w:hint="eastAsia" w:ascii="Courier New" w:hAnsi="Courier New"/>
                <w:color w:val="000000"/>
                <w:sz w:val="18"/>
                <w:szCs w:val="18"/>
              </w:rPr>
              <w:t>}</w:t>
            </w:r>
          </w:p>
        </w:tc>
      </w:tr>
    </w:tbl>
    <w:p>
      <w:pPr>
        <w:pStyle w:val="2"/>
      </w:pPr>
      <w:r>
        <w:rPr>
          <w:rFonts w:hint="eastAsia"/>
        </w:rPr>
        <w:t>实现商品搜索</w:t>
      </w:r>
    </w:p>
    <w:p>
      <w:pPr>
        <w:pStyle w:val="3"/>
      </w:pPr>
      <w:r>
        <w:rPr>
          <w:rFonts w:hint="eastAsia"/>
        </w:rPr>
        <w:t>跳转到搜索页面</w:t>
      </w:r>
    </w:p>
    <w:p>
      <w:pPr>
        <w:rPr>
          <w:rFonts w:hint="eastAsia"/>
        </w:rPr>
      </w:pPr>
      <w:r>
        <w:rPr>
          <w:rFonts w:hint="eastAsia"/>
        </w:rPr>
        <w:t>在淘淘商城首页可以搜索商品；点击商品搜索，发起请求到search.taotao.com，携带关键字q</w:t>
      </w:r>
    </w:p>
    <w:p>
      <w:pPr>
        <w:rPr>
          <w:rFonts w:hint="eastAsia"/>
        </w:rPr>
      </w:pPr>
    </w:p>
    <w:p>
      <w:pPr>
        <w:rPr>
          <w:rFonts w:hint="eastAsia" w:eastAsiaTheme="minorEastAsia"/>
          <w:lang w:eastAsia="zh-CN"/>
        </w:rPr>
      </w:pPr>
      <w:r>
        <w:rPr>
          <w:rFonts w:hint="eastAsia"/>
          <w:lang w:eastAsia="zh-CN"/>
        </w:rPr>
        <w:t>请求地址：</w:t>
      </w:r>
      <w:r>
        <w:rPr>
          <w:rFonts w:hint="eastAsia"/>
          <w:lang w:val="en-US" w:eastAsia="zh-CN"/>
        </w:rPr>
        <w:t>http://search.taotao.com/search?q=xxx&amp;page=1</w:t>
      </w:r>
    </w:p>
    <w:p/>
    <w:p>
      <w:r>
        <w:t>在</w:t>
      </w:r>
      <w:r>
        <w:rPr>
          <w:rFonts w:hint="eastAsia"/>
        </w:rPr>
        <w:t>taotao-search-web项目实现</w:t>
      </w:r>
      <w:r>
        <w:rPr>
          <w:rFonts w:hint="eastAsia"/>
          <w:lang w:val="en-US" w:eastAsia="zh-CN"/>
        </w:rPr>
        <w:t>Item</w:t>
      </w:r>
      <w:r>
        <w:rPr>
          <w:rFonts w:hint="eastAsia"/>
        </w:rPr>
        <w:t>Sear</w:t>
      </w:r>
      <w:r>
        <w:t>chController处理器处理搜索请求。</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"C:\\Users\\Administrator\\AppData\\Roaming\\Tencent\\Users\\441510427\\QQ\\WinTemp\\RichOle\\K$6LWDA(Q$GWFP1PG6[F02G.png"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3035" cy="2009775"/>
            <wp:effectExtent l="9525" t="9525" r="15240" b="1905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8"/>
                    <a:stretch>
                      <a:fillRect/>
                    </a:stretch>
                  </pic:blipFill>
                  <pic:spPr>
                    <a:xfrm>
                      <a:off x="0" y="0"/>
                      <a:ext cx="5233035" cy="2009775"/>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Pr>
        <w:pStyle w:val="3"/>
      </w:pPr>
      <w:r>
        <w:rPr>
          <w:rFonts w:hint="eastAsia"/>
        </w:rPr>
        <w:t>解决乱码问题</w:t>
      </w:r>
    </w:p>
    <w:p>
      <w:r>
        <w:t>在上述跳转到搜索结果后，发现在后台接收</w:t>
      </w:r>
      <w:r>
        <w:rPr>
          <w:rFonts w:hint="eastAsia"/>
        </w:rPr>
        <w:t>q这个搜索关键字如果搜索中文接收的时候出现了乱码。</w:t>
      </w:r>
    </w:p>
    <w:p>
      <w:r>
        <w:rPr>
          <w:rFonts w:hint="eastAsia"/>
        </w:rPr>
        <w:t>解决方案：</w:t>
      </w:r>
    </w:p>
    <w:p>
      <w:pPr>
        <w:pStyle w:val="12"/>
        <w:numPr>
          <w:ilvl w:val="0"/>
          <w:numId w:val="3"/>
        </w:numPr>
        <w:ind w:firstLineChars="0"/>
      </w:pPr>
      <w:r>
        <w:rPr>
          <w:rFonts w:hint="eastAsia"/>
        </w:rPr>
        <w:t>重新编码</w:t>
      </w:r>
    </w:p>
    <w:p>
      <w:r>
        <w:rPr>
          <w:rFonts w:hint="eastAsia"/>
        </w:rPr>
        <w:t>可以把请求的关键字用ISO-8859-1解码，再用UTF-8编码即可</w:t>
      </w:r>
    </w:p>
    <w:p>
      <w:r>
        <w:t>keyWords = new String(keyWords.getBytes("ISO-8859-1"), "UTF-8");</w:t>
      </w:r>
    </w:p>
    <w:p/>
    <w:p>
      <w:pPr>
        <w:pStyle w:val="12"/>
        <w:numPr>
          <w:ilvl w:val="0"/>
          <w:numId w:val="3"/>
        </w:numPr>
        <w:ind w:firstLineChars="0"/>
      </w:pPr>
      <w:r>
        <w:rPr>
          <w:rFonts w:hint="eastAsia"/>
        </w:rPr>
        <w:t>修改Tomcat的ser</w:t>
      </w:r>
      <w:r>
        <w:t>ver.xml文件，改里面的一个配置</w:t>
      </w:r>
      <w:r>
        <w:rPr>
          <w:rFonts w:hint="eastAsia"/>
        </w:rPr>
        <w:t>编码为UTF-8</w:t>
      </w:r>
    </w:p>
    <w:p>
      <w:r>
        <w:t>&lt;Connector URIEncoding="utf-8" connectionTimeout="20000" port="8080" protocol="HTTP/1.1" redirectPort="8443"/&gt;</w:t>
      </w:r>
    </w:p>
    <w:p/>
    <w:p>
      <w:r>
        <w:t>在项目中；选择方案</w:t>
      </w:r>
      <w:r>
        <w:rPr>
          <w:rFonts w:hint="eastAsia"/>
        </w:rPr>
        <w:t>1，具体修改后如下：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"C:\\Users\\Administrator\\AppData\\Roaming\\Tencent\\Users\\441510427\\QQ\\WinTemp\\RichOle\\E1)}32[CXAY2Y~IPMC`AU@Y.png"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12130" cy="2040255"/>
            <wp:effectExtent l="9525" t="9525" r="17145" b="2667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9"/>
                    <a:stretch>
                      <a:fillRect/>
                    </a:stretch>
                  </pic:blipFill>
                  <pic:spPr>
                    <a:xfrm>
                      <a:off x="0" y="0"/>
                      <a:ext cx="5612130" cy="2040255"/>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Pr>
        <w:pStyle w:val="3"/>
      </w:pPr>
      <w:r>
        <w:rPr>
          <w:rFonts w:hint="eastAsia"/>
        </w:rPr>
        <w:t>搜索页面分析</w:t>
      </w:r>
    </w:p>
    <w:p>
      <w:r>
        <w:rPr>
          <w:rFonts w:hint="eastAsia"/>
        </w:rPr>
        <w:t>taotao-search-web的search.jsp页面</w:t>
      </w:r>
    </w:p>
    <w:p>
      <w:r>
        <w:rPr>
          <w:rFonts w:hint="eastAsia"/>
        </w:rPr>
        <w:t>分析页面需要展示(需要放到Model中的)数据有：</w:t>
      </w:r>
    </w:p>
    <w:p>
      <w:r>
        <w:t>${query}</w:t>
      </w:r>
    </w:p>
    <w:p>
      <w:r>
        <w:rPr>
          <w:rFonts w:hint="eastAsia"/>
        </w:rPr>
        <w:t>搜索关键字，直接回显即可</w:t>
      </w:r>
    </w:p>
    <w:p/>
    <w:p>
      <w:r>
        <w:t xml:space="preserve">${itemList} </w:t>
      </w:r>
    </w:p>
    <w:p>
      <w:r>
        <w:rPr>
          <w:rFonts w:hint="eastAsia"/>
        </w:rPr>
        <w:t>商品列表</w:t>
      </w:r>
    </w:p>
    <w:p/>
    <w:p>
      <w:r>
        <w:t>${page}</w:t>
      </w:r>
    </w:p>
    <w:p>
      <w:r>
        <w:rPr>
          <w:rFonts w:hint="eastAsia"/>
        </w:rPr>
        <w:t>当前页码数，由页面直接提交到后台，直接回显</w:t>
      </w:r>
    </w:p>
    <w:p/>
    <w:p>
      <w:r>
        <w:t>${totalPage}</w:t>
      </w:r>
    </w:p>
    <w:p>
      <w:r>
        <w:rPr>
          <w:rFonts w:hint="eastAsia"/>
        </w:rPr>
        <w:t>总页数，查询结果的总页数，需要返回查询数据总条数进行计算</w:t>
      </w:r>
    </w:p>
    <w:p>
      <w:r>
        <w:rPr>
          <w:rFonts w:hint="eastAsia"/>
        </w:rPr>
        <w:t>方法一：total%rows==0?total/rows:(total/rows)+1</w:t>
      </w:r>
    </w:p>
    <w:p>
      <w:r>
        <w:rPr>
          <w:rFonts w:hint="eastAsia"/>
        </w:rPr>
        <w:t>方法二：(total</w:t>
      </w:r>
      <w:r>
        <w:rPr>
          <w:rFonts w:hint="eastAsia"/>
          <w:lang w:val="en-US" w:eastAsia="zh-CN"/>
        </w:rPr>
        <w:t xml:space="preserve"> </w:t>
      </w:r>
      <w:r>
        <w:rPr>
          <w:rFonts w:hint="eastAsia"/>
        </w:rPr>
        <w:t>-1)/rows</w:t>
      </w:r>
      <w:r>
        <w:rPr>
          <w:rFonts w:hint="eastAsia"/>
          <w:lang w:val="en-US" w:eastAsia="zh-CN"/>
        </w:rPr>
        <w:t xml:space="preserve"> + 1</w:t>
      </w:r>
    </w:p>
    <w:p>
      <w:pPr>
        <w:rPr>
          <w:rFonts w:hint="eastAsia"/>
        </w:rPr>
      </w:pPr>
      <w:r>
        <w:rPr>
          <w:rFonts w:hint="eastAsia"/>
        </w:rPr>
        <w:t>这样查询一次solr索引库，需要返回两个数据，一个是商品结果集list，另一个是数据总条数。</w:t>
      </w:r>
    </w:p>
    <w:p>
      <w:pPr>
        <w:rPr>
          <w:rFonts w:hint="eastAsia"/>
        </w:rPr>
      </w:pPr>
    </w:p>
    <w:p>
      <w:r>
        <w:rPr>
          <w:rFonts w:hint="eastAsia"/>
        </w:rPr>
        <w:t>在页面发送搜索请求时会携带页号page，但是没有携带页大小rows</w:t>
      </w:r>
    </w:p>
    <w:p>
      <w:r>
        <w:rPr>
          <w:rFonts w:hint="eastAsia"/>
        </w:rPr>
        <w:t>基于安全考虑，这里不能让用户指定rows。否则用户可以指定一次查询很多商品数据。这样返回的数据量会变得很大，如果恶意访问会造成很大的访问压力，很不安全。所以在开发时自行指定。指定20，一页显示20条</w:t>
      </w:r>
    </w:p>
    <w:p/>
    <w:p>
      <w:r>
        <w:rPr>
          <w:rFonts w:hint="eastAsia"/>
        </w:rPr>
        <w:t>前端页面展示需要Item的images属性</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"C:\\Users\\Administrator\\AppData\\Roaming\\Tencent\\Users\\441510427\\QQ\\WinTemp\\RichOle\\@DZVKW]33E)%E3$YUT7]5HR.png"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06060" cy="1542415"/>
            <wp:effectExtent l="9525" t="9525" r="18415" b="1016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0"/>
                    <a:stretch>
                      <a:fillRect/>
                    </a:stretch>
                  </pic:blipFill>
                  <pic:spPr>
                    <a:xfrm>
                      <a:off x="0" y="0"/>
                      <a:ext cx="5306060" cy="1542415"/>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
      <w:r>
        <w:rPr>
          <w:rFonts w:hint="eastAsia"/>
        </w:rPr>
        <w:t>修改taotao</w:t>
      </w:r>
      <w:r>
        <w:t>-</w:t>
      </w:r>
      <w:r>
        <w:rPr>
          <w:rFonts w:hint="eastAsia"/>
          <w:lang w:val="en-US" w:eastAsia="zh-CN"/>
        </w:rPr>
        <w:t>search-interface</w:t>
      </w:r>
      <w:r>
        <w:t>的</w:t>
      </w:r>
      <w:r>
        <w:rPr>
          <w:rFonts w:hint="eastAsia"/>
          <w:lang w:val="en-US" w:eastAsia="zh-CN"/>
        </w:rPr>
        <w:t>Solr</w:t>
      </w:r>
      <w:r>
        <w:rPr>
          <w:rFonts w:hint="eastAsia"/>
        </w:rPr>
        <w:t>Item，增加get</w:t>
      </w:r>
      <w:r>
        <w:t>I</w:t>
      </w:r>
      <w:r>
        <w:rPr>
          <w:rFonts w:hint="eastAsia"/>
        </w:rPr>
        <w:t>mages</w:t>
      </w:r>
      <w:r>
        <w:t>()方法：</w:t>
      </w:r>
    </w:p>
    <w:p>
      <w:r>
        <w:drawing>
          <wp:inline distT="0" distB="0" distL="114300" distR="114300">
            <wp:extent cx="5095240" cy="1323975"/>
            <wp:effectExtent l="9525" t="9525" r="19685" b="1905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095240" cy="1323975"/>
                    </a:xfrm>
                    <a:prstGeom prst="rect">
                      <a:avLst/>
                    </a:prstGeom>
                    <a:noFill/>
                    <a:ln w="9525">
                      <a:solidFill>
                        <a:schemeClr val="tx1"/>
                      </a:solidFill>
                    </a:ln>
                  </pic:spPr>
                </pic:pic>
              </a:graphicData>
            </a:graphic>
          </wp:inline>
        </w:drawing>
      </w:r>
    </w:p>
    <w:p>
      <w:pPr>
        <w:pStyle w:val="3"/>
      </w:pPr>
      <w:r>
        <w:rPr>
          <w:rFonts w:hint="eastAsia"/>
        </w:rPr>
        <w:t>后端实现</w:t>
      </w:r>
    </w:p>
    <w:p>
      <w:pPr>
        <w:pStyle w:val="4"/>
      </w:pPr>
      <w:r>
        <w:rPr>
          <w:rFonts w:hint="eastAsia"/>
          <w:lang w:val="en-US" w:eastAsia="zh-CN"/>
        </w:rPr>
        <w:t>Item</w:t>
      </w:r>
      <w:r>
        <w:rPr>
          <w:rFonts w:hint="eastAsia"/>
        </w:rPr>
        <w:t>SearchController方法</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color w:val="646464"/>
                <w:sz w:val="21"/>
                <w:szCs w:val="21"/>
              </w:rPr>
              <w:t>@Controller</w:t>
            </w:r>
          </w:p>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ItemSearchController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注入商品检索服务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@Autowired</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private</w:t>
            </w:r>
            <w:r>
              <w:rPr>
                <w:rFonts w:hint="eastAsia" w:ascii="Courier New" w:hAnsi="Courier New"/>
                <w:color w:val="000000"/>
                <w:sz w:val="21"/>
                <w:szCs w:val="21"/>
              </w:rPr>
              <w:t xml:space="preserve"> ItemSearchService </w:t>
            </w:r>
            <w:r>
              <w:rPr>
                <w:rFonts w:hint="eastAsia" w:ascii="Courier New" w:hAnsi="Courier New"/>
                <w:color w:val="0000C0"/>
                <w:sz w:val="21"/>
                <w:szCs w:val="21"/>
              </w:rPr>
              <w:t>itemSearchService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商品搜索处理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@GetMapping</w:t>
            </w:r>
            <w:r>
              <w:rPr>
                <w:rFonts w:hint="eastAsia" w:ascii="Courier New" w:hAnsi="Courier New"/>
                <w:color w:val="000000"/>
                <w:sz w:val="21"/>
                <w:szCs w:val="21"/>
              </w:rPr>
              <w:t>(value=</w:t>
            </w:r>
            <w:r>
              <w:rPr>
                <w:rFonts w:hint="eastAsia" w:ascii="Courier New" w:hAnsi="Courier New"/>
                <w:color w:val="2A00FF"/>
                <w:sz w:val="21"/>
                <w:szCs w:val="21"/>
              </w:rPr>
              <w:t>"/search"</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String search(</w:t>
            </w:r>
            <w:r>
              <w:rPr>
                <w:rFonts w:hint="eastAsia" w:ascii="Courier New" w:hAnsi="Courier New"/>
                <w:color w:val="646464"/>
                <w:sz w:val="21"/>
                <w:szCs w:val="21"/>
              </w:rPr>
              <w:t>@RequestParam</w:t>
            </w:r>
            <w:r>
              <w:rPr>
                <w:rFonts w:hint="eastAsia" w:ascii="Courier New" w:hAnsi="Courier New"/>
                <w:color w:val="000000"/>
                <w:sz w:val="21"/>
                <w:szCs w:val="21"/>
              </w:rPr>
              <w:t>(value=</w:t>
            </w:r>
            <w:r>
              <w:rPr>
                <w:rFonts w:hint="eastAsia" w:ascii="Courier New" w:hAnsi="Courier New"/>
                <w:color w:val="2A00FF"/>
                <w:sz w:val="21"/>
                <w:szCs w:val="21"/>
              </w:rPr>
              <w:t>"q"</w:t>
            </w:r>
            <w:r>
              <w:rPr>
                <w:rFonts w:hint="eastAsia" w:ascii="Courier New" w:hAnsi="Courier New"/>
                <w:color w:val="000000"/>
                <w:sz w:val="21"/>
                <w:szCs w:val="21"/>
              </w:rPr>
              <w:t>,required=</w:t>
            </w:r>
            <w:r>
              <w:rPr>
                <w:rFonts w:hint="eastAsia" w:ascii="Courier New" w:hAnsi="Courier New"/>
                <w:b/>
                <w:color w:val="7F0055"/>
                <w:sz w:val="21"/>
                <w:szCs w:val="21"/>
              </w:rPr>
              <w:t>false</w:t>
            </w:r>
            <w:r>
              <w:rPr>
                <w:rFonts w:hint="eastAsia" w:ascii="Courier New" w:hAnsi="Courier New"/>
                <w:color w:val="000000"/>
                <w:sz w:val="21"/>
                <w:szCs w:val="21"/>
              </w:rPr>
              <w:t xml:space="preserve">)String </w:t>
            </w:r>
            <w:r>
              <w:rPr>
                <w:rFonts w:hint="eastAsia" w:ascii="Courier New" w:hAnsi="Courier New"/>
                <w:color w:val="6A3E3E"/>
                <w:sz w:val="21"/>
                <w:szCs w:val="21"/>
              </w:rPr>
              <w:t>keyword</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646464"/>
                <w:sz w:val="21"/>
                <w:szCs w:val="21"/>
              </w:rPr>
              <w:t>@RequestParam</w:t>
            </w:r>
            <w:r>
              <w:rPr>
                <w:rFonts w:hint="eastAsia" w:ascii="Courier New" w:hAnsi="Courier New"/>
                <w:color w:val="000000"/>
                <w:sz w:val="21"/>
                <w:szCs w:val="21"/>
              </w:rPr>
              <w:t>(value=</w:t>
            </w:r>
            <w:r>
              <w:rPr>
                <w:rFonts w:hint="eastAsia" w:ascii="Courier New" w:hAnsi="Courier New"/>
                <w:color w:val="2A00FF"/>
                <w:sz w:val="21"/>
                <w:szCs w:val="21"/>
              </w:rPr>
              <w:t>"page"</w:t>
            </w:r>
            <w:r>
              <w:rPr>
                <w:rFonts w:hint="eastAsia" w:ascii="Courier New" w:hAnsi="Courier New"/>
                <w:color w:val="000000"/>
                <w:sz w:val="21"/>
                <w:szCs w:val="21"/>
              </w:rPr>
              <w:t>,defaultValue=</w:t>
            </w:r>
            <w:r>
              <w:rPr>
                <w:rFonts w:hint="eastAsia" w:ascii="Courier New" w:hAnsi="Courier New"/>
                <w:color w:val="2A00FF"/>
                <w:sz w:val="21"/>
                <w:szCs w:val="21"/>
              </w:rPr>
              <w:t>"1"</w:t>
            </w:r>
            <w:r>
              <w:rPr>
                <w:rFonts w:hint="eastAsia" w:ascii="Courier New" w:hAnsi="Courier New"/>
                <w:color w:val="000000"/>
                <w:sz w:val="21"/>
                <w:szCs w:val="21"/>
              </w:rPr>
              <w:t xml:space="preserve">)Integer </w:t>
            </w:r>
            <w:r>
              <w:rPr>
                <w:rFonts w:hint="eastAsia" w:ascii="Courier New" w:hAnsi="Courier New"/>
                <w:color w:val="6A3E3E"/>
                <w:sz w:val="21"/>
                <w:szCs w:val="21"/>
              </w:rPr>
              <w:t>page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Model </w:t>
            </w:r>
            <w:r>
              <w:rPr>
                <w:rFonts w:hint="eastAsia" w:ascii="Courier New" w:hAnsi="Courier New"/>
                <w:color w:val="6A3E3E"/>
                <w:sz w:val="21"/>
                <w:szCs w:val="21"/>
              </w:rPr>
              <w:t>model</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判断keyword，并转码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(StringUtils.</w:t>
            </w:r>
            <w:r>
              <w:rPr>
                <w:rFonts w:hint="eastAsia" w:ascii="Courier New" w:hAnsi="Courier New"/>
                <w:i/>
                <w:color w:val="000000"/>
                <w:sz w:val="21"/>
                <w:szCs w:val="21"/>
              </w:rPr>
              <w:t>isNotBlank</w:t>
            </w:r>
            <w:r>
              <w:rPr>
                <w:rFonts w:hint="eastAsia" w:ascii="Courier New" w:hAnsi="Courier New"/>
                <w:color w:val="000000"/>
                <w:sz w:val="21"/>
                <w:szCs w:val="21"/>
              </w:rPr>
              <w:t>(</w:t>
            </w:r>
            <w:r>
              <w:rPr>
                <w:rFonts w:hint="eastAsia" w:ascii="Courier New" w:hAnsi="Courier New"/>
                <w:color w:val="6A3E3E"/>
                <w:sz w:val="21"/>
                <w:szCs w:val="21"/>
              </w:rPr>
              <w:t>keyword</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keyword</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String(</w:t>
            </w:r>
            <w:r>
              <w:rPr>
                <w:rFonts w:hint="eastAsia" w:ascii="Courier New" w:hAnsi="Courier New"/>
                <w:color w:val="6A3E3E"/>
                <w:sz w:val="21"/>
                <w:szCs w:val="21"/>
              </w:rPr>
              <w:t>keyword</w:t>
            </w:r>
            <w:r>
              <w:rPr>
                <w:rFonts w:hint="eastAsia" w:ascii="Courier New" w:hAnsi="Courier New"/>
                <w:color w:val="000000"/>
                <w:sz w:val="21"/>
                <w:szCs w:val="21"/>
              </w:rPr>
              <w:t>.getBytes(</w:t>
            </w:r>
            <w:r>
              <w:rPr>
                <w:rFonts w:hint="eastAsia" w:ascii="Courier New" w:hAnsi="Courier New"/>
                <w:color w:val="2A00FF"/>
                <w:sz w:val="21"/>
                <w:szCs w:val="21"/>
              </w:rPr>
              <w:t>"iso8859-1"</w:t>
            </w:r>
            <w:r>
              <w:rPr>
                <w:rFonts w:hint="eastAsia" w:ascii="Courier New" w:hAnsi="Courier New"/>
                <w:color w:val="000000"/>
                <w:sz w:val="21"/>
                <w:szCs w:val="21"/>
              </w:rPr>
              <w:t xml:space="preserve">), </w:t>
            </w:r>
            <w:r>
              <w:rPr>
                <w:rFonts w:hint="eastAsia" w:ascii="Courier New" w:hAnsi="Courier New"/>
                <w:color w:val="2A00FF"/>
                <w:sz w:val="21"/>
                <w:szCs w:val="21"/>
              </w:rPr>
              <w:t>"utf-8"</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Map&lt;String,Object&gt; </w:t>
            </w:r>
            <w:r>
              <w:rPr>
                <w:rFonts w:hint="eastAsia" w:ascii="Courier New" w:hAnsi="Courier New"/>
                <w:color w:val="6A3E3E"/>
                <w:sz w:val="21"/>
                <w:szCs w:val="21"/>
              </w:rPr>
              <w:t>maps</w:t>
            </w:r>
            <w:r>
              <w:rPr>
                <w:rFonts w:hint="eastAsia" w:ascii="Courier New" w:hAnsi="Courier New"/>
                <w:color w:val="000000"/>
                <w:sz w:val="21"/>
                <w:szCs w:val="21"/>
              </w:rPr>
              <w:t xml:space="preserve"> = </w:t>
            </w:r>
            <w:r>
              <w:rPr>
                <w:rFonts w:hint="eastAsia" w:ascii="Courier New" w:hAnsi="Courier New"/>
                <w:color w:val="0000C0"/>
                <w:sz w:val="21"/>
                <w:szCs w:val="21"/>
              </w:rPr>
              <w:t>itemSearchService</w:t>
            </w:r>
            <w:r>
              <w:rPr>
                <w:rFonts w:hint="eastAsia" w:ascii="Courier New" w:hAnsi="Courier New"/>
                <w:color w:val="000000"/>
                <w:sz w:val="21"/>
                <w:szCs w:val="21"/>
              </w:rPr>
              <w:t>.search(</w:t>
            </w:r>
            <w:r>
              <w:rPr>
                <w:rFonts w:hint="eastAsia" w:ascii="Courier New" w:hAnsi="Courier New"/>
                <w:color w:val="6A3E3E"/>
                <w:sz w:val="21"/>
                <w:szCs w:val="21"/>
              </w:rPr>
              <w:t>keyword</w:t>
            </w:r>
            <w:r>
              <w:rPr>
                <w:rFonts w:hint="eastAsia" w:ascii="Courier New" w:hAnsi="Courier New"/>
                <w:color w:val="000000"/>
                <w:sz w:val="21"/>
                <w:szCs w:val="21"/>
              </w:rPr>
              <w:t xml:space="preserve">, </w:t>
            </w:r>
            <w:r>
              <w:rPr>
                <w:rFonts w:hint="eastAsia" w:ascii="Courier New" w:hAnsi="Courier New"/>
                <w:color w:val="6A3E3E"/>
                <w:sz w:val="21"/>
                <w:szCs w:val="21"/>
              </w:rPr>
              <w:t>page</w:t>
            </w:r>
            <w:r>
              <w:rPr>
                <w:rFonts w:hint="eastAsia" w:ascii="Courier New" w:hAnsi="Courier New"/>
                <w:color w:val="000000"/>
                <w:sz w:val="21"/>
                <w:szCs w:val="21"/>
              </w:rPr>
              <w:t>, 20);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model</w:t>
            </w:r>
            <w:r>
              <w:rPr>
                <w:rFonts w:hint="eastAsia" w:ascii="Courier New" w:hAnsi="Courier New"/>
                <w:color w:val="000000"/>
                <w:sz w:val="21"/>
                <w:szCs w:val="21"/>
              </w:rPr>
              <w:t>.addAttribute(</w:t>
            </w:r>
            <w:r>
              <w:rPr>
                <w:rFonts w:hint="eastAsia" w:ascii="Courier New" w:hAnsi="Courier New"/>
                <w:color w:val="2A00FF"/>
                <w:sz w:val="21"/>
                <w:szCs w:val="21"/>
              </w:rPr>
              <w:t>"query"</w:t>
            </w:r>
            <w:r>
              <w:rPr>
                <w:rFonts w:hint="eastAsia" w:ascii="Courier New" w:hAnsi="Courier New"/>
                <w:color w:val="000000"/>
                <w:sz w:val="21"/>
                <w:szCs w:val="21"/>
              </w:rPr>
              <w:t xml:space="preserve">, </w:t>
            </w:r>
            <w:r>
              <w:rPr>
                <w:rFonts w:hint="eastAsia" w:ascii="Courier New" w:hAnsi="Courier New"/>
                <w:color w:val="6A3E3E"/>
                <w:sz w:val="21"/>
                <w:szCs w:val="21"/>
              </w:rPr>
              <w:t>keyword</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model</w:t>
            </w:r>
            <w:r>
              <w:rPr>
                <w:rFonts w:hint="eastAsia" w:ascii="Courier New" w:hAnsi="Courier New"/>
                <w:color w:val="000000"/>
                <w:sz w:val="21"/>
                <w:szCs w:val="21"/>
              </w:rPr>
              <w:t>.addAttribute(</w:t>
            </w:r>
            <w:r>
              <w:rPr>
                <w:rFonts w:hint="eastAsia" w:ascii="Courier New" w:hAnsi="Courier New"/>
                <w:color w:val="2A00FF"/>
                <w:sz w:val="21"/>
                <w:szCs w:val="21"/>
              </w:rPr>
              <w:t>"page"</w:t>
            </w:r>
            <w:r>
              <w:rPr>
                <w:rFonts w:hint="eastAsia" w:ascii="Courier New" w:hAnsi="Courier New"/>
                <w:color w:val="000000"/>
                <w:sz w:val="21"/>
                <w:szCs w:val="21"/>
              </w:rPr>
              <w:t xml:space="preserve">, </w:t>
            </w:r>
            <w:r>
              <w:rPr>
                <w:rFonts w:hint="eastAsia" w:ascii="Courier New" w:hAnsi="Courier New"/>
                <w:color w:val="6A3E3E"/>
                <w:sz w:val="21"/>
                <w:szCs w:val="21"/>
              </w:rPr>
              <w:t>page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maps</w:t>
            </w:r>
            <w:r>
              <w:rPr>
                <w:rFonts w:hint="eastAsia" w:ascii="Courier New" w:hAnsi="Courier New"/>
                <w:color w:val="000000"/>
                <w:sz w:val="21"/>
                <w:szCs w:val="21"/>
              </w:rPr>
              <w:t xml:space="preserve"> != </w:t>
            </w:r>
            <w:r>
              <w:rPr>
                <w:rFonts w:hint="eastAsia" w:ascii="Courier New" w:hAnsi="Courier New"/>
                <w:b/>
                <w:color w:val="7F0055"/>
                <w:sz w:val="21"/>
                <w:szCs w:val="21"/>
              </w:rPr>
              <w:t>null</w:t>
            </w:r>
            <w:r>
              <w:rPr>
                <w:rFonts w:hint="eastAsia" w:ascii="Courier New" w:hAnsi="Courier New"/>
                <w:color w:val="000000"/>
                <w:sz w:val="21"/>
                <w:szCs w:val="21"/>
              </w:rPr>
              <w:t xml:space="preserve"> &amp;&amp; </w:t>
            </w:r>
            <w:r>
              <w:rPr>
                <w:rFonts w:hint="eastAsia" w:ascii="Courier New" w:hAnsi="Courier New"/>
                <w:color w:val="6A3E3E"/>
                <w:sz w:val="21"/>
                <w:szCs w:val="21"/>
              </w:rPr>
              <w:t>maps</w:t>
            </w:r>
            <w:r>
              <w:rPr>
                <w:rFonts w:hint="eastAsia" w:ascii="Courier New" w:hAnsi="Courier New"/>
                <w:color w:val="000000"/>
                <w:sz w:val="21"/>
                <w:szCs w:val="21"/>
              </w:rPr>
              <w:t>.size() &gt; 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model</w:t>
            </w:r>
            <w:r>
              <w:rPr>
                <w:rFonts w:hint="eastAsia" w:ascii="Courier New" w:hAnsi="Courier New"/>
                <w:color w:val="000000"/>
                <w:sz w:val="21"/>
                <w:szCs w:val="21"/>
              </w:rPr>
              <w:t>.addAllAttributes(</w:t>
            </w:r>
            <w:r>
              <w:rPr>
                <w:rFonts w:hint="eastAsia" w:ascii="Courier New" w:hAnsi="Courier New"/>
                <w:color w:val="6A3E3E"/>
                <w:sz w:val="21"/>
                <w:szCs w:val="21"/>
              </w:rPr>
              <w:t>maps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2A00FF"/>
                <w:sz w:val="21"/>
                <w:szCs w:val="21"/>
              </w:rPr>
              <w:t>"search"</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line="240" w:lineRule="auto"/>
              <w:rPr>
                <w:sz w:val="21"/>
                <w:szCs w:val="21"/>
              </w:rPr>
            </w:pPr>
            <w:r>
              <w:rPr>
                <w:rFonts w:hint="eastAsia" w:ascii="Courier New" w:hAnsi="Courier New"/>
                <w:color w:val="000000"/>
                <w:sz w:val="21"/>
                <w:szCs w:val="21"/>
              </w:rPr>
              <w:t>}</w:t>
            </w:r>
          </w:p>
        </w:tc>
      </w:tr>
    </w:tbl>
    <w:p/>
    <w:p>
      <w:pPr>
        <w:pStyle w:val="4"/>
      </w:pPr>
      <w:r>
        <w:rPr>
          <w:rFonts w:hint="eastAsia"/>
          <w:lang w:val="en-US" w:eastAsia="zh-CN"/>
        </w:rPr>
        <w:t>Item</w:t>
      </w:r>
      <w:r>
        <w:rPr>
          <w:rFonts w:hint="eastAsia"/>
        </w:rPr>
        <w:t>SearchService方法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"C:\\Users\\Administrator\\AppData\\Roaming\\Tencent\\Users\\441510427\\QQ\\WinTemp\\RichOle\\L[`6XUPYRRKG6CZCI[D)4(O.png"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14950" cy="1776730"/>
            <wp:effectExtent l="9525" t="9525" r="9525" b="2349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2"/>
                    <a:stretch>
                      <a:fillRect/>
                    </a:stretch>
                  </pic:blipFill>
                  <pic:spPr>
                    <a:xfrm>
                      <a:off x="0" y="0"/>
                      <a:ext cx="5314950" cy="1776730"/>
                    </a:xfrm>
                    <a:prstGeom prst="rect">
                      <a:avLst/>
                    </a:prstGeom>
                    <a:noFill/>
                    <a:ln w="9525">
                      <a:solidFill>
                        <a:schemeClr val="tx1"/>
                      </a:solidFill>
                    </a:ln>
                  </pic:spPr>
                </pic:pic>
              </a:graphicData>
            </a:graphic>
          </wp:inline>
        </w:drawing>
      </w:r>
      <w:r>
        <w:rPr>
          <w:rFonts w:ascii="宋体" w:hAnsi="宋体" w:eastAsia="宋体" w:cs="宋体"/>
          <w:kern w:val="0"/>
          <w:sz w:val="24"/>
          <w:szCs w:val="24"/>
          <w:lang w:val="en-US" w:eastAsia="zh-CN" w:bidi="ar"/>
        </w:rPr>
        <w:fldChar w:fldCharType="end"/>
      </w:r>
    </w:p>
    <w:p>
      <w:pPr>
        <w:pStyle w:val="4"/>
      </w:pPr>
      <w:r>
        <w:rPr>
          <w:rFonts w:hint="eastAsia"/>
          <w:lang w:val="en-US" w:eastAsia="zh-CN"/>
        </w:rPr>
        <w:t>Item</w:t>
      </w:r>
      <w:r>
        <w:rPr>
          <w:rFonts w:hint="eastAsia"/>
        </w:rPr>
        <w:t>SearchServiceImpl方法</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 </w:t>
            </w:r>
            <w:r>
              <w:rPr>
                <w:rFonts w:hint="eastAsia" w:ascii="Courier New" w:hAnsi="Courier New"/>
                <w:color w:val="3F5FBF"/>
                <w:sz w:val="21"/>
                <w:szCs w:val="21"/>
                <w:lang w:eastAsia="zh-CN"/>
              </w:rPr>
              <w:t>分页</w:t>
            </w:r>
            <w:r>
              <w:rPr>
                <w:rFonts w:hint="eastAsia" w:ascii="Courier New" w:hAnsi="Courier New"/>
                <w:color w:val="3F5FBF"/>
                <w:sz w:val="21"/>
                <w:szCs w:val="21"/>
              </w:rPr>
              <w:t>搜索</w:t>
            </w:r>
            <w:r>
              <w:rPr>
                <w:rFonts w:hint="eastAsia" w:ascii="Courier New" w:hAnsi="Courier New"/>
                <w:color w:val="3F5FBF"/>
                <w:sz w:val="21"/>
                <w:szCs w:val="21"/>
                <w:lang w:eastAsia="zh-CN"/>
              </w:rPr>
              <w:t>商品</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 </w:t>
            </w:r>
            <w:r>
              <w:rPr>
                <w:rFonts w:hint="eastAsia" w:ascii="Courier New" w:hAnsi="Courier New"/>
                <w:b/>
                <w:color w:val="7F9FBF"/>
                <w:sz w:val="21"/>
                <w:szCs w:val="21"/>
              </w:rPr>
              <w:t>@param</w:t>
            </w:r>
            <w:r>
              <w:rPr>
                <w:rFonts w:hint="eastAsia" w:ascii="Courier New" w:hAnsi="Courier New"/>
                <w:color w:val="3F5FBF"/>
                <w:sz w:val="21"/>
                <w:szCs w:val="21"/>
              </w:rPr>
              <w:t xml:space="preserve"> keyword 搜索关键字</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 </w:t>
            </w:r>
            <w:r>
              <w:rPr>
                <w:rFonts w:hint="eastAsia" w:ascii="Courier New" w:hAnsi="Courier New"/>
                <w:b/>
                <w:color w:val="7F9FBF"/>
                <w:sz w:val="21"/>
                <w:szCs w:val="21"/>
              </w:rPr>
              <w:t>@param</w:t>
            </w:r>
            <w:r>
              <w:rPr>
                <w:rFonts w:hint="eastAsia" w:ascii="Courier New" w:hAnsi="Courier New"/>
                <w:color w:val="3F5FBF"/>
                <w:sz w:val="21"/>
                <w:szCs w:val="21"/>
              </w:rPr>
              <w:t xml:space="preserve"> page 当前页码</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 </w:t>
            </w:r>
            <w:r>
              <w:rPr>
                <w:rFonts w:hint="eastAsia" w:ascii="Courier New" w:hAnsi="Courier New"/>
                <w:b/>
                <w:color w:val="7F9FBF"/>
                <w:sz w:val="21"/>
                <w:szCs w:val="21"/>
              </w:rPr>
              <w:t>@param</w:t>
            </w:r>
            <w:r>
              <w:rPr>
                <w:rFonts w:hint="eastAsia" w:ascii="Courier New" w:hAnsi="Courier New"/>
                <w:color w:val="3F5FBF"/>
                <w:sz w:val="21"/>
                <w:szCs w:val="21"/>
              </w:rPr>
              <w:t xml:space="preserve"> rows 每页显示的记录数</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 </w:t>
            </w:r>
            <w:r>
              <w:rPr>
                <w:rFonts w:hint="eastAsia" w:ascii="Courier New" w:hAnsi="Courier New"/>
                <w:b/>
                <w:color w:val="7F9FBF"/>
                <w:sz w:val="21"/>
                <w:szCs w:val="21"/>
              </w:rPr>
              <w:t>@return</w:t>
            </w:r>
            <w:r>
              <w:rPr>
                <w:rFonts w:hint="eastAsia" w:ascii="Courier New" w:hAnsi="Courier New"/>
                <w:color w:val="3F5FBF"/>
                <w:sz w:val="21"/>
                <w:szCs w:val="21"/>
              </w:rPr>
              <w:t xml:space="preserve"> Map集合</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Map&lt;String, Object&gt; search(String </w:t>
            </w:r>
            <w:r>
              <w:rPr>
                <w:rFonts w:hint="eastAsia" w:ascii="Courier New" w:hAnsi="Courier New"/>
                <w:color w:val="6A3E3E"/>
                <w:sz w:val="21"/>
                <w:szCs w:val="21"/>
              </w:rPr>
              <w:t>keyword</w:t>
            </w:r>
            <w:r>
              <w:rPr>
                <w:rFonts w:hint="eastAsia" w:ascii="Courier New" w:hAnsi="Courier New"/>
                <w:color w:val="000000"/>
                <w:sz w:val="21"/>
                <w:szCs w:val="21"/>
              </w:rPr>
              <w:t xml:space="preserve">, Integer </w:t>
            </w:r>
            <w:r>
              <w:rPr>
                <w:rFonts w:hint="eastAsia" w:ascii="Courier New" w:hAnsi="Courier New"/>
                <w:color w:val="6A3E3E"/>
                <w:sz w:val="21"/>
                <w:szCs w:val="21"/>
              </w:rPr>
              <w:t>page</w:t>
            </w:r>
            <w:r>
              <w:rPr>
                <w:rFonts w:hint="eastAsia" w:ascii="Courier New" w:hAnsi="Courier New"/>
                <w:color w:val="000000"/>
                <w:sz w:val="21"/>
                <w:szCs w:val="21"/>
              </w:rPr>
              <w:t xml:space="preserve">, Integer </w:t>
            </w:r>
            <w:r>
              <w:rPr>
                <w:rFonts w:hint="eastAsia" w:ascii="Courier New" w:hAnsi="Courier New"/>
                <w:color w:val="6A3E3E"/>
                <w:sz w:val="21"/>
                <w:szCs w:val="21"/>
              </w:rPr>
              <w:t>rows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判断搜索关键字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(StringUtils.</w:t>
            </w:r>
            <w:r>
              <w:rPr>
                <w:rFonts w:hint="eastAsia" w:ascii="Courier New" w:hAnsi="Courier New"/>
                <w:i/>
                <w:color w:val="000000"/>
                <w:sz w:val="21"/>
                <w:szCs w:val="21"/>
              </w:rPr>
              <w:t>isBlank</w:t>
            </w:r>
            <w:r>
              <w:rPr>
                <w:rFonts w:hint="eastAsia" w:ascii="Courier New" w:hAnsi="Courier New"/>
                <w:color w:val="000000"/>
                <w:sz w:val="21"/>
                <w:szCs w:val="21"/>
              </w:rPr>
              <w:t>(</w:t>
            </w:r>
            <w:r>
              <w:rPr>
                <w:rFonts w:hint="eastAsia" w:ascii="Courier New" w:hAnsi="Courier New"/>
                <w:color w:val="6A3E3E"/>
                <w:sz w:val="21"/>
                <w:szCs w:val="21"/>
              </w:rPr>
              <w:t>keyword</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keyword</w:t>
            </w:r>
            <w:r>
              <w:rPr>
                <w:rFonts w:hint="eastAsia" w:ascii="Courier New" w:hAnsi="Courier New"/>
                <w:color w:val="000000"/>
                <w:sz w:val="21"/>
                <w:szCs w:val="21"/>
              </w:rPr>
              <w:t xml:space="preserve"> = </w:t>
            </w:r>
            <w:r>
              <w:rPr>
                <w:rFonts w:hint="eastAsia" w:ascii="Courier New" w:hAnsi="Courier New"/>
                <w:color w:val="2A00FF"/>
                <w:sz w:val="21"/>
                <w:szCs w:val="21"/>
              </w:rPr>
              <w:t>"*"</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创建SolrQuery封装查询参数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SolrQuery </w:t>
            </w:r>
            <w:r>
              <w:rPr>
                <w:rFonts w:hint="eastAsia" w:ascii="Courier New" w:hAnsi="Courier New"/>
                <w:color w:val="6A3E3E"/>
                <w:sz w:val="21"/>
                <w:szCs w:val="21"/>
              </w:rPr>
              <w:t>solrQuery</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SolrQuery();</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查询字符串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.setQuery(</w:t>
            </w:r>
            <w:r>
              <w:rPr>
                <w:rFonts w:hint="eastAsia" w:ascii="Courier New" w:hAnsi="Courier New"/>
                <w:color w:val="2A00FF"/>
                <w:sz w:val="21"/>
                <w:szCs w:val="21"/>
              </w:rPr>
              <w:t>"title:"</w:t>
            </w:r>
            <w:r>
              <w:rPr>
                <w:rFonts w:hint="eastAsia" w:ascii="Courier New" w:hAnsi="Courier New"/>
                <w:color w:val="000000"/>
                <w:sz w:val="21"/>
                <w:szCs w:val="21"/>
              </w:rPr>
              <w:t xml:space="preserve"> + </w:t>
            </w:r>
            <w:r>
              <w:rPr>
                <w:rFonts w:hint="eastAsia" w:ascii="Courier New" w:hAnsi="Courier New"/>
                <w:color w:val="6A3E3E"/>
                <w:sz w:val="21"/>
                <w:szCs w:val="21"/>
              </w:rPr>
              <w:t>keyword</w:t>
            </w:r>
            <w:r>
              <w:rPr>
                <w:rFonts w:hint="eastAsia" w:ascii="Courier New" w:hAnsi="Courier New"/>
                <w:color w:val="000000"/>
                <w:sz w:val="21"/>
                <w:szCs w:val="21"/>
              </w:rPr>
              <w:t xml:space="preserve"> + </w:t>
            </w:r>
            <w:r>
              <w:rPr>
                <w:rFonts w:hint="eastAsia" w:ascii="Courier New" w:hAnsi="Courier New"/>
                <w:color w:val="2A00FF"/>
                <w:sz w:val="21"/>
                <w:szCs w:val="21"/>
              </w:rPr>
              <w:t>" AND status:1"</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设置分页开始记录数  limit的第一个号*/</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.setStart((</w:t>
            </w:r>
            <w:r>
              <w:rPr>
                <w:rFonts w:hint="eastAsia" w:ascii="Courier New" w:hAnsi="Courier New"/>
                <w:color w:val="6A3E3E"/>
                <w:sz w:val="21"/>
                <w:szCs w:val="21"/>
              </w:rPr>
              <w:t>page</w:t>
            </w:r>
            <w:r>
              <w:rPr>
                <w:rFonts w:hint="eastAsia" w:ascii="Courier New" w:hAnsi="Courier New"/>
                <w:color w:val="000000"/>
                <w:sz w:val="21"/>
                <w:szCs w:val="21"/>
              </w:rPr>
              <w:t xml:space="preserve"> - 1) * </w:t>
            </w:r>
            <w:r>
              <w:rPr>
                <w:rFonts w:hint="eastAsia" w:ascii="Courier New" w:hAnsi="Courier New"/>
                <w:color w:val="6A3E3E"/>
                <w:sz w:val="21"/>
                <w:szCs w:val="21"/>
              </w:rPr>
              <w:t>rows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设置每页显示的记录数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.setRows(</w:t>
            </w:r>
            <w:r>
              <w:rPr>
                <w:rFonts w:hint="eastAsia" w:ascii="Courier New" w:hAnsi="Courier New"/>
                <w:color w:val="6A3E3E"/>
                <w:sz w:val="21"/>
                <w:szCs w:val="21"/>
              </w:rPr>
              <w:t>rows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判断是否需要高亮显示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2A00FF"/>
                <w:sz w:val="21"/>
                <w:szCs w:val="21"/>
              </w:rPr>
              <w:t>"*"</w:t>
            </w:r>
            <w:r>
              <w:rPr>
                <w:rFonts w:hint="eastAsia" w:ascii="Courier New" w:hAnsi="Courier New"/>
                <w:color w:val="000000"/>
                <w:sz w:val="21"/>
                <w:szCs w:val="21"/>
              </w:rPr>
              <w:t>.equals(</w:t>
            </w:r>
            <w:r>
              <w:rPr>
                <w:rFonts w:hint="eastAsia" w:ascii="Courier New" w:hAnsi="Courier New"/>
                <w:color w:val="6A3E3E"/>
                <w:sz w:val="21"/>
                <w:szCs w:val="21"/>
              </w:rPr>
              <w:t>keyword</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设置高亮显示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.setHighlight(</w:t>
            </w:r>
            <w:r>
              <w:rPr>
                <w:rFonts w:hint="eastAsia" w:ascii="Courier New" w:hAnsi="Courier New"/>
                <w:b/>
                <w:color w:val="7F0055"/>
                <w:sz w:val="21"/>
                <w:szCs w:val="21"/>
              </w:rPr>
              <w:t>true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设置高亮显示字段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.addHighlightField(</w:t>
            </w:r>
            <w:r>
              <w:rPr>
                <w:rFonts w:hint="eastAsia" w:ascii="Courier New" w:hAnsi="Courier New"/>
                <w:color w:val="2A00FF"/>
                <w:sz w:val="21"/>
                <w:szCs w:val="21"/>
              </w:rPr>
              <w:t>"title"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w:t>
            </w:r>
            <w:r>
              <w:rPr>
                <w:rFonts w:hint="eastAsia" w:ascii="Courier New" w:hAnsi="Courier New"/>
                <w:color w:val="3F5FBF"/>
                <w:sz w:val="21"/>
                <w:szCs w:val="21"/>
                <w:lang w:eastAsia="zh-CN"/>
              </w:rPr>
              <w:t>高亮</w:t>
            </w:r>
            <w:r>
              <w:rPr>
                <w:rFonts w:hint="eastAsia" w:ascii="Courier New" w:hAnsi="Courier New"/>
                <w:color w:val="3F5FBF"/>
                <w:sz w:val="21"/>
                <w:szCs w:val="21"/>
              </w:rPr>
              <w:t>文本截断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.setHighlightFragsize(60);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设置高亮格式器前缀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.setHighlightSimplePre(</w:t>
            </w:r>
            <w:r>
              <w:rPr>
                <w:rFonts w:hint="eastAsia" w:ascii="Courier New" w:hAnsi="Courier New"/>
                <w:color w:val="2A00FF"/>
                <w:sz w:val="21"/>
                <w:szCs w:val="21"/>
              </w:rPr>
              <w:t>"&lt;font color='red'&gt;"</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设置高亮格式器</w:t>
            </w:r>
            <w:r>
              <w:rPr>
                <w:rFonts w:hint="eastAsia" w:ascii="Courier New" w:hAnsi="Courier New"/>
                <w:color w:val="3F5FBF"/>
                <w:sz w:val="21"/>
                <w:szCs w:val="21"/>
                <w:lang w:eastAsia="zh-CN"/>
              </w:rPr>
              <w:t>后</w:t>
            </w:r>
            <w:r>
              <w:rPr>
                <w:rFonts w:hint="eastAsia" w:ascii="Courier New" w:hAnsi="Courier New"/>
                <w:color w:val="3F5FBF"/>
                <w:sz w:val="21"/>
                <w:szCs w:val="21"/>
              </w:rPr>
              <w:t>缀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solrQuery</w:t>
            </w:r>
            <w:r>
              <w:rPr>
                <w:rFonts w:hint="eastAsia" w:ascii="Courier New" w:hAnsi="Courier New"/>
                <w:color w:val="000000"/>
                <w:sz w:val="21"/>
                <w:szCs w:val="21"/>
              </w:rPr>
              <w:t>.setHighlightSimplePost(</w:t>
            </w:r>
            <w:r>
              <w:rPr>
                <w:rFonts w:hint="eastAsia" w:ascii="Courier New" w:hAnsi="Courier New"/>
                <w:color w:val="2A00FF"/>
                <w:sz w:val="21"/>
                <w:szCs w:val="21"/>
              </w:rPr>
              <w:t>"&lt;/font&gt;"</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检索，得到查询响应对象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QueryResponse </w:t>
            </w:r>
            <w:r>
              <w:rPr>
                <w:rFonts w:hint="eastAsia" w:ascii="Courier New" w:hAnsi="Courier New"/>
                <w:color w:val="6A3E3E"/>
                <w:sz w:val="21"/>
                <w:szCs w:val="21"/>
              </w:rPr>
              <w:t>response</w:t>
            </w:r>
            <w:r>
              <w:rPr>
                <w:rFonts w:hint="eastAsia" w:ascii="Courier New" w:hAnsi="Courier New"/>
                <w:color w:val="000000"/>
                <w:sz w:val="21"/>
                <w:szCs w:val="21"/>
              </w:rPr>
              <w:t xml:space="preserve"> = </w:t>
            </w:r>
            <w:r>
              <w:rPr>
                <w:rFonts w:hint="eastAsia" w:ascii="Courier New" w:hAnsi="Courier New"/>
                <w:color w:val="0000C0"/>
                <w:sz w:val="21"/>
                <w:szCs w:val="21"/>
              </w:rPr>
              <w:t>solrClient</w:t>
            </w:r>
            <w:r>
              <w:rPr>
                <w:rFonts w:hint="eastAsia" w:ascii="Courier New" w:hAnsi="Courier New"/>
                <w:color w:val="000000"/>
                <w:sz w:val="21"/>
                <w:szCs w:val="21"/>
              </w:rPr>
              <w:t>.query(</w:t>
            </w:r>
            <w:r>
              <w:rPr>
                <w:rFonts w:hint="eastAsia" w:ascii="Courier New" w:hAnsi="Courier New"/>
                <w:color w:val="0000C0"/>
                <w:sz w:val="21"/>
                <w:szCs w:val="21"/>
              </w:rPr>
              <w:t>defaultCollection</w:t>
            </w:r>
            <w:r>
              <w:rPr>
                <w:rFonts w:hint="eastAsia" w:ascii="Courier New" w:hAnsi="Courier New"/>
                <w:color w:val="000000"/>
                <w:sz w:val="21"/>
                <w:szCs w:val="21"/>
              </w:rPr>
              <w:t xml:space="preserve">, </w:t>
            </w:r>
            <w:r>
              <w:rPr>
                <w:rFonts w:hint="eastAsia" w:ascii="Courier New" w:hAnsi="Courier New"/>
                <w:color w:val="6A3E3E"/>
                <w:sz w:val="21"/>
                <w:szCs w:val="21"/>
              </w:rPr>
              <w:t>solrQuery</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判断响应状态码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response</w:t>
            </w:r>
            <w:r>
              <w:rPr>
                <w:rFonts w:hint="eastAsia" w:ascii="Courier New" w:hAnsi="Courier New"/>
                <w:color w:val="000000"/>
                <w:sz w:val="21"/>
                <w:szCs w:val="21"/>
              </w:rPr>
              <w:t>.getStatus() == 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定义Map集合封装数据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Map&lt;String, Object&gt; </w:t>
            </w:r>
            <w:r>
              <w:rPr>
                <w:rFonts w:hint="eastAsia" w:ascii="Courier New" w:hAnsi="Courier New"/>
                <w:color w:val="6A3E3E"/>
                <w:sz w:val="21"/>
                <w:szCs w:val="21"/>
              </w:rPr>
              <w:t>data</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HashMap&lt;&gt;();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获取总命中的记录数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long</w:t>
            </w:r>
            <w:r>
              <w:rPr>
                <w:rFonts w:hint="eastAsia" w:ascii="Courier New" w:hAnsi="Courier New"/>
                <w:color w:val="000000"/>
                <w:sz w:val="21"/>
                <w:szCs w:val="21"/>
              </w:rPr>
              <w:t xml:space="preserve"> </w:t>
            </w:r>
            <w:r>
              <w:rPr>
                <w:rFonts w:hint="eastAsia" w:ascii="Courier New" w:hAnsi="Courier New"/>
                <w:color w:val="6A3E3E"/>
                <w:sz w:val="21"/>
                <w:szCs w:val="21"/>
              </w:rPr>
              <w:t>count</w:t>
            </w:r>
            <w:r>
              <w:rPr>
                <w:rFonts w:hint="eastAsia" w:ascii="Courier New" w:hAnsi="Courier New"/>
                <w:color w:val="000000"/>
                <w:sz w:val="21"/>
                <w:szCs w:val="21"/>
              </w:rPr>
              <w:t xml:space="preserve"> = </w:t>
            </w:r>
            <w:r>
              <w:rPr>
                <w:rFonts w:hint="eastAsia" w:ascii="Courier New" w:hAnsi="Courier New"/>
                <w:color w:val="6A3E3E"/>
                <w:sz w:val="21"/>
                <w:szCs w:val="21"/>
              </w:rPr>
              <w:t>response</w:t>
            </w:r>
            <w:r>
              <w:rPr>
                <w:rFonts w:hint="eastAsia" w:ascii="Courier New" w:hAnsi="Courier New"/>
                <w:color w:val="000000"/>
                <w:sz w:val="21"/>
                <w:szCs w:val="21"/>
              </w:rPr>
              <w:t>.getResults().getNumFound();</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3F7F5F"/>
                <w:sz w:val="21"/>
                <w:szCs w:val="21"/>
              </w:rPr>
              <w:t xml:space="preserve">// ${totalPage}: 总页数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count % rows == 0 ? count / rows : (count / rows) + 1</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((count - 1) / rows) + 1</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data</w:t>
            </w:r>
            <w:r>
              <w:rPr>
                <w:rFonts w:hint="eastAsia" w:ascii="Courier New" w:hAnsi="Courier New"/>
                <w:color w:val="000000"/>
                <w:sz w:val="21"/>
                <w:szCs w:val="21"/>
              </w:rPr>
              <w:t>.put(</w:t>
            </w:r>
            <w:r>
              <w:rPr>
                <w:rFonts w:hint="eastAsia" w:ascii="Courier New" w:hAnsi="Courier New"/>
                <w:color w:val="2A00FF"/>
                <w:sz w:val="21"/>
                <w:szCs w:val="21"/>
              </w:rPr>
              <w:t>"totalPage"</w:t>
            </w:r>
            <w:r>
              <w:rPr>
                <w:rFonts w:hint="eastAsia" w:ascii="Courier New" w:hAnsi="Courier New"/>
                <w:color w:val="000000"/>
                <w:sz w:val="21"/>
                <w:szCs w:val="21"/>
              </w:rPr>
              <w:t>, ((</w:t>
            </w:r>
            <w:r>
              <w:rPr>
                <w:rFonts w:hint="eastAsia" w:ascii="Courier New" w:hAnsi="Courier New"/>
                <w:color w:val="6A3E3E"/>
                <w:sz w:val="21"/>
                <w:szCs w:val="21"/>
              </w:rPr>
              <w:t>count</w:t>
            </w:r>
            <w:r>
              <w:rPr>
                <w:rFonts w:hint="eastAsia" w:ascii="Courier New" w:hAnsi="Courier New"/>
                <w:color w:val="000000"/>
                <w:sz w:val="21"/>
                <w:szCs w:val="21"/>
              </w:rPr>
              <w:t xml:space="preserve"> - 1) / </w:t>
            </w:r>
            <w:r>
              <w:rPr>
                <w:rFonts w:hint="eastAsia" w:ascii="Courier New" w:hAnsi="Courier New"/>
                <w:color w:val="6A3E3E"/>
                <w:sz w:val="21"/>
                <w:szCs w:val="21"/>
              </w:rPr>
              <w:t>rows</w:t>
            </w:r>
            <w:r>
              <w:rPr>
                <w:rFonts w:hint="eastAsia" w:ascii="Courier New" w:hAnsi="Courier New"/>
                <w:color w:val="000000"/>
                <w:sz w:val="21"/>
                <w:szCs w:val="21"/>
              </w:rPr>
              <w:t>) + 1);</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 ${itemList}: 商品集合List&lt;SolrItem&gt;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List&lt;SolrItem&gt; </w:t>
            </w:r>
            <w:r>
              <w:rPr>
                <w:rFonts w:hint="eastAsia" w:ascii="Courier New" w:hAnsi="Courier New"/>
                <w:color w:val="6A3E3E"/>
                <w:sz w:val="21"/>
                <w:szCs w:val="21"/>
              </w:rPr>
              <w:t>itemList</w:t>
            </w:r>
            <w:r>
              <w:rPr>
                <w:rFonts w:hint="eastAsia" w:ascii="Courier New" w:hAnsi="Courier New"/>
                <w:color w:val="000000"/>
                <w:sz w:val="21"/>
                <w:szCs w:val="21"/>
              </w:rPr>
              <w:t xml:space="preserve"> = </w:t>
            </w:r>
            <w:r>
              <w:rPr>
                <w:rFonts w:hint="eastAsia" w:ascii="Courier New" w:hAnsi="Courier New"/>
                <w:color w:val="6A3E3E"/>
                <w:sz w:val="21"/>
                <w:szCs w:val="21"/>
              </w:rPr>
              <w:t>response</w:t>
            </w:r>
            <w:r>
              <w:rPr>
                <w:rFonts w:hint="eastAsia" w:ascii="Courier New" w:hAnsi="Courier New"/>
                <w:color w:val="000000"/>
                <w:sz w:val="21"/>
                <w:szCs w:val="21"/>
              </w:rPr>
              <w:t>.getBeans(SolrItem.</w:t>
            </w:r>
            <w:r>
              <w:rPr>
                <w:rFonts w:hint="eastAsia" w:ascii="Courier New" w:hAnsi="Courier New"/>
                <w:b/>
                <w:color w:val="7F0055"/>
                <w:sz w:val="21"/>
                <w:szCs w:val="21"/>
              </w:rPr>
              <w:t>class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判断是否需要高亮: title要高亮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solrQuery</w:t>
            </w:r>
            <w:r>
              <w:rPr>
                <w:rFonts w:hint="eastAsia" w:ascii="Courier New" w:hAnsi="Courier New"/>
                <w:color w:val="000000"/>
                <w:sz w:val="21"/>
                <w:szCs w:val="21"/>
              </w:rPr>
              <w:t>.getHighlight()){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获取高亮内容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Map&lt;String, Map&lt;String, List&lt;String&gt;&gt;&gt; </w:t>
            </w:r>
            <w:r>
              <w:rPr>
                <w:rFonts w:hint="eastAsia" w:ascii="Courier New" w:hAnsi="Courier New"/>
                <w:color w:val="6A3E3E"/>
                <w:sz w:val="21"/>
                <w:szCs w:val="21"/>
              </w:rPr>
              <w:t>hMaps</w:t>
            </w:r>
            <w:r>
              <w:rPr>
                <w:rFonts w:hint="eastAsia" w:ascii="Courier New" w:hAnsi="Courier New"/>
                <w:color w:val="000000"/>
                <w:sz w:val="21"/>
                <w:szCs w:val="21"/>
              </w:rPr>
              <w:t xml:space="preserve"> = </w:t>
            </w:r>
            <w:r>
              <w:rPr>
                <w:rFonts w:hint="eastAsia" w:ascii="Courier New" w:hAnsi="Courier New"/>
                <w:color w:val="6A3E3E"/>
                <w:sz w:val="21"/>
                <w:szCs w:val="21"/>
              </w:rPr>
              <w:t>response</w:t>
            </w:r>
            <w:r>
              <w:rPr>
                <w:rFonts w:hint="eastAsia" w:ascii="Courier New" w:hAnsi="Courier New"/>
                <w:color w:val="000000"/>
                <w:sz w:val="21"/>
                <w:szCs w:val="21"/>
              </w:rPr>
              <w:t>.getHighlighting();</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迭代itemList集合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for</w:t>
            </w:r>
            <w:r>
              <w:rPr>
                <w:rFonts w:hint="eastAsia" w:ascii="Courier New" w:hAnsi="Courier New"/>
                <w:color w:val="000000"/>
                <w:sz w:val="21"/>
                <w:szCs w:val="21"/>
              </w:rPr>
              <w:t xml:space="preserve"> (SolrItem </w:t>
            </w:r>
            <w:r>
              <w:rPr>
                <w:rFonts w:hint="eastAsia" w:ascii="Courier New" w:hAnsi="Courier New"/>
                <w:color w:val="6A3E3E"/>
                <w:sz w:val="21"/>
                <w:szCs w:val="21"/>
              </w:rPr>
              <w:t>solrItem</w:t>
            </w:r>
            <w:r>
              <w:rPr>
                <w:rFonts w:hint="eastAsia" w:ascii="Courier New" w:hAnsi="Courier New"/>
                <w:color w:val="000000"/>
                <w:sz w:val="21"/>
                <w:szCs w:val="21"/>
              </w:rPr>
              <w:t xml:space="preserve"> : </w:t>
            </w:r>
            <w:r>
              <w:rPr>
                <w:rFonts w:hint="eastAsia" w:ascii="Courier New" w:hAnsi="Courier New"/>
                <w:color w:val="6A3E3E"/>
                <w:sz w:val="21"/>
                <w:szCs w:val="21"/>
              </w:rPr>
              <w:t>itemList</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获取标题高亮内容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title</w:t>
            </w:r>
            <w:r>
              <w:rPr>
                <w:rFonts w:hint="eastAsia" w:ascii="Courier New" w:hAnsi="Courier New"/>
                <w:color w:val="000000"/>
                <w:sz w:val="21"/>
                <w:szCs w:val="21"/>
              </w:rPr>
              <w:t xml:space="preserve"> = </w:t>
            </w:r>
            <w:r>
              <w:rPr>
                <w:rFonts w:hint="eastAsia" w:ascii="Courier New" w:hAnsi="Courier New"/>
                <w:color w:val="6A3E3E"/>
                <w:sz w:val="21"/>
                <w:szCs w:val="21"/>
              </w:rPr>
              <w:t>hMaps</w:t>
            </w:r>
            <w:r>
              <w:rPr>
                <w:rFonts w:hint="eastAsia" w:ascii="Courier New" w:hAnsi="Courier New"/>
                <w:color w:val="000000"/>
                <w:sz w:val="21"/>
                <w:szCs w:val="21"/>
              </w:rPr>
              <w:t>.get(String.</w:t>
            </w:r>
            <w:r>
              <w:rPr>
                <w:rFonts w:hint="eastAsia" w:ascii="Courier New" w:hAnsi="Courier New"/>
                <w:i/>
                <w:color w:val="000000"/>
                <w:sz w:val="21"/>
                <w:szCs w:val="21"/>
              </w:rPr>
              <w:t>valueOf</w:t>
            </w:r>
            <w:r>
              <w:rPr>
                <w:rFonts w:hint="eastAsia" w:ascii="Courier New" w:hAnsi="Courier New"/>
                <w:color w:val="000000"/>
                <w:sz w:val="21"/>
                <w:szCs w:val="21"/>
              </w:rPr>
              <w:t>(</w:t>
            </w:r>
            <w:r>
              <w:rPr>
                <w:rFonts w:hint="eastAsia" w:ascii="Courier New" w:hAnsi="Courier New"/>
                <w:color w:val="6A3E3E"/>
                <w:sz w:val="21"/>
                <w:szCs w:val="21"/>
              </w:rPr>
              <w:t>solrItem</w:t>
            </w:r>
            <w:r>
              <w:rPr>
                <w:rFonts w:hint="eastAsia" w:ascii="Courier New" w:hAnsi="Courier New"/>
                <w:color w:val="000000"/>
                <w:sz w:val="21"/>
                <w:szCs w:val="21"/>
              </w:rPr>
              <w:t>.getId())).get(</w:t>
            </w:r>
            <w:r>
              <w:rPr>
                <w:rFonts w:hint="eastAsia" w:ascii="Courier New" w:hAnsi="Courier New"/>
                <w:color w:val="2A00FF"/>
                <w:sz w:val="21"/>
                <w:szCs w:val="21"/>
              </w:rPr>
              <w:t>"title"</w:t>
            </w:r>
            <w:r>
              <w:rPr>
                <w:rFonts w:hint="eastAsia" w:ascii="Courier New" w:hAnsi="Courier New"/>
                <w:color w:val="000000"/>
                <w:sz w:val="21"/>
                <w:szCs w:val="21"/>
              </w:rPr>
              <w:t>).get(0);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设置标题内容为高亮后的内容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solrItem</w:t>
            </w:r>
            <w:r>
              <w:rPr>
                <w:rFonts w:hint="eastAsia" w:ascii="Courier New" w:hAnsi="Courier New"/>
                <w:color w:val="000000"/>
                <w:sz w:val="21"/>
                <w:szCs w:val="21"/>
              </w:rPr>
              <w:t>.setTitle(</w:t>
            </w:r>
            <w:r>
              <w:rPr>
                <w:rFonts w:hint="eastAsia" w:ascii="Courier New" w:hAnsi="Courier New"/>
                <w:color w:val="6A3E3E"/>
                <w:sz w:val="21"/>
                <w:szCs w:val="21"/>
              </w:rPr>
              <w:t>title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data</w:t>
            </w:r>
            <w:r>
              <w:rPr>
                <w:rFonts w:hint="eastAsia" w:ascii="Courier New" w:hAnsi="Courier New"/>
                <w:color w:val="000000"/>
                <w:sz w:val="21"/>
                <w:szCs w:val="21"/>
              </w:rPr>
              <w:t>.put(</w:t>
            </w:r>
            <w:r>
              <w:rPr>
                <w:rFonts w:hint="eastAsia" w:ascii="Courier New" w:hAnsi="Courier New"/>
                <w:color w:val="2A00FF"/>
                <w:sz w:val="21"/>
                <w:szCs w:val="21"/>
              </w:rPr>
              <w:t>"itemList"</w:t>
            </w:r>
            <w:r>
              <w:rPr>
                <w:rFonts w:hint="eastAsia" w:ascii="Courier New" w:hAnsi="Courier New"/>
                <w:color w:val="000000"/>
                <w:sz w:val="21"/>
                <w:szCs w:val="21"/>
              </w:rPr>
              <w:t xml:space="preserve">, </w:t>
            </w:r>
            <w:r>
              <w:rPr>
                <w:rFonts w:hint="eastAsia" w:ascii="Courier New" w:hAnsi="Courier New"/>
                <w:color w:val="6A3E3E"/>
                <w:sz w:val="21"/>
                <w:szCs w:val="21"/>
              </w:rPr>
              <w:t>itemList</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6A3E3E"/>
                <w:sz w:val="21"/>
                <w:szCs w:val="21"/>
              </w:rPr>
              <w:t>data</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r>
              <w:rPr>
                <w:rFonts w:hint="eastAsia" w:ascii="Courier New" w:hAnsi="Courier New"/>
                <w:b/>
                <w:color w:val="7F0055"/>
                <w:sz w:val="21"/>
                <w:szCs w:val="21"/>
              </w:rPr>
              <w:t>catch</w:t>
            </w:r>
            <w:r>
              <w:rPr>
                <w:rFonts w:hint="eastAsia" w:ascii="Courier New" w:hAnsi="Courier New"/>
                <w:color w:val="000000"/>
                <w:sz w:val="21"/>
                <w:szCs w:val="21"/>
              </w:rPr>
              <w:t xml:space="preserve">(Exception </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throw</w:t>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RuntimeException(</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b/>
                <w:color w:val="7F0055"/>
                <w:sz w:val="21"/>
                <w:szCs w:val="21"/>
              </w:rPr>
              <w:t>null</w:t>
            </w:r>
            <w:r>
              <w:rPr>
                <w:rFonts w:hint="eastAsia" w:ascii="Courier New" w:hAnsi="Courier New"/>
                <w:color w:val="000000"/>
                <w:sz w:val="21"/>
                <w:szCs w:val="21"/>
              </w:rPr>
              <w:t>;</w:t>
            </w:r>
          </w:p>
          <w:p>
            <w:pPr>
              <w:autoSpaceDE w:val="0"/>
              <w:autoSpaceDN w:val="0"/>
              <w:adjustRightInd w:val="0"/>
              <w:spacing w:line="240" w:lineRule="auto"/>
              <w:jc w:val="left"/>
              <w:rPr>
                <w:sz w:val="21"/>
                <w:szCs w:val="21"/>
              </w:rPr>
            </w:pPr>
            <w:r>
              <w:rPr>
                <w:rFonts w:hint="eastAsia" w:ascii="Courier New" w:hAnsi="Courier New"/>
                <w:color w:val="000000"/>
                <w:sz w:val="21"/>
                <w:szCs w:val="21"/>
              </w:rPr>
              <w:t>}</w:t>
            </w:r>
          </w:p>
        </w:tc>
      </w:tr>
    </w:tbl>
    <w:p>
      <w:pPr>
        <w:pStyle w:val="3"/>
      </w:pPr>
      <w:r>
        <w:rPr>
          <w:rFonts w:hint="eastAsia"/>
        </w:rPr>
        <w:t>商品数据同步问题</w:t>
      </w:r>
    </w:p>
    <w:p>
      <w:r>
        <w:rPr>
          <w:rFonts w:hint="eastAsia"/>
        </w:rPr>
        <w:t>后台管理实现商品的MySQL数据管理；搜索系统实现商品的solr索引库管理</w:t>
      </w:r>
    </w:p>
    <w:p/>
    <w:p>
      <w:r>
        <w:rPr>
          <w:rFonts w:hint="eastAsia"/>
        </w:rPr>
        <w:t>问题：</w:t>
      </w:r>
    </w:p>
    <w:p>
      <w:r>
        <w:rPr>
          <w:rFonts w:hint="eastAsia"/>
        </w:rPr>
        <w:t>后台管理系统增加、更新、删除商品数据的时候，索引库没有同步执行</w:t>
      </w:r>
    </w:p>
    <w:p/>
    <w:p>
      <w:r>
        <w:rPr>
          <w:rFonts w:hint="eastAsia"/>
        </w:rPr>
        <w:t>解决方案：</w:t>
      </w:r>
    </w:p>
    <w:p>
      <w:r>
        <w:rPr>
          <w:rFonts w:hint="eastAsia"/>
          <w:b/>
        </w:rPr>
        <w:t>方案一</w:t>
      </w:r>
      <w:r>
        <w:rPr>
          <w:rFonts w:hint="eastAsia"/>
        </w:rPr>
        <w:t>：在后台管理系统CRUD操作时候，调用搜索系统服务进行更新；但是如果以后其它系统也需要同步商品数据的话又得调用其它系统的服务方法，这么一来后台管理系统和其它系统的耦合度太大，增加开发、维护成本。</w:t>
      </w:r>
    </w:p>
    <w:p/>
    <w:p>
      <w:r>
        <w:rPr>
          <w:rFonts w:hint="eastAsia"/>
          <w:b/>
        </w:rPr>
        <w:t>方案二</w:t>
      </w:r>
      <w:r>
        <w:rPr>
          <w:rFonts w:hint="eastAsia"/>
        </w:rPr>
        <w:t>：在后台管理系统CRUD操作成功后通知哪些需要知道商品发生了变更的系统，通知这些系统哪个商品做了什么操作，让这些系统自身去更新它该更新的数据。这样系统之间的耦合度就大大降低了。要做得服务器之间这种消息的通知，可以使用消息队列。</w:t>
      </w:r>
    </w:p>
    <w:p>
      <w:pPr>
        <w:pStyle w:val="2"/>
      </w:pPr>
      <w:r>
        <w:rPr>
          <w:rFonts w:hint="eastAsia"/>
        </w:rPr>
        <w:t>ActiveMQ</w:t>
      </w:r>
    </w:p>
    <w:p>
      <w:pPr>
        <w:pStyle w:val="3"/>
      </w:pPr>
      <w:r>
        <w:rPr>
          <w:rFonts w:hint="eastAsia"/>
        </w:rPr>
        <w:t>MQ解决同步问题</w:t>
      </w:r>
    </w:p>
    <w:p>
      <w:r>
        <w:rPr>
          <w:rFonts w:hint="eastAsia"/>
        </w:rPr>
        <w:drawing>
          <wp:inline distT="0" distB="0" distL="0" distR="0">
            <wp:extent cx="4028440" cy="2993390"/>
            <wp:effectExtent l="9525" t="9525" r="19685"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28440" cy="2993390"/>
                    </a:xfrm>
                    <a:prstGeom prst="rect">
                      <a:avLst/>
                    </a:prstGeom>
                    <a:noFill/>
                    <a:ln>
                      <a:solidFill>
                        <a:schemeClr val="tx1"/>
                      </a:solidFill>
                    </a:ln>
                  </pic:spPr>
                </pic:pic>
              </a:graphicData>
            </a:graphic>
          </wp:inline>
        </w:drawing>
      </w:r>
    </w:p>
    <w:p>
      <w:pPr>
        <w:pStyle w:val="12"/>
        <w:numPr>
          <w:ilvl w:val="0"/>
          <w:numId w:val="4"/>
        </w:numPr>
        <w:ind w:firstLineChars="0"/>
      </w:pPr>
      <w:r>
        <w:rPr>
          <w:rFonts w:hint="eastAsia"/>
        </w:rPr>
        <w:t>后台管理系统进行商品修改，通知MQ；</w:t>
      </w:r>
    </w:p>
    <w:p>
      <w:pPr>
        <w:pStyle w:val="12"/>
        <w:numPr>
          <w:ilvl w:val="0"/>
          <w:numId w:val="4"/>
        </w:numPr>
        <w:ind w:firstLineChars="0"/>
      </w:pPr>
      <w:r>
        <w:rPr>
          <w:rFonts w:hint="eastAsia"/>
        </w:rPr>
        <w:t>其它系统监听MQ是否有消息。如果没有消息，持续监听，如果有消息，处理相关业务逻辑</w:t>
      </w:r>
    </w:p>
    <w:p>
      <w:pPr>
        <w:pStyle w:val="3"/>
      </w:pPr>
      <w:r>
        <w:rPr>
          <w:rFonts w:hint="eastAsia"/>
        </w:rPr>
        <w:t>MQ</w:t>
      </w:r>
    </w:p>
    <w:p>
      <w:pPr>
        <w:rPr>
          <w:rFonts w:hint="eastAsia"/>
        </w:rPr>
      </w:pPr>
      <w:r>
        <w:rPr>
          <w:rFonts w:hint="eastAsia"/>
        </w:rPr>
        <w:t>MQ全称为Message Queue，消息队列是应用程序和应用程序之间的通信方法。</w:t>
      </w:r>
    </w:p>
    <w:p>
      <w:pPr>
        <w:rPr>
          <w:rFonts w:hint="eastAsia" w:eastAsiaTheme="minorEastAsia"/>
          <w:lang w:val="en-US" w:eastAsia="zh-CN"/>
        </w:rPr>
      </w:pPr>
      <w:r>
        <w:rPr>
          <w:rFonts w:hint="eastAsia"/>
          <w:lang w:eastAsia="zh-CN"/>
        </w:rPr>
        <w:t>常见</w:t>
      </w:r>
      <w:r>
        <w:rPr>
          <w:rFonts w:hint="eastAsia"/>
          <w:lang w:val="en-US" w:eastAsia="zh-CN"/>
        </w:rPr>
        <w:t>MQ框架：Kafka、RabbitMQ、ActiveMQ、RocketMQ。</w:t>
      </w:r>
      <w:bookmarkStart w:id="0" w:name="_GoBack"/>
      <w:bookmarkEnd w:id="0"/>
    </w:p>
    <w:p>
      <w:pPr>
        <w:pStyle w:val="12"/>
        <w:numPr>
          <w:ilvl w:val="0"/>
          <w:numId w:val="5"/>
        </w:numPr>
        <w:ind w:firstLineChars="0"/>
      </w:pPr>
      <w:r>
        <w:rPr>
          <w:rFonts w:hint="eastAsia"/>
        </w:rPr>
        <w:t>为什么使用MQ</w:t>
      </w:r>
    </w:p>
    <w:p>
      <w:pPr>
        <w:ind w:firstLine="420"/>
      </w:pPr>
      <w:r>
        <w:rPr>
          <w:rFonts w:hint="eastAsia"/>
        </w:rPr>
        <w:t>在项目中，将一些无需即时返回且耗时的操作提取出来，进行了</w:t>
      </w:r>
      <w:r>
        <w:rPr>
          <w:rFonts w:hint="eastAsia"/>
          <w:b/>
        </w:rPr>
        <w:t>异步处理</w:t>
      </w:r>
      <w:r>
        <w:rPr>
          <w:rFonts w:hint="eastAsia"/>
        </w:rPr>
        <w:t>，而这种异步处理的方式大大的节省了服务器的请求响应时间，从而</w:t>
      </w:r>
      <w:r>
        <w:rPr>
          <w:rFonts w:hint="eastAsia"/>
          <w:b/>
        </w:rPr>
        <w:t>提高</w:t>
      </w:r>
      <w:r>
        <w:rPr>
          <w:rFonts w:hint="eastAsia"/>
        </w:rPr>
        <w:t>了</w:t>
      </w:r>
      <w:r>
        <w:rPr>
          <w:rFonts w:hint="eastAsia"/>
          <w:b/>
        </w:rPr>
        <w:t>系统</w:t>
      </w:r>
      <w:r>
        <w:rPr>
          <w:rFonts w:hint="eastAsia"/>
        </w:rPr>
        <w:t>的</w:t>
      </w:r>
      <w:r>
        <w:rPr>
          <w:rFonts w:hint="eastAsia"/>
          <w:b/>
        </w:rPr>
        <w:t>吞吐量</w:t>
      </w:r>
      <w:r>
        <w:rPr>
          <w:rFonts w:hint="eastAsia"/>
        </w:rPr>
        <w:t>。</w:t>
      </w:r>
    </w:p>
    <w:p>
      <w:pPr>
        <w:pStyle w:val="12"/>
        <w:numPr>
          <w:ilvl w:val="0"/>
          <w:numId w:val="5"/>
        </w:numPr>
        <w:ind w:firstLineChars="0"/>
      </w:pPr>
      <w:r>
        <w:rPr>
          <w:rFonts w:hint="eastAsia"/>
        </w:rPr>
        <w:t>ActiveMQ解决了如下的问题</w:t>
      </w:r>
    </w:p>
    <w:p>
      <w:pPr>
        <w:pStyle w:val="12"/>
        <w:numPr>
          <w:ilvl w:val="0"/>
          <w:numId w:val="6"/>
        </w:numPr>
        <w:ind w:firstLineChars="0"/>
      </w:pPr>
      <w:r>
        <w:rPr>
          <w:rFonts w:hint="eastAsia"/>
        </w:rPr>
        <w:t>信息的发送者和接收者如何维持这个连接，如果一方的连接中断，这期间的数据如何方式丢失？</w:t>
      </w:r>
    </w:p>
    <w:p>
      <w:pPr>
        <w:pStyle w:val="12"/>
        <w:numPr>
          <w:ilvl w:val="0"/>
          <w:numId w:val="6"/>
        </w:numPr>
        <w:ind w:firstLineChars="0"/>
      </w:pPr>
      <w:r>
        <w:rPr>
          <w:rFonts w:hint="eastAsia"/>
        </w:rPr>
        <w:t>如何降低发送者和接收者的耦合度？</w:t>
      </w:r>
    </w:p>
    <w:p>
      <w:pPr>
        <w:pStyle w:val="12"/>
        <w:numPr>
          <w:ilvl w:val="0"/>
          <w:numId w:val="6"/>
        </w:numPr>
        <w:ind w:firstLineChars="0"/>
      </w:pPr>
      <w:r>
        <w:rPr>
          <w:rFonts w:hint="eastAsia"/>
        </w:rPr>
        <w:t>如何让优先级高的接收者先接到数据？</w:t>
      </w:r>
    </w:p>
    <w:p>
      <w:pPr>
        <w:pStyle w:val="12"/>
        <w:numPr>
          <w:ilvl w:val="0"/>
          <w:numId w:val="6"/>
        </w:numPr>
        <w:ind w:firstLineChars="0"/>
      </w:pPr>
      <w:r>
        <w:rPr>
          <w:rFonts w:hint="eastAsia"/>
        </w:rPr>
        <w:t>如何做到有效均衡接收者的负载？</w:t>
      </w:r>
    </w:p>
    <w:p>
      <w:pPr>
        <w:pStyle w:val="12"/>
        <w:numPr>
          <w:ilvl w:val="0"/>
          <w:numId w:val="6"/>
        </w:numPr>
        <w:ind w:firstLineChars="0"/>
      </w:pPr>
      <w:r>
        <w:rPr>
          <w:rFonts w:hint="eastAsia"/>
        </w:rPr>
        <w:t>如何有效的将数据发送到相关的接收者？也就是说将接收者订阅不同的数据，如何做有效的过滤。</w:t>
      </w:r>
    </w:p>
    <w:p>
      <w:pPr>
        <w:pStyle w:val="12"/>
        <w:numPr>
          <w:ilvl w:val="0"/>
          <w:numId w:val="6"/>
        </w:numPr>
        <w:ind w:firstLineChars="0"/>
      </w:pPr>
      <w:r>
        <w:rPr>
          <w:rFonts w:hint="eastAsia"/>
        </w:rPr>
        <w:t>如何做到可扩展，甚至将这个通信模块发到集群上？</w:t>
      </w:r>
    </w:p>
    <w:p>
      <w:pPr>
        <w:pStyle w:val="12"/>
        <w:numPr>
          <w:ilvl w:val="0"/>
          <w:numId w:val="6"/>
        </w:numPr>
        <w:ind w:firstLineChars="0"/>
      </w:pPr>
      <w:r>
        <w:rPr>
          <w:rFonts w:hint="eastAsia"/>
        </w:rPr>
        <w:t>如何保证接收者接收到了完整，正确的数据？</w:t>
      </w:r>
    </w:p>
    <w:p>
      <w:pPr>
        <w:pStyle w:val="3"/>
      </w:pPr>
      <w:r>
        <w:t>JMS</w:t>
      </w:r>
    </w:p>
    <w:p>
      <w:pPr>
        <w:ind w:firstLine="420"/>
      </w:pPr>
      <w:r>
        <w:rPr>
          <w:rFonts w:hint="eastAsia"/>
        </w:rPr>
        <w:t>JMS即Java消息服务（Java Message Service），是一个Java平台中关于面向消息中间件（MOM）的</w:t>
      </w:r>
      <w:r>
        <w:rPr>
          <w:rFonts w:hint="eastAsia"/>
          <w:lang w:eastAsia="zh-CN"/>
        </w:rPr>
        <w:t>规范</w:t>
      </w:r>
      <w:r>
        <w:rPr>
          <w:rFonts w:hint="eastAsia"/>
        </w:rPr>
        <w:t>，用于在两个应用程序之间，或分布式系统中发送消息，进行异步通信。</w:t>
      </w:r>
    </w:p>
    <w:p>
      <w:pPr>
        <w:ind w:firstLine="420"/>
      </w:pPr>
      <w:r>
        <w:rPr>
          <w:rFonts w:hint="eastAsia"/>
        </w:rPr>
        <w:t>JMS是一个与具体平台无关的API，具有跨平台性。</w:t>
      </w:r>
    </w:p>
    <w:p>
      <w:pPr>
        <w:ind w:firstLine="420"/>
      </w:pPr>
      <w:r>
        <w:rPr>
          <w:rFonts w:hint="eastAsia"/>
        </w:rPr>
        <w:t>它主要用于在生产者和消费者之间进行消息传递，生产者负责产生消息，而消费者负责接收消息。把它应用到实际的业务需求中的话我们可以在特定的时候利用生产者生成一消息，并进行发送，对应的消费者在接收到对应的消息后去完成对应的业务逻辑。</w:t>
      </w:r>
    </w:p>
    <w:p>
      <w:r>
        <w:rPr>
          <w:rFonts w:hint="eastAsia"/>
        </w:rPr>
        <w:t>JMS定义了五种不同的消息正文格式：</w:t>
      </w:r>
    </w:p>
    <w:p>
      <w:r>
        <w:rPr>
          <w:rFonts w:hint="eastAsia"/>
        </w:rPr>
        <w:t xml:space="preserve">　　• StreamMessage </w:t>
      </w:r>
      <w:r>
        <w:rPr>
          <w:rFonts w:hint="eastAsia"/>
          <w:lang w:val="en-US" w:eastAsia="zh-CN"/>
        </w:rPr>
        <w:t xml:space="preserve">: </w:t>
      </w:r>
      <w:r>
        <w:rPr>
          <w:rFonts w:hint="eastAsia"/>
        </w:rPr>
        <w:t>数据流</w:t>
      </w:r>
      <w:r>
        <w:rPr>
          <w:rFonts w:hint="eastAsia"/>
          <w:lang w:eastAsia="zh-CN"/>
        </w:rPr>
        <w:t>消息</w:t>
      </w:r>
    </w:p>
    <w:p>
      <w:r>
        <w:rPr>
          <w:rFonts w:hint="eastAsia"/>
        </w:rPr>
        <w:t xml:space="preserve">　　• </w:t>
      </w:r>
      <w:r>
        <w:rPr>
          <w:rFonts w:hint="eastAsia"/>
          <w:b/>
        </w:rPr>
        <w:t>MapMessage</w:t>
      </w:r>
      <w:r>
        <w:rPr>
          <w:rFonts w:hint="eastAsia"/>
          <w:b/>
          <w:lang w:val="en-US" w:eastAsia="zh-CN"/>
        </w:rPr>
        <w:t xml:space="preserve">: </w:t>
      </w:r>
      <w:r>
        <w:rPr>
          <w:rFonts w:hint="eastAsia"/>
          <w:lang w:val="en-US" w:eastAsia="zh-CN"/>
        </w:rPr>
        <w:t>Map键值</w:t>
      </w:r>
      <w:r>
        <w:rPr>
          <w:rFonts w:hint="eastAsia"/>
        </w:rPr>
        <w:t>对</w:t>
      </w:r>
      <w:r>
        <w:rPr>
          <w:rFonts w:hint="eastAsia"/>
          <w:lang w:eastAsia="zh-CN"/>
        </w:rPr>
        <w:t>消息</w:t>
      </w:r>
    </w:p>
    <w:p>
      <w:r>
        <w:rPr>
          <w:rFonts w:hint="eastAsia"/>
        </w:rPr>
        <w:t xml:space="preserve">　　• </w:t>
      </w:r>
      <w:r>
        <w:rPr>
          <w:rFonts w:hint="eastAsia"/>
          <w:b/>
        </w:rPr>
        <w:t>TextMessage</w:t>
      </w:r>
      <w:r>
        <w:rPr>
          <w:rFonts w:hint="eastAsia"/>
          <w:b/>
          <w:lang w:val="en-US" w:eastAsia="zh-CN"/>
        </w:rPr>
        <w:t xml:space="preserve">: </w:t>
      </w:r>
      <w:r>
        <w:rPr>
          <w:rFonts w:hint="eastAsia"/>
          <w:lang w:eastAsia="zh-CN"/>
        </w:rPr>
        <w:t>文本消息</w:t>
      </w:r>
    </w:p>
    <w:p>
      <w:r>
        <w:rPr>
          <w:rFonts w:hint="eastAsia"/>
        </w:rPr>
        <w:t>　　• ObjectMessage</w:t>
      </w:r>
      <w:r>
        <w:rPr>
          <w:rFonts w:hint="eastAsia"/>
          <w:lang w:val="en-US" w:eastAsia="zh-CN"/>
        </w:rPr>
        <w:t xml:space="preserve">: </w:t>
      </w:r>
      <w:r>
        <w:rPr>
          <w:rFonts w:hint="eastAsia"/>
        </w:rPr>
        <w:t>序列化Java对象</w:t>
      </w:r>
      <w:r>
        <w:rPr>
          <w:rFonts w:hint="eastAsia"/>
          <w:lang w:eastAsia="zh-CN"/>
        </w:rPr>
        <w:t>消息</w:t>
      </w:r>
    </w:p>
    <w:p>
      <w:r>
        <w:rPr>
          <w:rFonts w:hint="eastAsia"/>
        </w:rPr>
        <w:t>　　• BytesMessage</w:t>
      </w:r>
      <w:r>
        <w:rPr>
          <w:rFonts w:hint="eastAsia"/>
          <w:lang w:val="en-US" w:eastAsia="zh-CN"/>
        </w:rPr>
        <w:t xml:space="preserve">: </w:t>
      </w:r>
      <w:r>
        <w:rPr>
          <w:rFonts w:hint="eastAsia"/>
        </w:rPr>
        <w:t>字节</w:t>
      </w:r>
      <w:r>
        <w:rPr>
          <w:rFonts w:hint="eastAsia"/>
          <w:lang w:eastAsia="zh-CN"/>
        </w:rPr>
        <w:t>消息</w:t>
      </w:r>
    </w:p>
    <w:p>
      <w:pPr>
        <w:pStyle w:val="3"/>
      </w:pPr>
      <w:r>
        <w:rPr>
          <w:rFonts w:hint="eastAsia"/>
        </w:rPr>
        <w:t>Ac</w:t>
      </w:r>
      <w:r>
        <w:t>tiveMQ</w:t>
      </w:r>
    </w:p>
    <w:p>
      <w:pPr>
        <w:ind w:firstLine="420"/>
      </w:pPr>
      <w:r>
        <w:rPr>
          <w:rFonts w:hint="eastAsia"/>
        </w:rPr>
        <w:t>ActiveMQ 是Apache出品，最流行的，能力强劲的开源消息总线。ActiveMQ 是一个完全支持JMS（</w:t>
      </w:r>
      <w:r>
        <w:t>Java Message Service</w:t>
      </w:r>
      <w:r>
        <w:rPr>
          <w:rFonts w:hint="eastAsia"/>
        </w:rPr>
        <w:t>）1.1和J2EE 1.4规范的 JMS Provider实现,尽管JMS规范出台已经是很久的事情了,但是JMS在当今的J2EE应用中间仍然扮演着特殊的地位。</w:t>
      </w:r>
    </w:p>
    <w:p/>
    <w:p>
      <w:r>
        <w:rPr>
          <w:rFonts w:hint="eastAsia"/>
        </w:rPr>
        <w:t>ActiveMQ消息的传递有两种</w:t>
      </w:r>
      <w:r>
        <w:rPr>
          <w:rFonts w:hint="eastAsia"/>
          <w:lang w:eastAsia="zh-CN"/>
        </w:rPr>
        <w:t>模式</w:t>
      </w:r>
      <w:r>
        <w:rPr>
          <w:rFonts w:hint="eastAsia"/>
        </w:rPr>
        <w:t>：</w:t>
      </w:r>
    </w:p>
    <w:p>
      <w:r>
        <w:rPr>
          <w:rFonts w:hint="eastAsia"/>
        </w:rPr>
        <w:t>一种是</w:t>
      </w:r>
      <w:r>
        <w:rPr>
          <w:rFonts w:hint="eastAsia"/>
          <w:b/>
        </w:rPr>
        <w:t>点对点</w:t>
      </w:r>
      <w:r>
        <w:rPr>
          <w:rFonts w:hint="eastAsia"/>
        </w:rPr>
        <w:t>的，即一个生产者和一个消费者一一对应；</w:t>
      </w:r>
    </w:p>
    <w:p>
      <w:r>
        <w:rPr>
          <w:rFonts w:hint="eastAsia"/>
        </w:rPr>
        <w:t>一种是</w:t>
      </w:r>
      <w:r>
        <w:rPr>
          <w:rFonts w:hint="eastAsia"/>
          <w:b/>
        </w:rPr>
        <w:t>发布/订阅</w:t>
      </w:r>
      <w:r>
        <w:rPr>
          <w:rFonts w:hint="eastAsia"/>
        </w:rPr>
        <w:t>模式，即一个生产者产生消息并进行发送后，可以由多个消费者进行接收。</w:t>
      </w:r>
    </w:p>
    <w:p/>
    <w:p>
      <w:r>
        <w:rPr>
          <w:rFonts w:hint="eastAsia"/>
        </w:rPr>
        <w:t>主要特点：</w:t>
      </w:r>
    </w:p>
    <w:p>
      <w:r>
        <w:rPr>
          <w:rFonts w:hint="eastAsia"/>
        </w:rPr>
        <w:t>1. 多种语言和协议编写客户端。语言: Java, C, C++, C#, Ruby, Perl, Python, PHP。应用协议: OpenWire,Stomp REST,WS Notification,XMPP,AMQP</w:t>
      </w:r>
    </w:p>
    <w:p>
      <w:r>
        <w:rPr>
          <w:rFonts w:hint="eastAsia"/>
        </w:rPr>
        <w:t>2. 完全支持JMS1.1和J2EE 1.4规范 (持久化,XA消息,事务)</w:t>
      </w:r>
    </w:p>
    <w:p>
      <w:r>
        <w:rPr>
          <w:rFonts w:hint="eastAsia"/>
        </w:rPr>
        <w:t xml:space="preserve">3. 对Spring的支持,ActiveMQ可以很容易内嵌到使用Spring的系统里面去 </w:t>
      </w:r>
    </w:p>
    <w:p>
      <w:r>
        <w:rPr>
          <w:rFonts w:hint="eastAsia"/>
        </w:rPr>
        <w:t>4. 通过了常见J2EE服务器(如 Geronimo,JBoss 4, GlassFish,WebLogic)的测试,其中通过JCA 1.5 resource adaptors的配置,可以让ActiveMQ可以自动的部署到任何兼容J2EE 1.4 商业服务器上</w:t>
      </w:r>
    </w:p>
    <w:p>
      <w:r>
        <w:rPr>
          <w:rFonts w:hint="eastAsia"/>
        </w:rPr>
        <w:t>5. 支持多种传送协议:in-VM,TCP,SSL,NIO,UDP,JGroups,JXTA</w:t>
      </w:r>
    </w:p>
    <w:p>
      <w:r>
        <w:rPr>
          <w:rFonts w:hint="eastAsia"/>
        </w:rPr>
        <w:t>6. 支持通过JDBC和journal提供高速的消息持久化</w:t>
      </w:r>
    </w:p>
    <w:p>
      <w:r>
        <w:rPr>
          <w:rFonts w:hint="eastAsia"/>
        </w:rPr>
        <w:t>7. 从设计上保证了高性能的集群,客户端-服务器,点对点</w:t>
      </w:r>
    </w:p>
    <w:p>
      <w:r>
        <w:rPr>
          <w:rFonts w:hint="eastAsia"/>
        </w:rPr>
        <w:t>8. 支持Ajax</w:t>
      </w:r>
    </w:p>
    <w:p>
      <w:r>
        <w:rPr>
          <w:rFonts w:hint="eastAsia"/>
        </w:rPr>
        <w:t>9. 支持与Axis的整合</w:t>
      </w:r>
    </w:p>
    <w:p>
      <w:r>
        <w:rPr>
          <w:rFonts w:hint="eastAsia"/>
        </w:rPr>
        <w:t>10. 可以很容易得调用内嵌JMS provider,进行测试</w:t>
      </w:r>
    </w:p>
    <w:p>
      <w:pPr>
        <w:pStyle w:val="3"/>
      </w:pPr>
      <w:r>
        <w:t>ActiveMQ安装</w:t>
      </w:r>
    </w:p>
    <w:p>
      <w:r>
        <w:t>详见“</w:t>
      </w:r>
      <w:r>
        <w:rPr>
          <w:rFonts w:hint="eastAsia"/>
        </w:rPr>
        <w:t>资料\activeMQ</w:t>
      </w:r>
      <w:r>
        <w:t>\</w:t>
      </w:r>
      <w:r>
        <w:rPr>
          <w:rFonts w:hint="eastAsia"/>
        </w:rPr>
        <w:t>Linux安装ActiveMQ.docx</w:t>
      </w:r>
      <w:r>
        <w:t>”</w:t>
      </w:r>
    </w:p>
    <w:p>
      <w:pPr>
        <w:pStyle w:val="2"/>
      </w:pPr>
      <w:r>
        <w:rPr>
          <w:rFonts w:hint="eastAsia"/>
        </w:rPr>
        <w:t>ActiveMQ使用</w:t>
      </w:r>
    </w:p>
    <w:p>
      <w:pPr>
        <w:pStyle w:val="3"/>
      </w:pPr>
      <w:r>
        <w:rPr>
          <w:rFonts w:hint="eastAsia"/>
        </w:rPr>
        <w:t>导入示例工程</w:t>
      </w:r>
    </w:p>
    <w:p>
      <w:r>
        <w:rPr>
          <w:rFonts w:hint="eastAsia"/>
        </w:rPr>
        <w:t>复制“资料\activeMQ</w:t>
      </w:r>
      <w:r>
        <w:t>\</w:t>
      </w:r>
      <w:r>
        <w:rPr>
          <w:rFonts w:hint="eastAsia"/>
        </w:rPr>
        <w:t>activemq</w:t>
      </w:r>
      <w:r>
        <w:rPr>
          <w:rFonts w:hint="eastAsia"/>
          <w:lang w:val="en-US" w:eastAsia="zh-CN"/>
        </w:rPr>
        <w:t>-</w:t>
      </w:r>
      <w:r>
        <w:rPr>
          <w:rFonts w:hint="eastAsia"/>
        </w:rPr>
        <w:t>test”到工作空间；然后导入工程。</w:t>
      </w:r>
    </w:p>
    <w:p>
      <w:pPr>
        <w:pStyle w:val="3"/>
      </w:pPr>
      <w:r>
        <w:rPr>
          <w:rFonts w:hint="eastAsia"/>
        </w:rPr>
        <w:t>queue的使用</w:t>
      </w:r>
    </w:p>
    <w:p>
      <w:r>
        <w:rPr>
          <w:rFonts w:hint="eastAsia"/>
        </w:rPr>
        <w:t>点对点模式</w:t>
      </w:r>
      <w:r>
        <w:rPr>
          <w:rFonts w:hint="eastAsia"/>
          <w:lang w:val="en-US" w:eastAsia="zh-CN"/>
        </w:rPr>
        <w:t>(Point To Point)</w:t>
      </w:r>
    </w:p>
    <w:p>
      <w:r>
        <w:drawing>
          <wp:inline distT="0" distB="0" distL="0" distR="0">
            <wp:extent cx="5274310" cy="603885"/>
            <wp:effectExtent l="9525" t="9525" r="1206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603885"/>
                    </a:xfrm>
                    <a:prstGeom prst="rect">
                      <a:avLst/>
                    </a:prstGeom>
                    <a:noFill/>
                    <a:ln>
                      <a:solidFill>
                        <a:schemeClr val="tx1"/>
                      </a:solidFill>
                    </a:ln>
                  </pic:spPr>
                </pic:pic>
              </a:graphicData>
            </a:graphic>
          </wp:inline>
        </w:drawing>
      </w:r>
    </w:p>
    <w:p>
      <w:r>
        <w:rPr>
          <w:rFonts w:hint="eastAsia"/>
        </w:rPr>
        <w:t>Producer：消息的生产者 ，就是发消息的</w:t>
      </w:r>
    </w:p>
    <w:p>
      <w:r>
        <w:rPr>
          <w:rFonts w:hint="eastAsia"/>
        </w:rPr>
        <w:t>Queue：消息队列</w:t>
      </w:r>
      <w:r>
        <w:rPr>
          <w:rFonts w:hint="eastAsia"/>
          <w:lang w:eastAsia="zh-CN"/>
        </w:rPr>
        <w:t>方式，</w:t>
      </w:r>
      <w:r>
        <w:rPr>
          <w:rFonts w:hint="eastAsia"/>
          <w:color w:val="FF0000"/>
        </w:rPr>
        <w:t>存</w:t>
      </w:r>
      <w:r>
        <w:rPr>
          <w:rFonts w:hint="eastAsia"/>
          <w:color w:val="FF0000"/>
          <w:lang w:eastAsia="zh-CN"/>
        </w:rPr>
        <w:t>储</w:t>
      </w:r>
      <w:r>
        <w:rPr>
          <w:rFonts w:hint="eastAsia"/>
          <w:color w:val="FF0000"/>
        </w:rPr>
        <w:t>消息</w:t>
      </w:r>
      <w:r>
        <w:rPr>
          <w:rFonts w:hint="eastAsia"/>
          <w:color w:val="FF0000"/>
          <w:lang w:eastAsia="zh-CN"/>
        </w:rPr>
        <w:t>到</w:t>
      </w:r>
      <w:r>
        <w:rPr>
          <w:rFonts w:hint="eastAsia"/>
          <w:color w:val="FF0000"/>
          <w:lang w:val="en-US" w:eastAsia="zh-CN"/>
        </w:rPr>
        <w:t>ActiveMQ消息中间件服务器</w:t>
      </w:r>
    </w:p>
    <w:p>
      <w:r>
        <w:rPr>
          <w:rFonts w:hint="eastAsia"/>
        </w:rPr>
        <w:t>Consumer：消息的消费者，就是收消息和消费消息</w:t>
      </w:r>
    </w:p>
    <w:p>
      <w:pPr>
        <w:pStyle w:val="4"/>
      </w:pPr>
      <w:r>
        <w:rPr>
          <w:rFonts w:hint="eastAsia"/>
        </w:rPr>
        <w:t>Producer</w:t>
      </w:r>
      <w:r>
        <w:rPr>
          <w:rFonts w:hint="eastAsia"/>
          <w:lang w:eastAsia="zh-CN"/>
        </w:rPr>
        <w:t>消息生产者</w:t>
      </w:r>
    </w:p>
    <w:p>
      <w:r>
        <w:rPr>
          <w:rFonts w:hint="eastAsia"/>
        </w:rPr>
        <w:t>开发步骤：</w:t>
      </w:r>
    </w:p>
    <w:p>
      <w:r>
        <w:rPr>
          <w:rFonts w:hint="eastAsia"/>
        </w:rPr>
        <w:t>1. 创建ConnectionFactory</w:t>
      </w:r>
      <w:r>
        <w:rPr>
          <w:rFonts w:hint="eastAsia"/>
          <w:lang w:eastAsia="zh-CN"/>
        </w:rPr>
        <w:t>连接工厂</w:t>
      </w:r>
    </w:p>
    <w:p>
      <w:r>
        <w:rPr>
          <w:rFonts w:hint="eastAsia"/>
        </w:rPr>
        <w:t xml:space="preserve">2. </w:t>
      </w:r>
      <w:r>
        <w:rPr>
          <w:rFonts w:hint="eastAsia"/>
          <w:lang w:eastAsia="zh-CN"/>
        </w:rPr>
        <w:t>通过连接</w:t>
      </w:r>
      <w:r>
        <w:rPr>
          <w:rFonts w:hint="eastAsia"/>
        </w:rPr>
        <w:t>工厂</w:t>
      </w:r>
      <w:r>
        <w:rPr>
          <w:rFonts w:hint="eastAsia"/>
          <w:lang w:eastAsia="zh-CN"/>
        </w:rPr>
        <w:t>创建连接</w:t>
      </w:r>
      <w:r>
        <w:rPr>
          <w:rFonts w:hint="eastAsia"/>
          <w:lang w:val="en-US" w:eastAsia="zh-CN"/>
        </w:rPr>
        <w:t>Connection</w:t>
      </w:r>
    </w:p>
    <w:p>
      <w:r>
        <w:rPr>
          <w:rFonts w:hint="eastAsia"/>
        </w:rPr>
        <w:t xml:space="preserve">3. </w:t>
      </w:r>
      <w:r>
        <w:rPr>
          <w:rFonts w:hint="eastAsia"/>
          <w:lang w:eastAsia="zh-CN"/>
        </w:rPr>
        <w:t>通过</w:t>
      </w:r>
      <w:r>
        <w:rPr>
          <w:rFonts w:hint="eastAsia"/>
        </w:rPr>
        <w:t>连接的star</w:t>
      </w:r>
      <w:r>
        <w:rPr>
          <w:rFonts w:hint="eastAsia"/>
          <w:lang w:val="en-US" w:eastAsia="zh-CN"/>
        </w:rPr>
        <w:t>t方法</w:t>
      </w:r>
      <w:r>
        <w:rPr>
          <w:rFonts w:hint="eastAsia"/>
        </w:rPr>
        <w:t>开启连接</w:t>
      </w:r>
    </w:p>
    <w:p>
      <w:r>
        <w:rPr>
          <w:rFonts w:hint="eastAsia"/>
        </w:rPr>
        <w:t xml:space="preserve">4. </w:t>
      </w:r>
      <w:r>
        <w:rPr>
          <w:rFonts w:hint="eastAsia"/>
          <w:lang w:eastAsia="zh-CN"/>
        </w:rPr>
        <w:t>通过</w:t>
      </w:r>
      <w:r>
        <w:rPr>
          <w:rFonts w:hint="eastAsia"/>
        </w:rPr>
        <w:t>连接</w:t>
      </w:r>
      <w:r>
        <w:rPr>
          <w:rFonts w:hint="eastAsia"/>
          <w:lang w:eastAsia="zh-CN"/>
        </w:rPr>
        <w:t>对象创建</w:t>
      </w:r>
      <w:r>
        <w:rPr>
          <w:rFonts w:hint="eastAsia"/>
          <w:lang w:val="en-US" w:eastAsia="zh-CN"/>
        </w:rPr>
        <w:t>Session会话</w:t>
      </w:r>
      <w:r>
        <w:rPr>
          <w:rFonts w:hint="eastAsia"/>
        </w:rPr>
        <w:t>对象</w:t>
      </w:r>
    </w:p>
    <w:p>
      <w:r>
        <w:rPr>
          <w:rFonts w:hint="eastAsia"/>
        </w:rPr>
        <w:t xml:space="preserve">5. </w:t>
      </w:r>
      <w:r>
        <w:rPr>
          <w:rFonts w:hint="eastAsia"/>
          <w:lang w:eastAsia="zh-CN"/>
        </w:rPr>
        <w:t>通过</w:t>
      </w:r>
      <w:r>
        <w:rPr>
          <w:rFonts w:hint="eastAsia"/>
        </w:rPr>
        <w:t>session创建</w:t>
      </w:r>
      <w:r>
        <w:rPr>
          <w:rFonts w:hint="eastAsia"/>
          <w:lang w:eastAsia="zh-CN"/>
        </w:rPr>
        <w:t>队列</w:t>
      </w:r>
      <w:r>
        <w:rPr>
          <w:rFonts w:hint="eastAsia"/>
          <w:lang w:val="en-US" w:eastAsia="zh-CN"/>
        </w:rPr>
        <w:t>Q</w:t>
      </w:r>
      <w:r>
        <w:rPr>
          <w:rFonts w:hint="eastAsia"/>
        </w:rPr>
        <w:t>ueue，（可以设置queue（点对点）和topic（订阅）)</w:t>
      </w:r>
    </w:p>
    <w:p>
      <w:r>
        <w:rPr>
          <w:rFonts w:hint="eastAsia"/>
        </w:rPr>
        <w:t xml:space="preserve">6. </w:t>
      </w:r>
      <w:r>
        <w:rPr>
          <w:rFonts w:hint="eastAsia"/>
          <w:lang w:eastAsia="zh-CN"/>
        </w:rPr>
        <w:t>通过</w:t>
      </w:r>
      <w:r>
        <w:rPr>
          <w:rFonts w:hint="eastAsia"/>
        </w:rPr>
        <w:t>session创建</w:t>
      </w:r>
      <w:r>
        <w:rPr>
          <w:rFonts w:hint="eastAsia"/>
          <w:lang w:val="en-US" w:eastAsia="zh-CN"/>
        </w:rPr>
        <w:t>Message</w:t>
      </w:r>
      <w:r>
        <w:rPr>
          <w:rFonts w:hint="eastAsia"/>
        </w:rPr>
        <w:t>Producer消息的生产者</w:t>
      </w:r>
    </w:p>
    <w:p>
      <w:r>
        <w:rPr>
          <w:rFonts w:hint="eastAsia"/>
        </w:rPr>
        <w:t>7. 创建消息对象TextMessage</w:t>
      </w:r>
      <w:r>
        <w:rPr>
          <w:rFonts w:hint="eastAsia"/>
          <w:lang w:eastAsia="zh-CN"/>
        </w:rPr>
        <w:t>并</w:t>
      </w:r>
      <w:r>
        <w:rPr>
          <w:rFonts w:hint="eastAsia"/>
        </w:rPr>
        <w:t>设置消息</w:t>
      </w:r>
      <w:r>
        <w:rPr>
          <w:rFonts w:hint="eastAsia"/>
          <w:lang w:eastAsia="zh-CN"/>
        </w:rPr>
        <w:t>文本</w:t>
      </w:r>
    </w:p>
    <w:p>
      <w:r>
        <w:rPr>
          <w:rFonts w:hint="eastAsia"/>
        </w:rPr>
        <w:t>8. 通过MessageProducer消息生产者发送消息</w:t>
      </w:r>
    </w:p>
    <w:p>
      <w:r>
        <w:rPr>
          <w:rFonts w:hint="eastAsia"/>
        </w:rPr>
        <w:t>9. 关闭Producer、session、connection</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ProducerTest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w:t>
            </w:r>
            <w:r>
              <w:rPr>
                <w:rFonts w:hint="eastAsia" w:ascii="Courier New" w:hAnsi="Courier New"/>
                <w:color w:val="3F5FBF"/>
                <w:sz w:val="21"/>
                <w:szCs w:val="21"/>
                <w:lang w:eastAsia="zh-CN"/>
              </w:rPr>
              <w:t>消息中间件</w:t>
            </w:r>
            <w:r>
              <w:rPr>
                <w:rFonts w:hint="eastAsia" w:ascii="Courier New" w:hAnsi="Courier New"/>
                <w:color w:val="3F5FBF"/>
                <w:sz w:val="21"/>
                <w:szCs w:val="21"/>
                <w:lang w:val="en-US" w:eastAsia="zh-CN"/>
              </w:rPr>
              <w:t>A</w:t>
            </w:r>
            <w:r>
              <w:rPr>
                <w:rFonts w:hint="eastAsia" w:ascii="Courier New" w:hAnsi="Courier New"/>
                <w:color w:val="3F5FBF"/>
                <w:sz w:val="21"/>
                <w:szCs w:val="21"/>
              </w:rPr>
              <w:t>ctiveMQ服务地址(</w:t>
            </w:r>
            <w:r>
              <w:rPr>
                <w:rFonts w:hint="eastAsia" w:ascii="Courier New" w:hAnsi="Courier New"/>
                <w:color w:val="3F5FBF"/>
                <w:sz w:val="21"/>
                <w:szCs w:val="21"/>
                <w:u w:val="single"/>
              </w:rPr>
              <w:t>tcp</w:t>
            </w:r>
            <w:r>
              <w:rPr>
                <w:rFonts w:hint="eastAsia" w:ascii="Courier New" w:hAnsi="Courier New"/>
                <w:color w:val="3F5FBF"/>
                <w:sz w:val="21"/>
                <w:szCs w:val="21"/>
              </w:rPr>
              <w:t>协议)*/</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brokerURL</w:t>
            </w:r>
            <w:r>
              <w:rPr>
                <w:rFonts w:hint="eastAsia" w:ascii="Courier New" w:hAnsi="Courier New"/>
                <w:color w:val="000000"/>
                <w:sz w:val="21"/>
                <w:szCs w:val="21"/>
              </w:rPr>
              <w:t xml:space="preserve"> = </w:t>
            </w:r>
            <w:r>
              <w:rPr>
                <w:rFonts w:hint="eastAsia" w:ascii="Courier New" w:hAnsi="Courier New"/>
                <w:color w:val="2A00FF"/>
                <w:sz w:val="21"/>
                <w:szCs w:val="21"/>
              </w:rPr>
              <w:t>"tcp://192.168.12.128:61616"</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w:t>
            </w:r>
            <w:r>
              <w:rPr>
                <w:rFonts w:hint="eastAsia" w:ascii="Courier New" w:hAnsi="Courier New"/>
                <w:color w:val="3F5FBF"/>
                <w:sz w:val="21"/>
                <w:szCs w:val="21"/>
                <w:lang w:eastAsia="zh-CN"/>
              </w:rPr>
              <w:t>消息中间件</w:t>
            </w:r>
            <w:r>
              <w:rPr>
                <w:rFonts w:hint="eastAsia" w:ascii="Courier New" w:hAnsi="Courier New"/>
                <w:color w:val="3F5FBF"/>
                <w:sz w:val="21"/>
                <w:szCs w:val="21"/>
              </w:rPr>
              <w:t>ConnectionFactory连接工厂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ConnectionFactory </w:t>
            </w:r>
            <w:r>
              <w:rPr>
                <w:rFonts w:hint="eastAsia" w:ascii="Courier New" w:hAnsi="Courier New"/>
                <w:color w:val="6A3E3E"/>
                <w:sz w:val="21"/>
                <w:szCs w:val="21"/>
              </w:rPr>
              <w:t>connectionFactory</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ActiveMQConnectionFactory(</w:t>
            </w:r>
            <w:r>
              <w:rPr>
                <w:rFonts w:hint="eastAsia" w:ascii="Courier New" w:hAnsi="Courier New"/>
                <w:color w:val="6A3E3E"/>
                <w:sz w:val="21"/>
                <w:szCs w:val="21"/>
              </w:rPr>
              <w:t>brokerURL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通过连接工厂创建连接对象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 </w:t>
            </w:r>
            <w:r>
              <w:rPr>
                <w:rFonts w:hint="eastAsia" w:ascii="Courier New" w:hAnsi="Courier New"/>
                <w:color w:val="6A3E3E"/>
                <w:sz w:val="21"/>
                <w:szCs w:val="21"/>
              </w:rPr>
              <w:t>connection</w:t>
            </w:r>
            <w:r>
              <w:rPr>
                <w:rFonts w:hint="eastAsia" w:ascii="Courier New" w:hAnsi="Courier New"/>
                <w:color w:val="000000"/>
                <w:sz w:val="21"/>
                <w:szCs w:val="21"/>
              </w:rPr>
              <w:t xml:space="preserve"> = </w:t>
            </w:r>
            <w:r>
              <w:rPr>
                <w:rFonts w:hint="eastAsia" w:ascii="Courier New" w:hAnsi="Courier New"/>
                <w:color w:val="6A3E3E"/>
                <w:sz w:val="21"/>
                <w:szCs w:val="21"/>
              </w:rPr>
              <w:t>connectionFactory</w:t>
            </w:r>
            <w:r>
              <w:rPr>
                <w:rFonts w:hint="eastAsia" w:ascii="Courier New" w:hAnsi="Courier New"/>
                <w:color w:val="000000"/>
                <w:sz w:val="21"/>
                <w:szCs w:val="21"/>
              </w:rPr>
              <w:t>.createConnection();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通过连接对象开启连接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.start();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通过连接对象创建session </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第一个参数：是否开启</w:t>
            </w:r>
            <w:r>
              <w:rPr>
                <w:rFonts w:hint="eastAsia" w:ascii="Courier New" w:hAnsi="Courier New"/>
                <w:color w:val="3F5FBF"/>
                <w:sz w:val="21"/>
                <w:szCs w:val="21"/>
                <w:lang w:eastAsia="zh-CN"/>
              </w:rPr>
              <w:t>消息</w:t>
            </w:r>
            <w:r>
              <w:rPr>
                <w:rFonts w:hint="eastAsia" w:ascii="Courier New" w:hAnsi="Courier New"/>
                <w:color w:val="3F5FBF"/>
                <w:sz w:val="21"/>
                <w:szCs w:val="21"/>
              </w:rPr>
              <w:t>事务 true开启 false不开启</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第二个参数：设置应答模式:</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Session.AUTO_ACKNOWLEDGE 自动应答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Session.CLIENT_ACKNOWLEDGE: 客户端应答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Session.DUPS_OK_ACKNOWLEDGE: 重复确定应答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Session.SESSION_TRANSACTED: 会话事务</w:t>
            </w:r>
            <w:r>
              <w:rPr>
                <w:rFonts w:hint="eastAsia" w:ascii="Courier New" w:hAnsi="Courier New"/>
                <w:color w:val="3F5FBF"/>
                <w:sz w:val="21"/>
                <w:szCs w:val="21"/>
                <w:lang w:eastAsia="zh-CN"/>
              </w:rPr>
              <w:t>应答</w:t>
            </w:r>
            <w:r>
              <w:rPr>
                <w:rFonts w:hint="eastAsia" w:ascii="Courier New" w:hAnsi="Courier New"/>
                <w:color w:val="3F5FBF"/>
                <w:sz w:val="21"/>
                <w:szCs w:val="21"/>
                <w:lang w:val="en-US" w:eastAsia="zh-CN"/>
              </w:rPr>
              <w:t>(第一个参数为true)</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Session </w:t>
            </w:r>
            <w:r>
              <w:rPr>
                <w:rFonts w:hint="eastAsia" w:ascii="Courier New" w:hAnsi="Courier New"/>
                <w:color w:val="6A3E3E"/>
                <w:sz w:val="21"/>
                <w:szCs w:val="21"/>
              </w:rPr>
              <w:t>session</w:t>
            </w:r>
            <w:r>
              <w:rPr>
                <w:rFonts w:hint="eastAsia" w:ascii="Courier New" w:hAnsi="Courier New"/>
                <w:color w:val="000000"/>
                <w:sz w:val="21"/>
                <w:szCs w:val="21"/>
              </w:rPr>
              <w:t xml:space="preserve"> = </w:t>
            </w:r>
            <w:r>
              <w:rPr>
                <w:rFonts w:hint="eastAsia" w:ascii="Courier New" w:hAnsi="Courier New"/>
                <w:color w:val="6A3E3E"/>
                <w:sz w:val="21"/>
                <w:szCs w:val="21"/>
              </w:rPr>
              <w:t>connection</w:t>
            </w:r>
            <w:r>
              <w:rPr>
                <w:rFonts w:hint="eastAsia" w:ascii="Courier New" w:hAnsi="Courier New"/>
                <w:color w:val="000000"/>
                <w:sz w:val="21"/>
                <w:szCs w:val="21"/>
              </w:rPr>
              <w:t>.createSession(</w:t>
            </w:r>
            <w:r>
              <w:rPr>
                <w:rFonts w:hint="eastAsia" w:ascii="Courier New" w:hAnsi="Courier New"/>
                <w:b/>
                <w:color w:val="7F0055"/>
                <w:sz w:val="21"/>
                <w:szCs w:val="21"/>
              </w:rPr>
              <w:t>false</w:t>
            </w:r>
            <w:r>
              <w:rPr>
                <w:rFonts w:hint="eastAsia" w:ascii="Courier New" w:hAnsi="Courier New"/>
                <w:color w:val="000000"/>
                <w:sz w:val="21"/>
                <w:szCs w:val="21"/>
              </w:rPr>
              <w:t>, Session.</w:t>
            </w:r>
            <w:r>
              <w:rPr>
                <w:rFonts w:hint="eastAsia" w:ascii="Courier New" w:hAnsi="Courier New"/>
                <w:b/>
                <w:i/>
                <w:color w:val="0000C0"/>
                <w:sz w:val="21"/>
                <w:szCs w:val="21"/>
              </w:rPr>
              <w:t>AUTO_ACKNOWLEDGE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通过Session创建队列(点对点)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Queue </w:t>
            </w:r>
            <w:r>
              <w:rPr>
                <w:rFonts w:hint="eastAsia" w:ascii="Courier New" w:hAnsi="Courier New"/>
                <w:color w:val="6A3E3E"/>
                <w:sz w:val="21"/>
                <w:szCs w:val="21"/>
              </w:rPr>
              <w:t>queue</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.createQueue(</w:t>
            </w:r>
            <w:r>
              <w:rPr>
                <w:rFonts w:hint="eastAsia" w:ascii="Courier New" w:hAnsi="Courier New"/>
                <w:color w:val="2A00FF"/>
                <w:sz w:val="21"/>
                <w:szCs w:val="21"/>
              </w:rPr>
              <w:t>"test</w:t>
            </w:r>
            <w:r>
              <w:rPr>
                <w:rFonts w:hint="eastAsia" w:ascii="Courier New" w:hAnsi="Courier New"/>
                <w:color w:val="2A00FF"/>
                <w:sz w:val="21"/>
                <w:szCs w:val="21"/>
                <w:lang w:val="en-US" w:eastAsia="zh-CN"/>
              </w:rPr>
              <w:t>-</w:t>
            </w:r>
            <w:r>
              <w:rPr>
                <w:rFonts w:hint="eastAsia" w:ascii="Courier New" w:hAnsi="Courier New"/>
                <w:color w:val="2A00FF"/>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通过Session创建该消息生产者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MessageProducer </w:t>
            </w:r>
            <w:r>
              <w:rPr>
                <w:rFonts w:hint="eastAsia" w:ascii="Courier New" w:hAnsi="Courier New"/>
                <w:color w:val="6A3E3E"/>
                <w:sz w:val="21"/>
                <w:szCs w:val="21"/>
              </w:rPr>
              <w:t>messageProducer</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.createProducer(</w:t>
            </w:r>
            <w:r>
              <w:rPr>
                <w:rFonts w:hint="eastAsia" w:ascii="Courier New" w:hAnsi="Courier New"/>
                <w:color w:val="6A3E3E"/>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创建消息体(文本消息体)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ActiveMQTextMessage();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设置消息体的内容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textMessage</w:t>
            </w:r>
            <w:r>
              <w:rPr>
                <w:rFonts w:hint="eastAsia" w:ascii="Courier New" w:hAnsi="Courier New"/>
                <w:color w:val="000000"/>
                <w:sz w:val="21"/>
                <w:szCs w:val="21"/>
              </w:rPr>
              <w:t>.setText(</w:t>
            </w:r>
            <w:r>
              <w:rPr>
                <w:rFonts w:hint="eastAsia" w:ascii="Courier New" w:hAnsi="Courier New"/>
                <w:color w:val="2A00FF"/>
                <w:sz w:val="21"/>
                <w:szCs w:val="21"/>
              </w:rPr>
              <w:t>"您好，jms 我来了!"</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通过MessageProducer消息生产者发送消息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messageProducer</w:t>
            </w:r>
            <w:r>
              <w:rPr>
                <w:rFonts w:hint="eastAsia" w:ascii="Courier New" w:hAnsi="Courier New"/>
                <w:color w:val="000000"/>
                <w:sz w:val="21"/>
                <w:szCs w:val="21"/>
              </w:rPr>
              <w:t>.send(</w:t>
            </w:r>
            <w:r>
              <w:rPr>
                <w:rFonts w:hint="eastAsia" w:ascii="Courier New" w:hAnsi="Courier New"/>
                <w:color w:val="6A3E3E"/>
                <w:sz w:val="21"/>
                <w:szCs w:val="21"/>
              </w:rPr>
              <w:t>textMessage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2A00FF"/>
                <w:sz w:val="21"/>
                <w:szCs w:val="21"/>
              </w:rPr>
              <w:t>"【生产者】已发送了消息：您好，jms 我来了!"</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关闭消息生产者、关闭Session、关闭Connection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messageProducer</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session</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autoSpaceDE w:val="0"/>
              <w:autoSpaceDN w:val="0"/>
              <w:adjustRightInd w:val="0"/>
              <w:spacing w:line="240" w:lineRule="auto"/>
              <w:jc w:val="left"/>
              <w:rPr>
                <w:sz w:val="21"/>
                <w:szCs w:val="21"/>
              </w:rPr>
            </w:pPr>
            <w:r>
              <w:rPr>
                <w:rFonts w:hint="eastAsia" w:ascii="Courier New" w:hAnsi="Courier New"/>
                <w:color w:val="000000"/>
                <w:sz w:val="21"/>
                <w:szCs w:val="21"/>
              </w:rPr>
              <w:t>}</w:t>
            </w:r>
          </w:p>
        </w:tc>
      </w:tr>
    </w:tbl>
    <w:p>
      <w:pPr>
        <w:pStyle w:val="4"/>
      </w:pPr>
      <w:r>
        <w:t>Consumer</w:t>
      </w:r>
      <w:r>
        <w:rPr>
          <w:rFonts w:hint="eastAsia"/>
          <w:lang w:eastAsia="zh-CN"/>
        </w:rPr>
        <w:t>消息消费者</w:t>
      </w:r>
    </w:p>
    <w:p>
      <w:r>
        <w:rPr>
          <w:rFonts w:hint="eastAsia"/>
        </w:rPr>
        <w:t>开发步骤</w:t>
      </w:r>
    </w:p>
    <w:p>
      <w:r>
        <w:rPr>
          <w:rFonts w:hint="eastAsia"/>
        </w:rPr>
        <w:t>1. 创建ConnectionFactory</w:t>
      </w:r>
      <w:r>
        <w:rPr>
          <w:rFonts w:hint="eastAsia"/>
          <w:lang w:eastAsia="zh-CN"/>
        </w:rPr>
        <w:t>连接工厂</w:t>
      </w:r>
    </w:p>
    <w:p>
      <w:r>
        <w:rPr>
          <w:rFonts w:hint="eastAsia"/>
        </w:rPr>
        <w:t xml:space="preserve">2. </w:t>
      </w:r>
      <w:r>
        <w:rPr>
          <w:rFonts w:hint="eastAsia"/>
          <w:lang w:eastAsia="zh-CN"/>
        </w:rPr>
        <w:t>通过连接</w:t>
      </w:r>
      <w:r>
        <w:rPr>
          <w:rFonts w:hint="eastAsia"/>
        </w:rPr>
        <w:t>工厂</w:t>
      </w:r>
      <w:r>
        <w:rPr>
          <w:rFonts w:hint="eastAsia"/>
          <w:lang w:eastAsia="zh-CN"/>
        </w:rPr>
        <w:t>创建连接</w:t>
      </w:r>
      <w:r>
        <w:rPr>
          <w:rFonts w:hint="eastAsia"/>
          <w:lang w:val="en-US" w:eastAsia="zh-CN"/>
        </w:rPr>
        <w:t>Connection</w:t>
      </w:r>
    </w:p>
    <w:p>
      <w:r>
        <w:rPr>
          <w:rFonts w:hint="eastAsia"/>
        </w:rPr>
        <w:t xml:space="preserve">3. </w:t>
      </w:r>
      <w:r>
        <w:rPr>
          <w:rFonts w:hint="eastAsia"/>
          <w:lang w:eastAsia="zh-CN"/>
        </w:rPr>
        <w:t>通过</w:t>
      </w:r>
      <w:r>
        <w:rPr>
          <w:rFonts w:hint="eastAsia"/>
        </w:rPr>
        <w:t>连接的star</w:t>
      </w:r>
      <w:r>
        <w:rPr>
          <w:rFonts w:hint="eastAsia"/>
          <w:lang w:val="en-US" w:eastAsia="zh-CN"/>
        </w:rPr>
        <w:t>t方法</w:t>
      </w:r>
      <w:r>
        <w:rPr>
          <w:rFonts w:hint="eastAsia"/>
        </w:rPr>
        <w:t>开启连接</w:t>
      </w:r>
    </w:p>
    <w:p>
      <w:r>
        <w:rPr>
          <w:rFonts w:hint="eastAsia"/>
        </w:rPr>
        <w:t xml:space="preserve">4. </w:t>
      </w:r>
      <w:r>
        <w:rPr>
          <w:rFonts w:hint="eastAsia"/>
          <w:lang w:eastAsia="zh-CN"/>
        </w:rPr>
        <w:t>通过</w:t>
      </w:r>
      <w:r>
        <w:rPr>
          <w:rFonts w:hint="eastAsia"/>
        </w:rPr>
        <w:t>连接</w:t>
      </w:r>
      <w:r>
        <w:rPr>
          <w:rFonts w:hint="eastAsia"/>
          <w:lang w:eastAsia="zh-CN"/>
        </w:rPr>
        <w:t>对象创建</w:t>
      </w:r>
      <w:r>
        <w:rPr>
          <w:rFonts w:hint="eastAsia"/>
          <w:lang w:val="en-US" w:eastAsia="zh-CN"/>
        </w:rPr>
        <w:t>Session会话</w:t>
      </w:r>
      <w:r>
        <w:rPr>
          <w:rFonts w:hint="eastAsia"/>
        </w:rPr>
        <w:t>对象</w:t>
      </w:r>
    </w:p>
    <w:p>
      <w:r>
        <w:rPr>
          <w:rFonts w:hint="eastAsia"/>
        </w:rPr>
        <w:t xml:space="preserve">5. </w:t>
      </w:r>
      <w:r>
        <w:rPr>
          <w:rFonts w:hint="eastAsia"/>
          <w:lang w:eastAsia="zh-CN"/>
        </w:rPr>
        <w:t>通过</w:t>
      </w:r>
      <w:r>
        <w:rPr>
          <w:rFonts w:hint="eastAsia"/>
        </w:rPr>
        <w:t>session创建</w:t>
      </w:r>
      <w:r>
        <w:rPr>
          <w:rFonts w:hint="eastAsia"/>
          <w:lang w:eastAsia="zh-CN"/>
        </w:rPr>
        <w:t>队列</w:t>
      </w:r>
      <w:r>
        <w:rPr>
          <w:rFonts w:hint="eastAsia"/>
          <w:lang w:val="en-US" w:eastAsia="zh-CN"/>
        </w:rPr>
        <w:t>Q</w:t>
      </w:r>
      <w:r>
        <w:rPr>
          <w:rFonts w:hint="eastAsia"/>
        </w:rPr>
        <w:t>ueue，（可以设置queue（点对点）和topic（订阅）)</w:t>
      </w:r>
    </w:p>
    <w:p>
      <w:r>
        <w:rPr>
          <w:rFonts w:hint="eastAsia"/>
        </w:rPr>
        <w:t>6.</w:t>
      </w:r>
      <w:r>
        <w:rPr>
          <w:rFonts w:hint="eastAsia"/>
          <w:lang w:val="en-US" w:eastAsia="zh-CN"/>
        </w:rPr>
        <w:t xml:space="preserve"> 通过</w:t>
      </w:r>
      <w:r>
        <w:rPr>
          <w:rFonts w:hint="eastAsia"/>
        </w:rPr>
        <w:t>session创建</w:t>
      </w:r>
      <w:r>
        <w:rPr>
          <w:rFonts w:hint="eastAsia"/>
          <w:lang w:val="en-US" w:eastAsia="zh-CN"/>
        </w:rPr>
        <w:t>Message</w:t>
      </w:r>
      <w:r>
        <w:rPr>
          <w:rFonts w:hint="eastAsia"/>
        </w:rPr>
        <w:t>Consumer</w:t>
      </w:r>
      <w:r>
        <w:rPr>
          <w:rFonts w:hint="eastAsia"/>
          <w:lang w:eastAsia="zh-CN"/>
        </w:rPr>
        <w:t>消息消费者对象</w:t>
      </w:r>
    </w:p>
    <w:p>
      <w:r>
        <w:rPr>
          <w:rFonts w:hint="eastAsia"/>
        </w:rPr>
        <w:t xml:space="preserve">7. </w:t>
      </w:r>
      <w:r>
        <w:rPr>
          <w:rFonts w:hint="eastAsia"/>
          <w:lang w:eastAsia="zh-CN"/>
        </w:rPr>
        <w:t>通过</w:t>
      </w:r>
      <w:r>
        <w:rPr>
          <w:rFonts w:hint="eastAsia"/>
          <w:lang w:val="en-US" w:eastAsia="zh-CN"/>
        </w:rPr>
        <w:t>Message</w:t>
      </w:r>
      <w:r>
        <w:rPr>
          <w:rFonts w:hint="eastAsia"/>
        </w:rPr>
        <w:t>Consumer</w:t>
      </w:r>
      <w:r>
        <w:rPr>
          <w:rFonts w:hint="eastAsia"/>
          <w:lang w:eastAsia="zh-CN"/>
        </w:rPr>
        <w:t>消息消费者对象循环</w:t>
      </w:r>
      <w:r>
        <w:rPr>
          <w:rFonts w:hint="eastAsia"/>
        </w:rPr>
        <w:t>接收消息</w:t>
      </w:r>
    </w:p>
    <w:p>
      <w:r>
        <w:rPr>
          <w:rFonts w:hint="eastAsia"/>
        </w:rPr>
        <w:t xml:space="preserve">8. </w:t>
      </w:r>
      <w:r>
        <w:rPr>
          <w:rFonts w:hint="eastAsia"/>
          <w:lang w:eastAsia="zh-CN"/>
        </w:rPr>
        <w:t>输出</w:t>
      </w:r>
      <w:r>
        <w:rPr>
          <w:rFonts w:hint="eastAsia"/>
        </w:rPr>
        <w:t>结果</w:t>
      </w:r>
    </w:p>
    <w:p>
      <w:r>
        <w:rPr>
          <w:rFonts w:hint="eastAsia"/>
        </w:rPr>
        <w:t>9. 关闭session、连接</w:t>
      </w:r>
    </w:p>
    <w:p>
      <w:pPr>
        <w:pStyle w:val="5"/>
      </w:pPr>
      <w:r>
        <w:rPr>
          <w:rFonts w:hint="eastAsia"/>
        </w:rPr>
        <w:t>循环</w:t>
      </w:r>
      <w:r>
        <w:rPr>
          <w:rFonts w:hint="eastAsia"/>
          <w:lang w:eastAsia="zh-CN"/>
        </w:rPr>
        <w:t>接收消息</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Consumer1Test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w:t>
            </w:r>
            <w:r>
              <w:rPr>
                <w:rFonts w:hint="eastAsia" w:ascii="Courier New" w:hAnsi="Courier New"/>
                <w:color w:val="3F5FBF"/>
                <w:sz w:val="21"/>
                <w:szCs w:val="21"/>
                <w:lang w:eastAsia="zh-CN"/>
              </w:rPr>
              <w:t>消息中件</w:t>
            </w:r>
            <w:r>
              <w:rPr>
                <w:rFonts w:hint="eastAsia" w:ascii="Courier New" w:hAnsi="Courier New"/>
                <w:color w:val="3F5FBF"/>
                <w:sz w:val="21"/>
                <w:szCs w:val="21"/>
                <w:lang w:val="en-US" w:eastAsia="zh-CN"/>
              </w:rPr>
              <w:t>A</w:t>
            </w:r>
            <w:r>
              <w:rPr>
                <w:rFonts w:hint="eastAsia" w:ascii="Courier New" w:hAnsi="Courier New"/>
                <w:color w:val="3F5FBF"/>
                <w:sz w:val="21"/>
                <w:szCs w:val="21"/>
              </w:rPr>
              <w:t>ctiveMQ服务地址(</w:t>
            </w:r>
            <w:r>
              <w:rPr>
                <w:rFonts w:hint="eastAsia" w:ascii="Courier New" w:hAnsi="Courier New"/>
                <w:color w:val="3F5FBF"/>
                <w:sz w:val="21"/>
                <w:szCs w:val="21"/>
                <w:u w:val="single"/>
              </w:rPr>
              <w:t>tcp</w:t>
            </w:r>
            <w:r>
              <w:rPr>
                <w:rFonts w:hint="eastAsia" w:ascii="Courier New" w:hAnsi="Courier New"/>
                <w:color w:val="3F5FBF"/>
                <w:sz w:val="21"/>
                <w:szCs w:val="21"/>
              </w:rPr>
              <w:t>协议)*/</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brokerURL</w:t>
            </w:r>
            <w:r>
              <w:rPr>
                <w:rFonts w:hint="eastAsia" w:ascii="Courier New" w:hAnsi="Courier New"/>
                <w:color w:val="000000"/>
                <w:sz w:val="21"/>
                <w:szCs w:val="21"/>
              </w:rPr>
              <w:t xml:space="preserve"> = </w:t>
            </w:r>
            <w:r>
              <w:rPr>
                <w:rFonts w:hint="eastAsia" w:ascii="Courier New" w:hAnsi="Courier New"/>
                <w:color w:val="2A00FF"/>
                <w:sz w:val="21"/>
                <w:szCs w:val="21"/>
              </w:rPr>
              <w:t>"tcp://192.168.12.128:61616"</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w:t>
            </w:r>
            <w:r>
              <w:rPr>
                <w:rFonts w:hint="eastAsia" w:ascii="Courier New" w:hAnsi="Courier New"/>
                <w:color w:val="3F5FBF"/>
                <w:sz w:val="21"/>
                <w:szCs w:val="21"/>
                <w:lang w:eastAsia="zh-CN"/>
              </w:rPr>
              <w:t>消息中间件</w:t>
            </w:r>
            <w:r>
              <w:rPr>
                <w:rFonts w:hint="eastAsia" w:ascii="Courier New" w:hAnsi="Courier New"/>
                <w:color w:val="3F5FBF"/>
                <w:sz w:val="21"/>
                <w:szCs w:val="21"/>
              </w:rPr>
              <w:t>ConnectionFactory连接工厂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ConnectionFactory </w:t>
            </w:r>
            <w:r>
              <w:rPr>
                <w:rFonts w:hint="eastAsia" w:ascii="Courier New" w:hAnsi="Courier New"/>
                <w:color w:val="6A3E3E"/>
                <w:sz w:val="21"/>
                <w:szCs w:val="21"/>
              </w:rPr>
              <w:t>connectionFactory</w:t>
            </w:r>
            <w:r>
              <w:rPr>
                <w:rFonts w:hint="eastAsia" w:ascii="Courier New" w:hAnsi="Courier New"/>
                <w:color w:val="000000"/>
                <w:sz w:val="21"/>
                <w:szCs w:val="21"/>
              </w:rPr>
              <w:t xml:space="preserve"> =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ActiveMQConnectionFactory(</w:t>
            </w:r>
            <w:r>
              <w:rPr>
                <w:rFonts w:hint="eastAsia" w:ascii="Courier New" w:hAnsi="Courier New"/>
                <w:color w:val="6A3E3E"/>
                <w:sz w:val="21"/>
                <w:szCs w:val="21"/>
              </w:rPr>
              <w:t>brokerURL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通过连接工厂创建Connection连接对象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 </w:t>
            </w:r>
            <w:r>
              <w:rPr>
                <w:rFonts w:hint="eastAsia" w:ascii="Courier New" w:hAnsi="Courier New"/>
                <w:color w:val="6A3E3E"/>
                <w:sz w:val="21"/>
                <w:szCs w:val="21"/>
              </w:rPr>
              <w:t>connection</w:t>
            </w:r>
            <w:r>
              <w:rPr>
                <w:rFonts w:hint="eastAsia" w:ascii="Courier New" w:hAnsi="Courier New"/>
                <w:color w:val="000000"/>
                <w:sz w:val="21"/>
                <w:szCs w:val="21"/>
              </w:rPr>
              <w:t xml:space="preserve"> = </w:t>
            </w:r>
            <w:r>
              <w:rPr>
                <w:rFonts w:hint="eastAsia" w:ascii="Courier New" w:hAnsi="Courier New"/>
                <w:color w:val="6A3E3E"/>
                <w:sz w:val="21"/>
                <w:szCs w:val="21"/>
              </w:rPr>
              <w:t>connectionFactory</w:t>
            </w:r>
            <w:r>
              <w:rPr>
                <w:rFonts w:hint="eastAsia" w:ascii="Courier New" w:hAnsi="Courier New"/>
                <w:color w:val="000000"/>
                <w:sz w:val="21"/>
                <w:szCs w:val="21"/>
              </w:rPr>
              <w:t>.createConnection();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通过Connection开启连接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.start();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通过Connection连接创建Session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Session </w:t>
            </w:r>
            <w:r>
              <w:rPr>
                <w:rFonts w:hint="eastAsia" w:ascii="Courier New" w:hAnsi="Courier New"/>
                <w:color w:val="6A3E3E"/>
                <w:sz w:val="21"/>
                <w:szCs w:val="21"/>
              </w:rPr>
              <w:t>session</w:t>
            </w:r>
            <w:r>
              <w:rPr>
                <w:rFonts w:hint="eastAsia" w:ascii="Courier New" w:hAnsi="Courier New"/>
                <w:color w:val="000000"/>
                <w:sz w:val="21"/>
                <w:szCs w:val="21"/>
              </w:rPr>
              <w:t xml:space="preserve"> = </w:t>
            </w:r>
            <w:r>
              <w:rPr>
                <w:rFonts w:hint="eastAsia" w:ascii="Courier New" w:hAnsi="Courier New"/>
                <w:color w:val="6A3E3E"/>
                <w:sz w:val="21"/>
                <w:szCs w:val="21"/>
              </w:rPr>
              <w:t>connection</w:t>
            </w:r>
            <w:r>
              <w:rPr>
                <w:rFonts w:hint="eastAsia" w:ascii="Courier New" w:hAnsi="Courier New"/>
                <w:color w:val="000000"/>
                <w:sz w:val="21"/>
                <w:szCs w:val="21"/>
              </w:rPr>
              <w:t>.createSession(</w:t>
            </w:r>
            <w:r>
              <w:rPr>
                <w:rFonts w:hint="eastAsia" w:ascii="Courier New" w:hAnsi="Courier New"/>
                <w:b/>
                <w:color w:val="7F0055"/>
                <w:sz w:val="21"/>
                <w:szCs w:val="21"/>
              </w:rPr>
              <w:t>false</w:t>
            </w:r>
            <w:r>
              <w:rPr>
                <w:rFonts w:hint="eastAsia" w:ascii="Courier New" w:hAnsi="Courier New"/>
                <w:color w:val="000000"/>
                <w:sz w:val="21"/>
                <w:szCs w:val="21"/>
              </w:rPr>
              <w:t>, Session.</w:t>
            </w:r>
            <w:r>
              <w:rPr>
                <w:rFonts w:hint="eastAsia" w:ascii="Courier New" w:hAnsi="Courier New"/>
                <w:b/>
                <w:i/>
                <w:color w:val="0000C0"/>
                <w:sz w:val="21"/>
                <w:szCs w:val="21"/>
              </w:rPr>
              <w:t>AUTO_ACKNOWLEDGE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通过Session创建queue队列(点对点)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Queue </w:t>
            </w:r>
            <w:r>
              <w:rPr>
                <w:rFonts w:hint="eastAsia" w:ascii="Courier New" w:hAnsi="Courier New"/>
                <w:color w:val="6A3E3E"/>
                <w:sz w:val="21"/>
                <w:szCs w:val="21"/>
              </w:rPr>
              <w:t>queue</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.createQueue(</w:t>
            </w:r>
            <w:r>
              <w:rPr>
                <w:rFonts w:hint="eastAsia" w:ascii="Courier New" w:hAnsi="Courier New"/>
                <w:color w:val="2A00FF"/>
                <w:sz w:val="21"/>
                <w:szCs w:val="21"/>
              </w:rPr>
              <w:t>"test</w:t>
            </w:r>
            <w:r>
              <w:rPr>
                <w:rFonts w:hint="eastAsia" w:ascii="Courier New" w:hAnsi="Courier New"/>
                <w:color w:val="2A00FF"/>
                <w:sz w:val="21"/>
                <w:szCs w:val="21"/>
                <w:lang w:val="en-US" w:eastAsia="zh-CN"/>
              </w:rPr>
              <w:t>-</w:t>
            </w:r>
            <w:r>
              <w:rPr>
                <w:rFonts w:hint="eastAsia" w:ascii="Courier New" w:hAnsi="Courier New"/>
                <w:color w:val="2A00FF"/>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通过Session创建消费者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MessageConsumer </w:t>
            </w:r>
            <w:r>
              <w:rPr>
                <w:rFonts w:hint="eastAsia" w:ascii="Courier New" w:hAnsi="Courier New"/>
                <w:color w:val="6A3E3E"/>
                <w:sz w:val="21"/>
                <w:szCs w:val="21"/>
              </w:rPr>
              <w:t>messageConsumer</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.createConsumer(</w:t>
            </w:r>
            <w:r>
              <w:rPr>
                <w:rFonts w:hint="eastAsia" w:ascii="Courier New" w:hAnsi="Courier New"/>
                <w:color w:val="6A3E3E"/>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消费消息: 第一种方式(循环接收)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while</w:t>
            </w:r>
            <w:r>
              <w:rPr>
                <w:rFonts w:hint="eastAsia" w:ascii="Courier New" w:hAnsi="Courier New"/>
                <w:color w:val="000000"/>
                <w:sz w:val="21"/>
                <w:szCs w:val="21"/>
              </w:rPr>
              <w:t>(</w:t>
            </w:r>
            <w:r>
              <w:rPr>
                <w:rFonts w:hint="eastAsia" w:ascii="Courier New" w:hAnsi="Courier New"/>
                <w:b/>
                <w:color w:val="7F0055"/>
                <w:sz w:val="21"/>
                <w:szCs w:val="21"/>
              </w:rPr>
              <w:t>true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xml:space="preserve">/** </w:t>
            </w:r>
            <w:r>
              <w:rPr>
                <w:rFonts w:hint="eastAsia" w:ascii="Courier New" w:hAnsi="Courier New"/>
                <w:color w:val="3F5FBF"/>
                <w:sz w:val="21"/>
                <w:szCs w:val="21"/>
                <w:lang w:eastAsia="zh-CN"/>
              </w:rPr>
              <w:t>接收消息并</w:t>
            </w:r>
            <w:r>
              <w:rPr>
                <w:rFonts w:hint="eastAsia" w:ascii="Courier New" w:hAnsi="Courier New"/>
                <w:color w:val="3F5FBF"/>
                <w:sz w:val="21"/>
                <w:szCs w:val="21"/>
              </w:rPr>
              <w:t>设置</w:t>
            </w:r>
            <w:r>
              <w:rPr>
                <w:rFonts w:hint="eastAsia" w:ascii="Courier New" w:hAnsi="Courier New"/>
                <w:color w:val="3F5FBF"/>
                <w:sz w:val="21"/>
                <w:szCs w:val="21"/>
                <w:lang w:eastAsia="zh-CN"/>
              </w:rPr>
              <w:t>超时</w:t>
            </w:r>
            <w:r>
              <w:rPr>
                <w:rFonts w:hint="eastAsia" w:ascii="Courier New" w:hAnsi="Courier New"/>
                <w:color w:val="3F5FBF"/>
                <w:sz w:val="21"/>
                <w:szCs w:val="21"/>
              </w:rPr>
              <w:t>时</w:t>
            </w:r>
            <w:r>
              <w:rPr>
                <w:rFonts w:hint="eastAsia" w:ascii="Courier New" w:hAnsi="Courier New"/>
                <w:color w:val="3F5FBF"/>
                <w:sz w:val="21"/>
                <w:szCs w:val="21"/>
                <w:lang w:eastAsia="zh-CN"/>
              </w:rPr>
              <w:t>长</w:t>
            </w:r>
            <w:r>
              <w:rPr>
                <w:rFonts w:hint="eastAsia" w:ascii="Courier New" w:hAnsi="Courier New"/>
                <w:color w:val="3F5FBF"/>
                <w:sz w:val="21"/>
                <w:szCs w:val="21"/>
              </w:rPr>
              <w:t>，单位是毫秒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 </w:t>
            </w:r>
            <w:r>
              <w:rPr>
                <w:rFonts w:hint="eastAsia" w:ascii="Courier New" w:hAnsi="Courier New"/>
                <w:color w:val="6A3E3E"/>
                <w:sz w:val="21"/>
                <w:szCs w:val="21"/>
              </w:rPr>
              <w:t>message</w:t>
            </w:r>
            <w:r>
              <w:rPr>
                <w:rFonts w:hint="eastAsia" w:ascii="Courier New" w:hAnsi="Courier New"/>
                <w:color w:val="000000"/>
                <w:sz w:val="21"/>
                <w:szCs w:val="21"/>
              </w:rPr>
              <w:t xml:space="preserve"> = </w:t>
            </w:r>
            <w:r>
              <w:rPr>
                <w:rFonts w:hint="eastAsia" w:ascii="Courier New" w:hAnsi="Courier New"/>
                <w:color w:val="6A3E3E"/>
                <w:sz w:val="21"/>
                <w:szCs w:val="21"/>
              </w:rPr>
              <w:t>messageConsumer</w:t>
            </w:r>
            <w:r>
              <w:rPr>
                <w:rFonts w:hint="eastAsia" w:ascii="Courier New" w:hAnsi="Courier New"/>
                <w:color w:val="000000"/>
                <w:sz w:val="21"/>
                <w:szCs w:val="21"/>
              </w:rPr>
              <w:t>.receive(2000);</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判断消息的类型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message</w:t>
            </w:r>
            <w:r>
              <w:rPr>
                <w:rFonts w:hint="eastAsia" w:ascii="Courier New" w:hAnsi="Courier New"/>
                <w:color w:val="000000"/>
                <w:sz w:val="21"/>
                <w:szCs w:val="21"/>
              </w:rPr>
              <w:t xml:space="preserve"> </w:t>
            </w:r>
            <w:r>
              <w:rPr>
                <w:rFonts w:hint="eastAsia" w:ascii="Courier New" w:hAnsi="Courier New"/>
                <w:b/>
                <w:color w:val="7F0055"/>
                <w:sz w:val="21"/>
                <w:szCs w:val="21"/>
              </w:rPr>
              <w:t>instanceof</w:t>
            </w:r>
            <w:r>
              <w:rPr>
                <w:rFonts w:hint="eastAsia" w:ascii="Courier New" w:hAnsi="Courier New"/>
                <w:color w:val="000000"/>
                <w:sz w:val="21"/>
                <w:szCs w:val="21"/>
              </w:rPr>
              <w:t xml:space="preserve"> 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类型转换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(TextMessage)</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获取接收到得消息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6A3E3E"/>
                <w:sz w:val="21"/>
                <w:szCs w:val="21"/>
              </w:rPr>
              <w:t>textMessage</w:t>
            </w:r>
            <w:r>
              <w:rPr>
                <w:rFonts w:hint="eastAsia" w:ascii="Courier New" w:hAnsi="Courier New"/>
                <w:color w:val="000000"/>
                <w:sz w:val="21"/>
                <w:szCs w:val="21"/>
              </w:rPr>
              <w:t>.getText());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sz w:val="21"/>
                <w:szCs w:val="21"/>
              </w:rPr>
            </w:pPr>
            <w:r>
              <w:rPr>
                <w:rFonts w:hint="eastAsia" w:ascii="Courier New" w:hAnsi="Courier New"/>
                <w:color w:val="000000"/>
                <w:sz w:val="21"/>
                <w:szCs w:val="21"/>
              </w:rPr>
              <w:t>}</w:t>
            </w:r>
          </w:p>
        </w:tc>
      </w:tr>
    </w:tbl>
    <w:p>
      <w:pPr>
        <w:pStyle w:val="5"/>
      </w:pPr>
      <w:r>
        <w:rPr>
          <w:rFonts w:hint="eastAsia"/>
          <w:lang w:eastAsia="zh-CN"/>
        </w:rPr>
        <w:t>消息</w:t>
      </w:r>
      <w:r>
        <w:rPr>
          <w:rFonts w:hint="eastAsia"/>
        </w:rPr>
        <w:t>监听器</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Consumer2Test {</w:t>
            </w:r>
          </w:p>
          <w:p>
            <w:pPr>
              <w:spacing w:beforeLines="0" w:afterLines="0" w:line="240" w:lineRule="auto"/>
              <w:jc w:val="left"/>
              <w:rPr>
                <w:rFonts w:hint="eastAsia" w:ascii="Courier New" w:hAnsi="Courier New"/>
                <w:sz w:val="21"/>
                <w:szCs w:val="21"/>
              </w:rPr>
            </w:pP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w:t>
            </w:r>
            <w:r>
              <w:rPr>
                <w:rFonts w:hint="eastAsia" w:ascii="Courier New" w:hAnsi="Courier New"/>
                <w:color w:val="3F5FBF"/>
                <w:sz w:val="21"/>
                <w:szCs w:val="21"/>
                <w:lang w:eastAsia="zh-CN"/>
              </w:rPr>
              <w:t>消息中间件</w:t>
            </w:r>
            <w:r>
              <w:rPr>
                <w:rFonts w:hint="eastAsia" w:ascii="Courier New" w:hAnsi="Courier New"/>
                <w:color w:val="3F5FBF"/>
                <w:sz w:val="21"/>
                <w:szCs w:val="21"/>
                <w:lang w:val="en-US" w:eastAsia="zh-CN"/>
              </w:rPr>
              <w:t>A</w:t>
            </w:r>
            <w:r>
              <w:rPr>
                <w:rFonts w:hint="eastAsia" w:ascii="Courier New" w:hAnsi="Courier New"/>
                <w:color w:val="3F5FBF"/>
                <w:sz w:val="21"/>
                <w:szCs w:val="21"/>
              </w:rPr>
              <w:t>ctiveMQ服务地址(</w:t>
            </w:r>
            <w:r>
              <w:rPr>
                <w:rFonts w:hint="eastAsia" w:ascii="Courier New" w:hAnsi="Courier New"/>
                <w:color w:val="3F5FBF"/>
                <w:sz w:val="21"/>
                <w:szCs w:val="21"/>
                <w:u w:val="single"/>
              </w:rPr>
              <w:t>tcp</w:t>
            </w:r>
            <w:r>
              <w:rPr>
                <w:rFonts w:hint="eastAsia" w:ascii="Courier New" w:hAnsi="Courier New"/>
                <w:color w:val="3F5FBF"/>
                <w:sz w:val="21"/>
                <w:szCs w:val="21"/>
              </w:rPr>
              <w:t>协议)*/</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brokerURL</w:t>
            </w:r>
            <w:r>
              <w:rPr>
                <w:rFonts w:hint="eastAsia" w:ascii="Courier New" w:hAnsi="Courier New"/>
                <w:color w:val="000000"/>
                <w:sz w:val="21"/>
                <w:szCs w:val="21"/>
              </w:rPr>
              <w:t xml:space="preserve"> = </w:t>
            </w:r>
            <w:r>
              <w:rPr>
                <w:rFonts w:hint="eastAsia" w:ascii="Courier New" w:hAnsi="Courier New"/>
                <w:color w:val="2A00FF"/>
                <w:sz w:val="21"/>
                <w:szCs w:val="21"/>
              </w:rPr>
              <w:t>"tcp://192.168.12.128:61616"</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w:t>
            </w:r>
            <w:r>
              <w:rPr>
                <w:rFonts w:hint="eastAsia" w:ascii="Courier New" w:hAnsi="Courier New"/>
                <w:color w:val="3F5FBF"/>
                <w:sz w:val="21"/>
                <w:szCs w:val="21"/>
                <w:lang w:eastAsia="zh-CN"/>
              </w:rPr>
              <w:t>消息中间件</w:t>
            </w:r>
            <w:r>
              <w:rPr>
                <w:rFonts w:hint="eastAsia" w:ascii="Courier New" w:hAnsi="Courier New"/>
                <w:color w:val="3F5FBF"/>
                <w:sz w:val="21"/>
                <w:szCs w:val="21"/>
              </w:rPr>
              <w:t>ConnectionFactory连接工厂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ConnectionFactory </w:t>
            </w:r>
            <w:r>
              <w:rPr>
                <w:rFonts w:hint="eastAsia" w:ascii="Courier New" w:hAnsi="Courier New"/>
                <w:color w:val="6A3E3E"/>
                <w:sz w:val="21"/>
                <w:szCs w:val="21"/>
              </w:rPr>
              <w:t>connectionFactory</w:t>
            </w:r>
            <w:r>
              <w:rPr>
                <w:rFonts w:hint="eastAsia" w:ascii="Courier New" w:hAnsi="Courier New"/>
                <w:color w:val="000000"/>
                <w:sz w:val="21"/>
                <w:szCs w:val="21"/>
              </w:rPr>
              <w:t xml:space="preserve"> =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ActiveMQConnectionFactory(</w:t>
            </w:r>
            <w:r>
              <w:rPr>
                <w:rFonts w:hint="eastAsia" w:ascii="Courier New" w:hAnsi="Courier New"/>
                <w:color w:val="6A3E3E"/>
                <w:sz w:val="21"/>
                <w:szCs w:val="21"/>
              </w:rPr>
              <w:t>brokerURL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通过连接工厂创建Connection连接对象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 </w:t>
            </w:r>
            <w:r>
              <w:rPr>
                <w:rFonts w:hint="eastAsia" w:ascii="Courier New" w:hAnsi="Courier New"/>
                <w:color w:val="6A3E3E"/>
                <w:sz w:val="21"/>
                <w:szCs w:val="21"/>
              </w:rPr>
              <w:t>connection</w:t>
            </w:r>
            <w:r>
              <w:rPr>
                <w:rFonts w:hint="eastAsia" w:ascii="Courier New" w:hAnsi="Courier New"/>
                <w:color w:val="000000"/>
                <w:sz w:val="21"/>
                <w:szCs w:val="21"/>
              </w:rPr>
              <w:t xml:space="preserve"> = </w:t>
            </w:r>
            <w:r>
              <w:rPr>
                <w:rFonts w:hint="eastAsia" w:ascii="Courier New" w:hAnsi="Courier New"/>
                <w:color w:val="6A3E3E"/>
                <w:sz w:val="21"/>
                <w:szCs w:val="21"/>
              </w:rPr>
              <w:t>connectionFactory</w:t>
            </w:r>
            <w:r>
              <w:rPr>
                <w:rFonts w:hint="eastAsia" w:ascii="Courier New" w:hAnsi="Courier New"/>
                <w:color w:val="000000"/>
                <w:sz w:val="21"/>
                <w:szCs w:val="21"/>
              </w:rPr>
              <w:t>.createConnection();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通过Connection开启连接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.start();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通过Connection连接创建Session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Session </w:t>
            </w:r>
            <w:r>
              <w:rPr>
                <w:rFonts w:hint="eastAsia" w:ascii="Courier New" w:hAnsi="Courier New"/>
                <w:color w:val="6A3E3E"/>
                <w:sz w:val="21"/>
                <w:szCs w:val="21"/>
              </w:rPr>
              <w:t>session</w:t>
            </w:r>
            <w:r>
              <w:rPr>
                <w:rFonts w:hint="eastAsia" w:ascii="Courier New" w:hAnsi="Courier New"/>
                <w:color w:val="000000"/>
                <w:sz w:val="21"/>
                <w:szCs w:val="21"/>
              </w:rPr>
              <w:t xml:space="preserve"> = </w:t>
            </w:r>
            <w:r>
              <w:rPr>
                <w:rFonts w:hint="eastAsia" w:ascii="Courier New" w:hAnsi="Courier New"/>
                <w:color w:val="6A3E3E"/>
                <w:sz w:val="21"/>
                <w:szCs w:val="21"/>
              </w:rPr>
              <w:t>connection</w:t>
            </w:r>
            <w:r>
              <w:rPr>
                <w:rFonts w:hint="eastAsia" w:ascii="Courier New" w:hAnsi="Courier New"/>
                <w:color w:val="000000"/>
                <w:sz w:val="21"/>
                <w:szCs w:val="21"/>
              </w:rPr>
              <w:t>.createSession(</w:t>
            </w:r>
            <w:r>
              <w:rPr>
                <w:rFonts w:hint="eastAsia" w:ascii="Courier New" w:hAnsi="Courier New"/>
                <w:b/>
                <w:color w:val="7F0055"/>
                <w:sz w:val="21"/>
                <w:szCs w:val="21"/>
              </w:rPr>
              <w:t>false</w:t>
            </w:r>
            <w:r>
              <w:rPr>
                <w:rFonts w:hint="eastAsia" w:ascii="Courier New" w:hAnsi="Courier New"/>
                <w:color w:val="000000"/>
                <w:sz w:val="21"/>
                <w:szCs w:val="21"/>
              </w:rPr>
              <w:t>, Session.</w:t>
            </w:r>
            <w:r>
              <w:rPr>
                <w:rFonts w:hint="eastAsia" w:ascii="Courier New" w:hAnsi="Courier New"/>
                <w:b/>
                <w:i/>
                <w:color w:val="0000C0"/>
                <w:sz w:val="21"/>
                <w:szCs w:val="21"/>
              </w:rPr>
              <w:t>AUTO_ACKNOWLEDGE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通过Session创建queue队列(点对点)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Queue </w:t>
            </w:r>
            <w:r>
              <w:rPr>
                <w:rFonts w:hint="eastAsia" w:ascii="Courier New" w:hAnsi="Courier New"/>
                <w:color w:val="6A3E3E"/>
                <w:sz w:val="21"/>
                <w:szCs w:val="21"/>
              </w:rPr>
              <w:t>queue</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.createQueue(</w:t>
            </w:r>
            <w:r>
              <w:rPr>
                <w:rFonts w:hint="eastAsia" w:ascii="Courier New" w:hAnsi="Courier New"/>
                <w:color w:val="2A00FF"/>
                <w:sz w:val="21"/>
                <w:szCs w:val="21"/>
              </w:rPr>
              <w:t>"test</w:t>
            </w:r>
            <w:r>
              <w:rPr>
                <w:rFonts w:hint="eastAsia" w:ascii="Courier New" w:hAnsi="Courier New"/>
                <w:color w:val="2A00FF"/>
                <w:sz w:val="21"/>
                <w:szCs w:val="21"/>
                <w:lang w:val="en-US" w:eastAsia="zh-CN"/>
              </w:rPr>
              <w:t>-</w:t>
            </w:r>
            <w:r>
              <w:rPr>
                <w:rFonts w:hint="eastAsia" w:ascii="Courier New" w:hAnsi="Courier New"/>
                <w:color w:val="2A00FF"/>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通过Session创建消费者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MessageConsumer </w:t>
            </w:r>
            <w:r>
              <w:rPr>
                <w:rFonts w:hint="eastAsia" w:ascii="Courier New" w:hAnsi="Courier New"/>
                <w:color w:val="6A3E3E"/>
                <w:sz w:val="21"/>
                <w:szCs w:val="21"/>
              </w:rPr>
              <w:t>messageConsumer</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.createConsumer(</w:t>
            </w:r>
            <w:r>
              <w:rPr>
                <w:rFonts w:hint="eastAsia" w:ascii="Courier New" w:hAnsi="Courier New"/>
                <w:color w:val="6A3E3E"/>
                <w:sz w:val="21"/>
                <w:szCs w:val="21"/>
              </w:rPr>
              <w:t>queue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消费消息: 第二种方式(设置消息监听器)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messageConsumer</w:t>
            </w:r>
            <w:r>
              <w:rPr>
                <w:rFonts w:hint="eastAsia" w:ascii="Courier New" w:hAnsi="Courier New"/>
                <w:color w:val="000000"/>
                <w:sz w:val="21"/>
                <w:szCs w:val="21"/>
              </w:rPr>
              <w:t>.setMessageListener(</w:t>
            </w:r>
            <w:r>
              <w:rPr>
                <w:rFonts w:hint="eastAsia" w:ascii="Courier New" w:hAnsi="Courier New"/>
                <w:b/>
                <w:color w:val="7F0055"/>
                <w:sz w:val="21"/>
                <w:szCs w:val="21"/>
              </w:rPr>
              <w:t>new</w:t>
            </w:r>
            <w:r>
              <w:rPr>
                <w:rFonts w:hint="eastAsia" w:ascii="Courier New" w:hAnsi="Courier New"/>
                <w:color w:val="000000"/>
                <w:sz w:val="21"/>
                <w:szCs w:val="21"/>
              </w:rPr>
              <w:t xml:space="preserve"> MessageListener()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onMessage(Message </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判断消息的类型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message</w:t>
            </w:r>
            <w:r>
              <w:rPr>
                <w:rFonts w:hint="eastAsia" w:ascii="Courier New" w:hAnsi="Courier New"/>
                <w:color w:val="000000"/>
                <w:sz w:val="21"/>
                <w:szCs w:val="21"/>
              </w:rPr>
              <w:t xml:space="preserve"> </w:t>
            </w:r>
            <w:r>
              <w:rPr>
                <w:rFonts w:hint="eastAsia" w:ascii="Courier New" w:hAnsi="Courier New"/>
                <w:b/>
                <w:color w:val="7F0055"/>
                <w:sz w:val="21"/>
                <w:szCs w:val="21"/>
              </w:rPr>
              <w:t>instanceof</w:t>
            </w:r>
            <w:r>
              <w:rPr>
                <w:rFonts w:hint="eastAsia" w:ascii="Courier New" w:hAnsi="Courier New"/>
                <w:color w:val="000000"/>
                <w:sz w:val="21"/>
                <w:szCs w:val="21"/>
              </w:rPr>
              <w:t xml:space="preserve"> 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类型转换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(TextMessage)</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获取接收到得消息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6A3E3E"/>
                <w:sz w:val="21"/>
                <w:szCs w:val="21"/>
              </w:rPr>
              <w:t>textMessage</w:t>
            </w:r>
            <w:r>
              <w:rPr>
                <w:rFonts w:hint="eastAsia" w:ascii="Courier New" w:hAnsi="Courier New"/>
                <w:color w:val="000000"/>
                <w:sz w:val="21"/>
                <w:szCs w:val="21"/>
              </w:rPr>
              <w:t>.getText());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r>
              <w:rPr>
                <w:rFonts w:hint="eastAsia" w:ascii="Courier New" w:hAnsi="Courier New"/>
                <w:b/>
                <w:color w:val="7F0055"/>
                <w:sz w:val="21"/>
                <w:szCs w:val="21"/>
              </w:rPr>
              <w:t>catch</w:t>
            </w:r>
            <w:r>
              <w:rPr>
                <w:rFonts w:hint="eastAsia" w:ascii="Courier New" w:hAnsi="Courier New"/>
                <w:color w:val="000000"/>
                <w:sz w:val="21"/>
                <w:szCs w:val="21"/>
              </w:rPr>
              <w:t xml:space="preserve">(Exception </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ex</w:t>
            </w:r>
            <w:r>
              <w:rPr>
                <w:rFonts w:hint="eastAsia" w:ascii="Courier New" w:hAnsi="Courier New"/>
                <w:color w:val="000000"/>
                <w:sz w:val="21"/>
                <w:szCs w:val="21"/>
              </w:rPr>
              <w:t>.printStackTrace();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sz w:val="21"/>
                <w:szCs w:val="21"/>
              </w:rPr>
            </w:pPr>
            <w:r>
              <w:rPr>
                <w:rFonts w:hint="eastAsia" w:ascii="Courier New" w:hAnsi="Courier New"/>
                <w:color w:val="000000"/>
                <w:sz w:val="21"/>
                <w:szCs w:val="21"/>
              </w:rPr>
              <w:t>}</w:t>
            </w:r>
          </w:p>
        </w:tc>
      </w:tr>
    </w:tbl>
    <w:p>
      <w:pPr>
        <w:pStyle w:val="3"/>
      </w:pPr>
      <w:r>
        <w:rPr>
          <w:rFonts w:hint="eastAsia"/>
        </w:rPr>
        <w:t>topic的使用</w:t>
      </w:r>
    </w:p>
    <w:p>
      <w:r>
        <w:rPr>
          <w:rFonts w:hint="eastAsia"/>
        </w:rPr>
        <w:t>发布/订阅模式</w:t>
      </w:r>
      <w:r>
        <w:rPr>
          <w:rFonts w:hint="eastAsia"/>
          <w:lang w:val="en-US" w:eastAsia="zh-CN"/>
        </w:rPr>
        <w:t>(</w:t>
      </w:r>
      <w:r>
        <w:rPr>
          <w:rFonts w:hint="eastAsia" w:ascii="Verdana" w:hAnsi="Verdana" w:eastAsia="Verdana"/>
          <w:sz w:val="20"/>
        </w:rPr>
        <w:t>Publish/Subscribe</w:t>
      </w:r>
      <w:r>
        <w:rPr>
          <w:rFonts w:hint="eastAsia"/>
          <w:lang w:val="en-US" w:eastAsia="zh-CN"/>
        </w:rPr>
        <w:t>)</w:t>
      </w:r>
    </w:p>
    <w:p>
      <w:r>
        <w:drawing>
          <wp:inline distT="0" distB="0" distL="0" distR="0">
            <wp:extent cx="5274310" cy="1714500"/>
            <wp:effectExtent l="9525" t="9525" r="1206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1714593"/>
                    </a:xfrm>
                    <a:prstGeom prst="rect">
                      <a:avLst/>
                    </a:prstGeom>
                    <a:noFill/>
                    <a:ln>
                      <a:solidFill>
                        <a:schemeClr val="tx1"/>
                      </a:solidFill>
                    </a:ln>
                  </pic:spPr>
                </pic:pic>
              </a:graphicData>
            </a:graphic>
          </wp:inline>
        </w:drawing>
      </w:r>
    </w:p>
    <w:p/>
    <w:p>
      <w:r>
        <w:rPr>
          <w:rFonts w:hint="eastAsia"/>
        </w:rPr>
        <w:t>使用方法和queue是一样的，只是在使用Session对象创建Destination时选择topic就可以。</w:t>
      </w:r>
    </w:p>
    <w:p>
      <w:pPr>
        <w:pStyle w:val="4"/>
      </w:pPr>
      <w:r>
        <w:rPr>
          <w:rFonts w:hint="eastAsia"/>
        </w:rPr>
        <w:t>Producer</w:t>
      </w:r>
      <w:r>
        <w:rPr>
          <w:rFonts w:hint="eastAsia"/>
          <w:lang w:val="en-US" w:eastAsia="zh-CN"/>
        </w:rPr>
        <w:t>Test_1</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ProducerTest</w:t>
            </w:r>
            <w:r>
              <w:rPr>
                <w:rFonts w:hint="eastAsia" w:ascii="Courier New" w:hAnsi="Courier New"/>
                <w:color w:val="000000"/>
                <w:sz w:val="21"/>
                <w:szCs w:val="21"/>
                <w:lang w:val="en-US" w:eastAsia="zh-CN"/>
              </w:rPr>
              <w:t>_1</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w:t>
            </w:r>
            <w:r>
              <w:rPr>
                <w:rFonts w:hint="eastAsia" w:ascii="Courier New" w:hAnsi="Courier New"/>
                <w:color w:val="3F5FBF"/>
                <w:sz w:val="21"/>
                <w:szCs w:val="21"/>
                <w:lang w:eastAsia="zh-CN"/>
              </w:rPr>
              <w:t>消息中间件</w:t>
            </w:r>
            <w:r>
              <w:rPr>
                <w:rFonts w:hint="eastAsia" w:ascii="Courier New" w:hAnsi="Courier New"/>
                <w:color w:val="3F5FBF"/>
                <w:sz w:val="21"/>
                <w:szCs w:val="21"/>
                <w:lang w:val="en-US" w:eastAsia="zh-CN"/>
              </w:rPr>
              <w:t>A</w:t>
            </w:r>
            <w:r>
              <w:rPr>
                <w:rFonts w:hint="eastAsia" w:ascii="Courier New" w:hAnsi="Courier New"/>
                <w:color w:val="3F5FBF"/>
                <w:sz w:val="21"/>
                <w:szCs w:val="21"/>
              </w:rPr>
              <w:t>ctiveMQ服务地址(</w:t>
            </w:r>
            <w:r>
              <w:rPr>
                <w:rFonts w:hint="eastAsia" w:ascii="Courier New" w:hAnsi="Courier New"/>
                <w:color w:val="3F5FBF"/>
                <w:sz w:val="21"/>
                <w:szCs w:val="21"/>
                <w:u w:val="single"/>
              </w:rPr>
              <w:t>tcp</w:t>
            </w:r>
            <w:r>
              <w:rPr>
                <w:rFonts w:hint="eastAsia" w:ascii="Courier New" w:hAnsi="Courier New"/>
                <w:color w:val="3F5FBF"/>
                <w:sz w:val="21"/>
                <w:szCs w:val="21"/>
              </w:rPr>
              <w:t>协议)*/</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brokerURL</w:t>
            </w:r>
            <w:r>
              <w:rPr>
                <w:rFonts w:hint="eastAsia" w:ascii="Courier New" w:hAnsi="Courier New"/>
                <w:color w:val="000000"/>
                <w:sz w:val="21"/>
                <w:szCs w:val="21"/>
              </w:rPr>
              <w:t xml:space="preserve"> = </w:t>
            </w:r>
            <w:r>
              <w:rPr>
                <w:rFonts w:hint="eastAsia" w:ascii="Courier New" w:hAnsi="Courier New"/>
                <w:color w:val="2A00FF"/>
                <w:sz w:val="21"/>
                <w:szCs w:val="21"/>
              </w:rPr>
              <w:t>"tcp://192.168.12.128:61616"</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创建ConnectionFactory连接工厂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ConnectionFactory </w:t>
            </w:r>
            <w:r>
              <w:rPr>
                <w:rFonts w:hint="eastAsia" w:ascii="Courier New" w:hAnsi="Courier New"/>
                <w:color w:val="6A3E3E"/>
                <w:sz w:val="21"/>
                <w:szCs w:val="21"/>
              </w:rPr>
              <w:t>connectionFactory</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b/>
                <w:color w:val="7F0055"/>
                <w:sz w:val="21"/>
                <w:szCs w:val="21"/>
              </w:rPr>
              <w:t>new</w:t>
            </w:r>
            <w:r>
              <w:rPr>
                <w:rFonts w:hint="eastAsia" w:ascii="Courier New" w:hAnsi="Courier New"/>
                <w:color w:val="000000"/>
                <w:sz w:val="21"/>
                <w:szCs w:val="21"/>
              </w:rPr>
              <w:t xml:space="preserve"> ActiveMQConnectionFactory(</w:t>
            </w:r>
            <w:r>
              <w:rPr>
                <w:rFonts w:hint="eastAsia" w:ascii="Courier New" w:hAnsi="Courier New"/>
                <w:color w:val="6A3E3E"/>
                <w:sz w:val="21"/>
                <w:szCs w:val="21"/>
              </w:rPr>
              <w:t>brokerURL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通过连接工厂创建连接对象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 </w:t>
            </w:r>
            <w:r>
              <w:rPr>
                <w:rFonts w:hint="eastAsia" w:ascii="Courier New" w:hAnsi="Courier New"/>
                <w:color w:val="6A3E3E"/>
                <w:sz w:val="21"/>
                <w:szCs w:val="21"/>
              </w:rPr>
              <w:t>connection</w:t>
            </w:r>
            <w:r>
              <w:rPr>
                <w:rFonts w:hint="eastAsia" w:ascii="Courier New" w:hAnsi="Courier New"/>
                <w:color w:val="000000"/>
                <w:sz w:val="21"/>
                <w:szCs w:val="21"/>
              </w:rPr>
              <w:t xml:space="preserve"> = </w:t>
            </w:r>
            <w:r>
              <w:rPr>
                <w:rFonts w:hint="eastAsia" w:ascii="Courier New" w:hAnsi="Courier New"/>
                <w:color w:val="6A3E3E"/>
                <w:sz w:val="21"/>
                <w:szCs w:val="21"/>
              </w:rPr>
              <w:t>connectionFactory</w:t>
            </w:r>
            <w:r>
              <w:rPr>
                <w:rFonts w:hint="eastAsia" w:ascii="Courier New" w:hAnsi="Courier New"/>
                <w:color w:val="000000"/>
                <w:sz w:val="21"/>
                <w:szCs w:val="21"/>
              </w:rPr>
              <w:t>.createConnection();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通过连接对象开启连接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.start();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通过连接对象创建session </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第一个参数：是否开启</w:t>
            </w:r>
            <w:r>
              <w:rPr>
                <w:rFonts w:hint="eastAsia" w:ascii="Courier New" w:hAnsi="Courier New"/>
                <w:color w:val="3F5FBF"/>
                <w:sz w:val="21"/>
                <w:szCs w:val="21"/>
                <w:lang w:eastAsia="zh-CN"/>
              </w:rPr>
              <w:t>消息</w:t>
            </w:r>
            <w:r>
              <w:rPr>
                <w:rFonts w:hint="eastAsia" w:ascii="Courier New" w:hAnsi="Courier New"/>
                <w:color w:val="3F5FBF"/>
                <w:sz w:val="21"/>
                <w:szCs w:val="21"/>
              </w:rPr>
              <w:t>事务 true开启 false不开启</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第二个参数：设置应答模式:</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w:t>
            </w:r>
            <w:r>
              <w:rPr>
                <w:rFonts w:hint="eastAsia" w:ascii="Courier New" w:hAnsi="Courier New"/>
                <w:color w:val="3F5FBF"/>
                <w:sz w:val="21"/>
                <w:szCs w:val="21"/>
              </w:rPr>
              <w:tab/>
            </w:r>
            <w:r>
              <w:rPr>
                <w:rFonts w:hint="eastAsia" w:ascii="Courier New" w:hAnsi="Courier New"/>
                <w:color w:val="3F5FBF"/>
                <w:sz w:val="21"/>
                <w:szCs w:val="21"/>
              </w:rPr>
              <w:t xml:space="preserve"> Session.AUTO_ACKNOWLEDGE 自动应答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Session.CLIENT_ACKNOWLEDGE: 客户端应答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Session.DUPS_OK_ACKNOWLEDGE: 重复确定应答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   Session.SESSION_TRANSACTED: 会话事务</w:t>
            </w:r>
            <w:r>
              <w:rPr>
                <w:rFonts w:hint="eastAsia" w:ascii="Courier New" w:hAnsi="Courier New"/>
                <w:color w:val="3F5FBF"/>
                <w:sz w:val="21"/>
                <w:szCs w:val="21"/>
                <w:lang w:eastAsia="zh-CN"/>
              </w:rPr>
              <w:t>应答</w:t>
            </w:r>
          </w:p>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ab/>
            </w:r>
            <w:r>
              <w:rPr>
                <w:rFonts w:hint="eastAsia" w:ascii="Courier New" w:hAnsi="Courier New"/>
                <w:color w:val="3F5FBF"/>
                <w:sz w:val="21"/>
                <w:szCs w:val="21"/>
              </w:rPr>
              <w:tab/>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Session </w:t>
            </w:r>
            <w:r>
              <w:rPr>
                <w:rFonts w:hint="eastAsia" w:ascii="Courier New" w:hAnsi="Courier New"/>
                <w:color w:val="6A3E3E"/>
                <w:sz w:val="21"/>
                <w:szCs w:val="21"/>
              </w:rPr>
              <w:t>session</w:t>
            </w:r>
            <w:r>
              <w:rPr>
                <w:rFonts w:hint="eastAsia" w:ascii="Courier New" w:hAnsi="Courier New"/>
                <w:color w:val="000000"/>
                <w:sz w:val="21"/>
                <w:szCs w:val="21"/>
              </w:rPr>
              <w:t xml:space="preserve"> = </w:t>
            </w:r>
            <w:r>
              <w:rPr>
                <w:rFonts w:hint="eastAsia" w:ascii="Courier New" w:hAnsi="Courier New"/>
                <w:color w:val="6A3E3E"/>
                <w:sz w:val="21"/>
                <w:szCs w:val="21"/>
              </w:rPr>
              <w:t>connection</w:t>
            </w:r>
            <w:r>
              <w:rPr>
                <w:rFonts w:hint="eastAsia" w:ascii="Courier New" w:hAnsi="Courier New"/>
                <w:color w:val="000000"/>
                <w:sz w:val="21"/>
                <w:szCs w:val="21"/>
              </w:rPr>
              <w:t>.createSession(</w:t>
            </w:r>
            <w:r>
              <w:rPr>
                <w:rFonts w:hint="eastAsia" w:ascii="Courier New" w:hAnsi="Courier New"/>
                <w:b/>
                <w:color w:val="7F0055"/>
                <w:sz w:val="21"/>
                <w:szCs w:val="21"/>
              </w:rPr>
              <w:t>false</w:t>
            </w:r>
            <w:r>
              <w:rPr>
                <w:rFonts w:hint="eastAsia" w:ascii="Courier New" w:hAnsi="Courier New"/>
                <w:color w:val="000000"/>
                <w:sz w:val="21"/>
                <w:szCs w:val="21"/>
              </w:rPr>
              <w:t>, Session.</w:t>
            </w:r>
            <w:r>
              <w:rPr>
                <w:rFonts w:hint="eastAsia" w:ascii="Courier New" w:hAnsi="Courier New"/>
                <w:b/>
                <w:i/>
                <w:color w:val="0000C0"/>
                <w:sz w:val="21"/>
                <w:szCs w:val="21"/>
              </w:rPr>
              <w:t>AUTO_ACKNOWLEDGE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w:t>
            </w:r>
            <w:r>
              <w:rPr>
                <w:rFonts w:hint="eastAsia" w:ascii="Courier New" w:hAnsi="Courier New"/>
                <w:color w:val="3F5FBF"/>
                <w:sz w:val="21"/>
                <w:szCs w:val="21"/>
                <w:lang w:val="en-US" w:eastAsia="zh-CN"/>
              </w:rPr>
              <w:t>Topic(发布与订阅)</w:t>
            </w:r>
            <w:r>
              <w:rPr>
                <w:rFonts w:hint="eastAsia" w:ascii="Courier New" w:hAnsi="Courier New"/>
                <w:color w:val="3F5FBF"/>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Topic </w:t>
            </w:r>
            <w:r>
              <w:rPr>
                <w:rFonts w:hint="eastAsia" w:ascii="Courier New" w:hAnsi="Courier New"/>
                <w:color w:val="6A3E3E"/>
                <w:sz w:val="21"/>
                <w:szCs w:val="21"/>
              </w:rPr>
              <w:t>topic</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.createTopic(</w:t>
            </w:r>
            <w:r>
              <w:rPr>
                <w:rFonts w:hint="eastAsia" w:ascii="Courier New" w:hAnsi="Courier New"/>
                <w:color w:val="2A00FF"/>
                <w:sz w:val="21"/>
                <w:szCs w:val="21"/>
              </w:rPr>
              <w:t>"test</w:t>
            </w:r>
            <w:r>
              <w:rPr>
                <w:rFonts w:hint="eastAsia" w:ascii="Courier New" w:hAnsi="Courier New"/>
                <w:color w:val="2A00FF"/>
                <w:sz w:val="21"/>
                <w:szCs w:val="21"/>
                <w:lang w:val="en-US" w:eastAsia="zh-CN"/>
              </w:rPr>
              <w:t>-</w:t>
            </w:r>
            <w:r>
              <w:rPr>
                <w:rFonts w:hint="eastAsia" w:ascii="Courier New" w:hAnsi="Courier New"/>
                <w:color w:val="2A00FF"/>
                <w:sz w:val="21"/>
                <w:szCs w:val="21"/>
              </w:rPr>
              <w:t>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通过Session创建消息生产者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MessageProducer </w:t>
            </w:r>
            <w:r>
              <w:rPr>
                <w:rFonts w:hint="eastAsia" w:ascii="Courier New" w:hAnsi="Courier New"/>
                <w:color w:val="6A3E3E"/>
                <w:sz w:val="21"/>
                <w:szCs w:val="21"/>
              </w:rPr>
              <w:t>messageProducer</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.createProducer(</w:t>
            </w:r>
            <w:r>
              <w:rPr>
                <w:rFonts w:hint="eastAsia" w:ascii="Courier New" w:hAnsi="Courier New"/>
                <w:color w:val="6A3E3E"/>
                <w:sz w:val="21"/>
                <w:szCs w:val="21"/>
              </w:rPr>
              <w:t>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创建消息体(文本消息体)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ActiveMQTextMessage();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设置消息体的内容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textMessage</w:t>
            </w:r>
            <w:r>
              <w:rPr>
                <w:rFonts w:hint="eastAsia" w:ascii="Courier New" w:hAnsi="Courier New"/>
                <w:color w:val="000000"/>
                <w:sz w:val="21"/>
                <w:szCs w:val="21"/>
              </w:rPr>
              <w:t>.setText(</w:t>
            </w:r>
            <w:r>
              <w:rPr>
                <w:rFonts w:hint="eastAsia" w:ascii="Courier New" w:hAnsi="Courier New"/>
                <w:color w:val="2A00FF"/>
                <w:sz w:val="21"/>
                <w:szCs w:val="21"/>
              </w:rPr>
              <w:t>"您好，jms 我来了 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通过MessageProducer消息生产者发送消息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messageProducer</w:t>
            </w:r>
            <w:r>
              <w:rPr>
                <w:rFonts w:hint="eastAsia" w:ascii="Courier New" w:hAnsi="Courier New"/>
                <w:color w:val="000000"/>
                <w:sz w:val="21"/>
                <w:szCs w:val="21"/>
              </w:rPr>
              <w:t>.send(</w:t>
            </w:r>
            <w:r>
              <w:rPr>
                <w:rFonts w:hint="eastAsia" w:ascii="Courier New" w:hAnsi="Courier New"/>
                <w:color w:val="6A3E3E"/>
                <w:sz w:val="21"/>
                <w:szCs w:val="21"/>
              </w:rPr>
              <w:t>textMessage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2A00FF"/>
                <w:sz w:val="21"/>
                <w:szCs w:val="21"/>
              </w:rPr>
              <w:t>"【生产者】已发送了消息：您好，jms 我来了Topic!"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关闭消息生产者、关闭Session、关闭Connection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messageProducer</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session</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.close();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line="240" w:lineRule="auto"/>
              <w:rPr>
                <w:sz w:val="21"/>
                <w:szCs w:val="21"/>
              </w:rPr>
            </w:pPr>
            <w:r>
              <w:rPr>
                <w:rFonts w:hint="eastAsia" w:ascii="Courier New" w:hAnsi="Courier New"/>
                <w:color w:val="000000"/>
                <w:sz w:val="21"/>
                <w:szCs w:val="21"/>
              </w:rPr>
              <w:t>}</w:t>
            </w:r>
          </w:p>
        </w:tc>
      </w:tr>
    </w:tbl>
    <w:p>
      <w:pPr>
        <w:pStyle w:val="4"/>
      </w:pPr>
      <w:r>
        <w:t>Consumer</w:t>
      </w:r>
      <w:r>
        <w:rPr>
          <w:rFonts w:hint="eastAsia"/>
          <w:lang w:val="en-US" w:eastAsia="zh-CN"/>
        </w:rPr>
        <w:t>Test_1</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ConsumerTest</w:t>
            </w:r>
            <w:r>
              <w:rPr>
                <w:rFonts w:hint="eastAsia" w:ascii="Courier New" w:hAnsi="Courier New"/>
                <w:color w:val="000000"/>
                <w:sz w:val="21"/>
                <w:szCs w:val="21"/>
                <w:lang w:val="en-US" w:eastAsia="zh-CN"/>
              </w:rPr>
              <w:t>_1</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Exception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定义</w:t>
            </w:r>
            <w:r>
              <w:rPr>
                <w:rFonts w:hint="eastAsia" w:ascii="Courier New" w:hAnsi="Courier New"/>
                <w:color w:val="3F5FBF"/>
                <w:sz w:val="21"/>
                <w:szCs w:val="21"/>
                <w:lang w:eastAsia="zh-CN"/>
              </w:rPr>
              <w:t>消息中间件</w:t>
            </w:r>
            <w:r>
              <w:rPr>
                <w:rFonts w:hint="eastAsia" w:ascii="Courier New" w:hAnsi="Courier New"/>
                <w:color w:val="3F5FBF"/>
                <w:sz w:val="21"/>
                <w:szCs w:val="21"/>
                <w:lang w:val="en-US" w:eastAsia="zh-CN"/>
              </w:rPr>
              <w:t>A</w:t>
            </w:r>
            <w:r>
              <w:rPr>
                <w:rFonts w:hint="eastAsia" w:ascii="Courier New" w:hAnsi="Courier New"/>
                <w:color w:val="3F5FBF"/>
                <w:sz w:val="21"/>
                <w:szCs w:val="21"/>
              </w:rPr>
              <w:t>ctiveMQ服务地址(</w:t>
            </w:r>
            <w:r>
              <w:rPr>
                <w:rFonts w:hint="eastAsia" w:ascii="Courier New" w:hAnsi="Courier New"/>
                <w:color w:val="3F5FBF"/>
                <w:sz w:val="21"/>
                <w:szCs w:val="21"/>
                <w:u w:val="single"/>
              </w:rPr>
              <w:t>tcp</w:t>
            </w:r>
            <w:r>
              <w:rPr>
                <w:rFonts w:hint="eastAsia" w:ascii="Courier New" w:hAnsi="Courier New"/>
                <w:color w:val="3F5FBF"/>
                <w:sz w:val="21"/>
                <w:szCs w:val="21"/>
              </w:rPr>
              <w:t>协议)*/</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String </w:t>
            </w:r>
            <w:r>
              <w:rPr>
                <w:rFonts w:hint="eastAsia" w:ascii="Courier New" w:hAnsi="Courier New"/>
                <w:color w:val="6A3E3E"/>
                <w:sz w:val="21"/>
                <w:szCs w:val="21"/>
              </w:rPr>
              <w:t>brokerURL</w:t>
            </w:r>
            <w:r>
              <w:rPr>
                <w:rFonts w:hint="eastAsia" w:ascii="Courier New" w:hAnsi="Courier New"/>
                <w:color w:val="000000"/>
                <w:sz w:val="21"/>
                <w:szCs w:val="21"/>
              </w:rPr>
              <w:t xml:space="preserve"> = </w:t>
            </w:r>
            <w:r>
              <w:rPr>
                <w:rFonts w:hint="eastAsia" w:ascii="Courier New" w:hAnsi="Courier New"/>
                <w:color w:val="2A00FF"/>
                <w:sz w:val="21"/>
                <w:szCs w:val="21"/>
              </w:rPr>
              <w:t>"tcp://192.168.12.128:61616"</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创建ConnectionFactory连接工厂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ConnectionFactory </w:t>
            </w:r>
            <w:r>
              <w:rPr>
                <w:rFonts w:hint="eastAsia" w:ascii="Courier New" w:hAnsi="Courier New"/>
                <w:color w:val="6A3E3E"/>
                <w:sz w:val="21"/>
                <w:szCs w:val="21"/>
              </w:rPr>
              <w:t>connectionFactory</w:t>
            </w:r>
            <w:r>
              <w:rPr>
                <w:rFonts w:hint="eastAsia" w:ascii="Courier New" w:hAnsi="Courier New"/>
                <w:color w:val="000000"/>
                <w:sz w:val="21"/>
                <w:szCs w:val="21"/>
              </w:rPr>
              <w:t xml:space="preserve"> =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ActiveMQConnectionFactory(</w:t>
            </w:r>
            <w:r>
              <w:rPr>
                <w:rFonts w:hint="eastAsia" w:ascii="Courier New" w:hAnsi="Courier New"/>
                <w:color w:val="6A3E3E"/>
                <w:sz w:val="21"/>
                <w:szCs w:val="21"/>
              </w:rPr>
              <w:t>brokerURL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通过连接工厂创建Connection连接对象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Connection </w:t>
            </w:r>
            <w:r>
              <w:rPr>
                <w:rFonts w:hint="eastAsia" w:ascii="Courier New" w:hAnsi="Courier New"/>
                <w:color w:val="6A3E3E"/>
                <w:sz w:val="21"/>
                <w:szCs w:val="21"/>
              </w:rPr>
              <w:t>connection</w:t>
            </w:r>
            <w:r>
              <w:rPr>
                <w:rFonts w:hint="eastAsia" w:ascii="Courier New" w:hAnsi="Courier New"/>
                <w:color w:val="000000"/>
                <w:sz w:val="21"/>
                <w:szCs w:val="21"/>
              </w:rPr>
              <w:t xml:space="preserve"> = </w:t>
            </w:r>
            <w:r>
              <w:rPr>
                <w:rFonts w:hint="eastAsia" w:ascii="Courier New" w:hAnsi="Courier New"/>
                <w:color w:val="6A3E3E"/>
                <w:sz w:val="21"/>
                <w:szCs w:val="21"/>
              </w:rPr>
              <w:t>connectionFactory</w:t>
            </w:r>
            <w:r>
              <w:rPr>
                <w:rFonts w:hint="eastAsia" w:ascii="Courier New" w:hAnsi="Courier New"/>
                <w:color w:val="000000"/>
                <w:sz w:val="21"/>
                <w:szCs w:val="21"/>
              </w:rPr>
              <w:t>.createConnection();</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通过Connection开启连接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connection</w:t>
            </w:r>
            <w:r>
              <w:rPr>
                <w:rFonts w:hint="eastAsia" w:ascii="Courier New" w:hAnsi="Courier New"/>
                <w:color w:val="000000"/>
                <w:sz w:val="21"/>
                <w:szCs w:val="21"/>
              </w:rPr>
              <w:t>.start();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通过Connection连接创建Session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Session </w:t>
            </w:r>
            <w:r>
              <w:rPr>
                <w:rFonts w:hint="eastAsia" w:ascii="Courier New" w:hAnsi="Courier New"/>
                <w:color w:val="6A3E3E"/>
                <w:sz w:val="21"/>
                <w:szCs w:val="21"/>
              </w:rPr>
              <w:t>session</w:t>
            </w:r>
            <w:r>
              <w:rPr>
                <w:rFonts w:hint="eastAsia" w:ascii="Courier New" w:hAnsi="Courier New"/>
                <w:color w:val="000000"/>
                <w:sz w:val="21"/>
                <w:szCs w:val="21"/>
              </w:rPr>
              <w:t xml:space="preserve"> = </w:t>
            </w:r>
            <w:r>
              <w:rPr>
                <w:rFonts w:hint="eastAsia" w:ascii="Courier New" w:hAnsi="Courier New"/>
                <w:color w:val="6A3E3E"/>
                <w:sz w:val="21"/>
                <w:szCs w:val="21"/>
              </w:rPr>
              <w:t>connection</w:t>
            </w:r>
            <w:r>
              <w:rPr>
                <w:rFonts w:hint="eastAsia" w:ascii="Courier New" w:hAnsi="Courier New"/>
                <w:color w:val="000000"/>
                <w:sz w:val="21"/>
                <w:szCs w:val="21"/>
              </w:rPr>
              <w:t>.createSession(</w:t>
            </w:r>
            <w:r>
              <w:rPr>
                <w:rFonts w:hint="eastAsia" w:ascii="Courier New" w:hAnsi="Courier New"/>
                <w:b/>
                <w:color w:val="7F0055"/>
                <w:sz w:val="21"/>
                <w:szCs w:val="21"/>
              </w:rPr>
              <w:t>false</w:t>
            </w:r>
            <w:r>
              <w:rPr>
                <w:rFonts w:hint="eastAsia" w:ascii="Courier New" w:hAnsi="Courier New"/>
                <w:color w:val="000000"/>
                <w:sz w:val="21"/>
                <w:szCs w:val="21"/>
              </w:rPr>
              <w:t>, Session.</w:t>
            </w:r>
            <w:r>
              <w:rPr>
                <w:rFonts w:hint="eastAsia" w:ascii="Courier New" w:hAnsi="Courier New"/>
                <w:b/>
                <w:i/>
                <w:color w:val="0000C0"/>
                <w:sz w:val="21"/>
                <w:szCs w:val="21"/>
              </w:rPr>
              <w:t>AUTO_ACKNOWLEDGE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通过Session创建Topic订阅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Topic </w:t>
            </w:r>
            <w:r>
              <w:rPr>
                <w:rFonts w:hint="eastAsia" w:ascii="Courier New" w:hAnsi="Courier New"/>
                <w:color w:val="6A3E3E"/>
                <w:sz w:val="21"/>
                <w:szCs w:val="21"/>
              </w:rPr>
              <w:t>topic</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.createTopic(</w:t>
            </w:r>
            <w:r>
              <w:rPr>
                <w:rFonts w:hint="eastAsia" w:ascii="Courier New" w:hAnsi="Courier New"/>
                <w:color w:val="2A00FF"/>
                <w:sz w:val="21"/>
                <w:szCs w:val="21"/>
              </w:rPr>
              <w:t>"test</w:t>
            </w:r>
            <w:r>
              <w:rPr>
                <w:rFonts w:hint="eastAsia" w:ascii="Courier New" w:hAnsi="Courier New"/>
                <w:color w:val="2A00FF"/>
                <w:sz w:val="21"/>
                <w:szCs w:val="21"/>
                <w:lang w:val="en-US" w:eastAsia="zh-CN"/>
              </w:rPr>
              <w:t>-</w:t>
            </w:r>
            <w:r>
              <w:rPr>
                <w:rFonts w:hint="eastAsia" w:ascii="Courier New" w:hAnsi="Courier New"/>
                <w:color w:val="2A00FF"/>
                <w:sz w:val="21"/>
                <w:szCs w:val="21"/>
              </w:rPr>
              <w:t>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通过Session创建消息消费者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MessageConsumer </w:t>
            </w:r>
            <w:r>
              <w:rPr>
                <w:rFonts w:hint="eastAsia" w:ascii="Courier New" w:hAnsi="Courier New"/>
                <w:color w:val="6A3E3E"/>
                <w:sz w:val="21"/>
                <w:szCs w:val="21"/>
              </w:rPr>
              <w:t>messageConsumer</w:t>
            </w:r>
            <w:r>
              <w:rPr>
                <w:rFonts w:hint="eastAsia" w:ascii="Courier New" w:hAnsi="Courier New"/>
                <w:color w:val="000000"/>
                <w:sz w:val="21"/>
                <w:szCs w:val="21"/>
              </w:rPr>
              <w:t xml:space="preserve"> = </w:t>
            </w:r>
            <w:r>
              <w:rPr>
                <w:rFonts w:hint="eastAsia" w:ascii="Courier New" w:hAnsi="Courier New"/>
                <w:color w:val="6A3E3E"/>
                <w:sz w:val="21"/>
                <w:szCs w:val="21"/>
              </w:rPr>
              <w:t>session</w:t>
            </w:r>
            <w:r>
              <w:rPr>
                <w:rFonts w:hint="eastAsia" w:ascii="Courier New" w:hAnsi="Courier New"/>
                <w:color w:val="000000"/>
                <w:sz w:val="21"/>
                <w:szCs w:val="21"/>
              </w:rPr>
              <w:t>.createConsumer(</w:t>
            </w:r>
            <w:r>
              <w:rPr>
                <w:rFonts w:hint="eastAsia" w:ascii="Courier New" w:hAnsi="Courier New"/>
                <w:color w:val="6A3E3E"/>
                <w:sz w:val="21"/>
                <w:szCs w:val="21"/>
              </w:rPr>
              <w:t>topic</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消费消息: (设置消息监听器)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messageConsumer</w:t>
            </w:r>
            <w:r>
              <w:rPr>
                <w:rFonts w:hint="eastAsia" w:ascii="Courier New" w:hAnsi="Courier New"/>
                <w:color w:val="000000"/>
                <w:sz w:val="21"/>
                <w:szCs w:val="21"/>
              </w:rPr>
              <w:t>.setMessageListener(</w:t>
            </w:r>
            <w:r>
              <w:rPr>
                <w:rFonts w:hint="eastAsia" w:ascii="Courier New" w:hAnsi="Courier New"/>
                <w:b/>
                <w:color w:val="7F0055"/>
                <w:sz w:val="21"/>
                <w:szCs w:val="21"/>
              </w:rPr>
              <w:t>new</w:t>
            </w:r>
            <w:r>
              <w:rPr>
                <w:rFonts w:hint="eastAsia" w:ascii="Courier New" w:hAnsi="Courier New"/>
                <w:color w:val="000000"/>
                <w:sz w:val="21"/>
                <w:szCs w:val="21"/>
              </w:rPr>
              <w:t xml:space="preserve"> MessageListener()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onMessage(Message </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判断消息的类型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message</w:t>
            </w:r>
            <w:r>
              <w:rPr>
                <w:rFonts w:hint="eastAsia" w:ascii="Courier New" w:hAnsi="Courier New"/>
                <w:color w:val="000000"/>
                <w:sz w:val="21"/>
                <w:szCs w:val="21"/>
              </w:rPr>
              <w:t xml:space="preserve"> </w:t>
            </w:r>
            <w:r>
              <w:rPr>
                <w:rFonts w:hint="eastAsia" w:ascii="Courier New" w:hAnsi="Courier New"/>
                <w:b/>
                <w:color w:val="7F0055"/>
                <w:sz w:val="21"/>
                <w:szCs w:val="21"/>
              </w:rPr>
              <w:t>instanceof</w:t>
            </w:r>
            <w:r>
              <w:rPr>
                <w:rFonts w:hint="eastAsia" w:ascii="Courier New" w:hAnsi="Courier New"/>
                <w:color w:val="000000"/>
                <w:sz w:val="21"/>
                <w:szCs w:val="21"/>
              </w:rPr>
              <w:t xml:space="preserve"> 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类型转换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(TextMessage)</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获取接收到得消息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6A3E3E"/>
                <w:sz w:val="21"/>
                <w:szCs w:val="21"/>
              </w:rPr>
              <w:t>textMessage</w:t>
            </w:r>
            <w:r>
              <w:rPr>
                <w:rFonts w:hint="eastAsia" w:ascii="Courier New" w:hAnsi="Courier New"/>
                <w:color w:val="000000"/>
                <w:sz w:val="21"/>
                <w:szCs w:val="21"/>
              </w:rPr>
              <w:t>.getText());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r>
              <w:rPr>
                <w:rFonts w:hint="eastAsia" w:ascii="Courier New" w:hAnsi="Courier New"/>
                <w:b/>
                <w:color w:val="7F0055"/>
                <w:sz w:val="21"/>
                <w:szCs w:val="21"/>
              </w:rPr>
              <w:t>catch</w:t>
            </w:r>
            <w:r>
              <w:rPr>
                <w:rFonts w:hint="eastAsia" w:ascii="Courier New" w:hAnsi="Courier New"/>
                <w:color w:val="000000"/>
                <w:sz w:val="21"/>
                <w:szCs w:val="21"/>
              </w:rPr>
              <w:t xml:space="preserve">(Exception </w:t>
            </w:r>
            <w:r>
              <w:rPr>
                <w:rFonts w:hint="eastAsia" w:ascii="Courier New" w:hAnsi="Courier New"/>
                <w:color w:val="6A3E3E"/>
                <w:sz w:val="21"/>
                <w:szCs w:val="21"/>
              </w:rPr>
              <w:t>ex</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ex</w:t>
            </w:r>
            <w:r>
              <w:rPr>
                <w:rFonts w:hint="eastAsia" w:ascii="Courier New" w:hAnsi="Courier New"/>
                <w:color w:val="000000"/>
                <w:sz w:val="21"/>
                <w:szCs w:val="21"/>
              </w:rPr>
              <w:t>.printStackTrace();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sz w:val="21"/>
                <w:szCs w:val="21"/>
              </w:rPr>
            </w:pPr>
            <w:r>
              <w:rPr>
                <w:rFonts w:hint="eastAsia" w:ascii="Courier New" w:hAnsi="Courier New"/>
                <w:color w:val="000000"/>
                <w:sz w:val="21"/>
                <w:szCs w:val="21"/>
              </w:rPr>
              <w:t>}</w:t>
            </w:r>
          </w:p>
        </w:tc>
      </w:tr>
    </w:tbl>
    <w:p>
      <w:pPr>
        <w:pStyle w:val="3"/>
      </w:pPr>
      <w:r>
        <w:rPr>
          <w:rFonts w:hint="eastAsia"/>
        </w:rPr>
        <w:t>spring整合activeMQ</w:t>
      </w:r>
    </w:p>
    <w:p>
      <w:pPr>
        <w:pStyle w:val="4"/>
      </w:pPr>
      <w:r>
        <w:rPr>
          <w:rFonts w:hint="eastAsia"/>
        </w:rPr>
        <w:t>加入依赖</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color w:val="3F5FBF"/>
                <w:sz w:val="21"/>
                <w:szCs w:val="21"/>
              </w:rPr>
              <w:t>&lt;!-- 配置依赖关系 --&gt;</w:t>
            </w:r>
          </w:p>
          <w:p>
            <w:pPr>
              <w:spacing w:beforeLines="0" w:afterLines="0" w:line="240" w:lineRule="auto"/>
              <w:jc w:val="left"/>
              <w:rPr>
                <w:rFonts w:hint="eastAsia" w:ascii="Courier New" w:hAnsi="Courier New"/>
                <w:sz w:val="21"/>
                <w:szCs w:val="21"/>
              </w:rPr>
            </w:pPr>
            <w:r>
              <w:rPr>
                <w:rFonts w:hint="eastAsia" w:ascii="Courier New" w:hAnsi="Courier New"/>
                <w:color w:val="008080"/>
                <w:sz w:val="21"/>
                <w:szCs w:val="21"/>
              </w:rPr>
              <w:t>&lt;</w:t>
            </w:r>
            <w:r>
              <w:rPr>
                <w:rFonts w:hint="eastAsia" w:ascii="Courier New" w:hAnsi="Courier New"/>
                <w:color w:val="3F7F7F"/>
                <w:sz w:val="21"/>
                <w:szCs w:val="21"/>
              </w:rPr>
              <w:t>dependencies</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xml:space="preserve">&lt;!-- </w:t>
            </w:r>
            <w:r>
              <w:rPr>
                <w:rFonts w:hint="eastAsia" w:ascii="Courier New" w:hAnsi="Courier New"/>
                <w:color w:val="3F5FBF"/>
                <w:sz w:val="21"/>
                <w:szCs w:val="21"/>
                <w:u w:val="single"/>
              </w:rPr>
              <w:t>junit</w:t>
            </w:r>
            <w:r>
              <w:rPr>
                <w:rFonts w:hint="eastAsia" w:ascii="Courier New" w:hAnsi="Courier New"/>
                <w:color w:val="3F5FBF"/>
                <w:sz w:val="21"/>
                <w:szCs w:val="21"/>
              </w:rPr>
              <w:t xml:space="preserve"> --&gt;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u w:val="single"/>
              </w:rPr>
              <w:t>junit</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junit</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4.12</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r>
              <w:rPr>
                <w:rFonts w:hint="eastAsia" w:ascii="Courier New" w:hAnsi="Courier New"/>
                <w:color w:val="000000"/>
                <w:sz w:val="21"/>
                <w:szCs w:val="21"/>
              </w:rPr>
              <w:t>test</w:t>
            </w:r>
            <w:r>
              <w:rPr>
                <w:rFonts w:hint="eastAsia" w:ascii="Courier New" w:hAnsi="Courier New"/>
                <w:color w:val="008080"/>
                <w:sz w:val="21"/>
                <w:szCs w:val="21"/>
              </w:rPr>
              <w:t>&lt;/</w:t>
            </w:r>
            <w:r>
              <w:rPr>
                <w:rFonts w:hint="eastAsia" w:ascii="Courier New" w:hAnsi="Courier New"/>
                <w:color w:val="3F7F7F"/>
                <w:sz w:val="21"/>
                <w:szCs w:val="21"/>
              </w:rPr>
              <w:t>scope</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&lt;!-- 配置</w:t>
            </w:r>
            <w:r>
              <w:rPr>
                <w:rFonts w:hint="eastAsia" w:ascii="Courier New" w:hAnsi="Courier New"/>
                <w:color w:val="3F5FBF"/>
                <w:sz w:val="21"/>
                <w:szCs w:val="21"/>
                <w:u w:val="single"/>
              </w:rPr>
              <w:t>activemq</w:t>
            </w:r>
            <w:r>
              <w:rPr>
                <w:rFonts w:hint="eastAsia" w:ascii="Courier New" w:hAnsi="Courier New"/>
                <w:color w:val="3F5FBF"/>
                <w:sz w:val="21"/>
                <w:szCs w:val="21"/>
              </w:rPr>
              <w:t xml:space="preserve"> --&gt;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org.apache.activemq</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u w:val="single"/>
              </w:rPr>
              <w:t>activemq</w:t>
            </w:r>
            <w:r>
              <w:rPr>
                <w:rFonts w:hint="eastAsia" w:ascii="Courier New" w:hAnsi="Courier New"/>
                <w:color w:val="000000"/>
                <w:sz w:val="21"/>
                <w:szCs w:val="21"/>
              </w:rPr>
              <w:t>-all</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5.14.5</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&lt;!-- spring-</w:t>
            </w:r>
            <w:r>
              <w:rPr>
                <w:rFonts w:hint="eastAsia" w:ascii="Courier New" w:hAnsi="Courier New"/>
                <w:color w:val="3F5FBF"/>
                <w:sz w:val="21"/>
                <w:szCs w:val="21"/>
                <w:u w:val="single"/>
              </w:rPr>
              <w:t>jms</w:t>
            </w:r>
            <w:r>
              <w:rPr>
                <w:rFonts w:hint="eastAsia" w:ascii="Courier New" w:hAnsi="Courier New"/>
                <w:color w:val="3F5FBF"/>
                <w:sz w:val="21"/>
                <w:szCs w:val="21"/>
              </w:rPr>
              <w:t xml:space="preserve"> --&gt;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r>
              <w:rPr>
                <w:rFonts w:hint="eastAsia" w:ascii="Courier New" w:hAnsi="Courier New"/>
                <w:color w:val="000000"/>
                <w:sz w:val="21"/>
                <w:szCs w:val="21"/>
              </w:rPr>
              <w:t>org.springframework</w:t>
            </w:r>
            <w:r>
              <w:rPr>
                <w:rFonts w:hint="eastAsia" w:ascii="Courier New" w:hAnsi="Courier New"/>
                <w:color w:val="008080"/>
                <w:sz w:val="21"/>
                <w:szCs w:val="21"/>
              </w:rPr>
              <w:t>&lt;/</w:t>
            </w:r>
            <w:r>
              <w:rPr>
                <w:rFonts w:hint="eastAsia" w:ascii="Courier New" w:hAnsi="Courier New"/>
                <w:color w:val="3F7F7F"/>
                <w:sz w:val="21"/>
                <w:szCs w:val="21"/>
              </w:rPr>
              <w:t>groupId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r>
              <w:rPr>
                <w:rFonts w:hint="eastAsia" w:ascii="Courier New" w:hAnsi="Courier New"/>
                <w:color w:val="000000"/>
                <w:sz w:val="21"/>
                <w:szCs w:val="21"/>
              </w:rPr>
              <w:t>spring-</w:t>
            </w:r>
            <w:r>
              <w:rPr>
                <w:rFonts w:hint="eastAsia" w:ascii="Courier New" w:hAnsi="Courier New"/>
                <w:color w:val="000000"/>
                <w:sz w:val="21"/>
                <w:szCs w:val="21"/>
                <w:u w:val="single"/>
              </w:rPr>
              <w:t>jms</w:t>
            </w:r>
            <w:r>
              <w:rPr>
                <w:rFonts w:hint="eastAsia" w:ascii="Courier New" w:hAnsi="Courier New"/>
                <w:color w:val="008080"/>
                <w:sz w:val="21"/>
                <w:szCs w:val="21"/>
              </w:rPr>
              <w:t>&lt;/</w:t>
            </w:r>
            <w:r>
              <w:rPr>
                <w:rFonts w:hint="eastAsia" w:ascii="Courier New" w:hAnsi="Courier New"/>
                <w:color w:val="3F7F7F"/>
                <w:sz w:val="21"/>
                <w:szCs w:val="21"/>
              </w:rPr>
              <w:t>artifactId</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r>
              <w:rPr>
                <w:rFonts w:hint="eastAsia" w:ascii="Courier New" w:hAnsi="Courier New"/>
                <w:color w:val="000000"/>
                <w:sz w:val="21"/>
                <w:szCs w:val="21"/>
              </w:rPr>
              <w:t>4.3.3.RELEASE</w:t>
            </w:r>
            <w:r>
              <w:rPr>
                <w:rFonts w:hint="eastAsia" w:ascii="Courier New" w:hAnsi="Courier New"/>
                <w:color w:val="008080"/>
                <w:sz w:val="21"/>
                <w:szCs w:val="21"/>
              </w:rPr>
              <w:t>&lt;/</w:t>
            </w:r>
            <w:r>
              <w:rPr>
                <w:rFonts w:hint="eastAsia" w:ascii="Courier New" w:hAnsi="Courier New"/>
                <w:color w:val="3F7F7F"/>
                <w:sz w:val="21"/>
                <w:szCs w:val="21"/>
              </w:rPr>
              <w:t>version</w:t>
            </w:r>
            <w:r>
              <w:rPr>
                <w:rFonts w:hint="eastAsia" w:ascii="Courier New" w:hAnsi="Courier New"/>
                <w:color w:val="008080"/>
                <w:sz w:val="21"/>
                <w:szCs w:val="21"/>
              </w:rPr>
              <w:t>&gt;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8080"/>
                <w:sz w:val="21"/>
                <w:szCs w:val="21"/>
              </w:rPr>
              <w:t>&lt;/</w:t>
            </w:r>
            <w:r>
              <w:rPr>
                <w:rFonts w:hint="eastAsia" w:ascii="Courier New" w:hAnsi="Courier New"/>
                <w:color w:val="3F7F7F"/>
                <w:sz w:val="21"/>
                <w:szCs w:val="21"/>
              </w:rPr>
              <w:t>dependency</w:t>
            </w:r>
            <w:r>
              <w:rPr>
                <w:rFonts w:hint="eastAsia" w:ascii="Courier New" w:hAnsi="Courier New"/>
                <w:color w:val="008080"/>
                <w:sz w:val="21"/>
                <w:szCs w:val="21"/>
              </w:rPr>
              <w:t>&gt;</w:t>
            </w:r>
          </w:p>
          <w:p>
            <w:pPr>
              <w:autoSpaceDE w:val="0"/>
              <w:autoSpaceDN w:val="0"/>
              <w:adjustRightInd w:val="0"/>
              <w:spacing w:line="240" w:lineRule="auto"/>
              <w:jc w:val="left"/>
              <w:rPr>
                <w:rFonts w:ascii="Consolas" w:hAnsi="Consolas" w:cs="Consolas"/>
                <w:kern w:val="0"/>
                <w:sz w:val="21"/>
                <w:szCs w:val="21"/>
              </w:rPr>
            </w:pPr>
            <w:r>
              <w:rPr>
                <w:rFonts w:hint="eastAsia" w:ascii="Courier New" w:hAnsi="Courier New"/>
                <w:color w:val="008080"/>
                <w:sz w:val="21"/>
                <w:szCs w:val="21"/>
              </w:rPr>
              <w:t>&lt;/</w:t>
            </w:r>
            <w:r>
              <w:rPr>
                <w:rFonts w:hint="eastAsia" w:ascii="Courier New" w:hAnsi="Courier New"/>
                <w:color w:val="3F7F7F"/>
                <w:sz w:val="21"/>
                <w:szCs w:val="21"/>
              </w:rPr>
              <w:t>dependencies</w:t>
            </w:r>
            <w:r>
              <w:rPr>
                <w:rFonts w:hint="eastAsia" w:ascii="Courier New" w:hAnsi="Courier New"/>
                <w:color w:val="008080"/>
                <w:sz w:val="21"/>
                <w:szCs w:val="21"/>
              </w:rPr>
              <w:t>&gt;</w:t>
            </w:r>
          </w:p>
        </w:tc>
      </w:tr>
    </w:tbl>
    <w:p>
      <w:pPr>
        <w:pStyle w:val="4"/>
      </w:pPr>
      <w:r>
        <w:rPr>
          <w:rFonts w:hint="eastAsia"/>
        </w:rPr>
        <w:t>发送</w:t>
      </w:r>
      <w:r>
        <w:rPr>
          <w:rFonts w:hint="eastAsia"/>
          <w:lang w:eastAsia="zh-CN"/>
        </w:rPr>
        <w:t>消息</w:t>
      </w:r>
    </w:p>
    <w:p>
      <w:pPr>
        <w:pStyle w:val="12"/>
        <w:numPr>
          <w:ilvl w:val="0"/>
          <w:numId w:val="7"/>
        </w:numPr>
        <w:ind w:firstLineChars="0"/>
      </w:pPr>
      <w:r>
        <w:rPr>
          <w:rFonts w:hint="eastAsia"/>
        </w:rPr>
        <w:t>创建</w:t>
      </w:r>
      <w:r>
        <w:rPr>
          <w:rFonts w:hint="eastAsia"/>
          <w:lang w:val="en-US" w:eastAsia="zh-CN"/>
        </w:rPr>
        <w:t>S</w:t>
      </w:r>
      <w:r>
        <w:rPr>
          <w:rFonts w:hint="eastAsia"/>
        </w:rPr>
        <w:t>pring容器</w:t>
      </w:r>
    </w:p>
    <w:p>
      <w:pPr>
        <w:pStyle w:val="12"/>
        <w:numPr>
          <w:ilvl w:val="0"/>
          <w:numId w:val="7"/>
        </w:numPr>
        <w:ind w:firstLineChars="0"/>
      </w:pPr>
      <w:r>
        <w:rPr>
          <w:rFonts w:hint="eastAsia"/>
        </w:rPr>
        <w:t>从容器中获取JMSTemplate对象</w:t>
      </w:r>
    </w:p>
    <w:p>
      <w:pPr>
        <w:pStyle w:val="12"/>
        <w:numPr>
          <w:ilvl w:val="0"/>
          <w:numId w:val="7"/>
        </w:numPr>
        <w:ind w:firstLineChars="0"/>
      </w:pPr>
      <w:r>
        <w:rPr>
          <w:rFonts w:hint="eastAsia"/>
        </w:rPr>
        <w:t>定义</w:t>
      </w:r>
      <w:r>
        <w:rPr>
          <w:rFonts w:hint="eastAsia"/>
          <w:lang w:eastAsia="zh-CN"/>
        </w:rPr>
        <w:t>目标</w:t>
      </w:r>
      <w:r>
        <w:rPr>
          <w:rFonts w:hint="eastAsia"/>
        </w:rPr>
        <w:t>Destination</w:t>
      </w:r>
    </w:p>
    <w:p>
      <w:pPr>
        <w:pStyle w:val="12"/>
        <w:numPr>
          <w:ilvl w:val="0"/>
          <w:numId w:val="7"/>
        </w:numPr>
        <w:ind w:firstLineChars="0"/>
      </w:pPr>
      <w:r>
        <w:rPr>
          <w:rFonts w:hint="eastAsia"/>
        </w:rPr>
        <w:t>使用JMSTemplate对象发送消息</w:t>
      </w:r>
    </w:p>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Producer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创建spring容器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46464"/>
                <w:sz w:val="21"/>
                <w:szCs w:val="21"/>
              </w:rPr>
              <w:t>@SuppressWarnings</w:t>
            </w:r>
            <w:r>
              <w:rPr>
                <w:rFonts w:hint="eastAsia" w:ascii="Courier New" w:hAnsi="Courier New"/>
                <w:color w:val="000000"/>
                <w:sz w:val="21"/>
                <w:szCs w:val="21"/>
              </w:rPr>
              <w:t>(</w:t>
            </w:r>
            <w:r>
              <w:rPr>
                <w:rFonts w:hint="eastAsia" w:ascii="Courier New" w:hAnsi="Courier New"/>
                <w:color w:val="2A00FF"/>
                <w:sz w:val="21"/>
                <w:szCs w:val="21"/>
              </w:rPr>
              <w:t>"resource"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ApplicationContext </w:t>
            </w:r>
            <w:r>
              <w:rPr>
                <w:rFonts w:hint="eastAsia" w:ascii="Courier New" w:hAnsi="Courier New"/>
                <w:color w:val="6A3E3E"/>
                <w:sz w:val="21"/>
                <w:szCs w:val="21"/>
              </w:rPr>
              <w:t>context</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ClassPathXmlApplicationContext(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2A00FF"/>
                <w:sz w:val="21"/>
                <w:szCs w:val="21"/>
              </w:rPr>
              <w:t>"applicationContext-activemq.xml"</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从spring容器中获取JMSTemplate，这个对象是用于发送消息的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JmsTemplate </w:t>
            </w:r>
            <w:r>
              <w:rPr>
                <w:rFonts w:hint="eastAsia" w:ascii="Courier New" w:hAnsi="Courier New"/>
                <w:color w:val="6A3E3E"/>
                <w:sz w:val="21"/>
                <w:szCs w:val="21"/>
              </w:rPr>
              <w:t>jmsTemplate</w:t>
            </w:r>
            <w:r>
              <w:rPr>
                <w:rFonts w:hint="eastAsia" w:ascii="Courier New" w:hAnsi="Courier New"/>
                <w:color w:val="000000"/>
                <w:sz w:val="21"/>
                <w:szCs w:val="21"/>
              </w:rPr>
              <w:t xml:space="preserve"> = </w:t>
            </w:r>
            <w:r>
              <w:rPr>
                <w:rFonts w:hint="eastAsia" w:ascii="Courier New" w:hAnsi="Courier New"/>
                <w:color w:val="6A3E3E"/>
                <w:sz w:val="21"/>
                <w:szCs w:val="21"/>
              </w:rPr>
              <w:t>context</w:t>
            </w:r>
            <w:r>
              <w:rPr>
                <w:rFonts w:hint="eastAsia" w:ascii="Courier New" w:hAnsi="Courier New"/>
                <w:color w:val="000000"/>
                <w:sz w:val="21"/>
                <w:szCs w:val="21"/>
              </w:rPr>
              <w:t>.getBean(JmsTemplate.</w:t>
            </w:r>
            <w:r>
              <w:rPr>
                <w:rFonts w:hint="eastAsia" w:ascii="Courier New" w:hAnsi="Courier New"/>
                <w:b/>
                <w:color w:val="7F0055"/>
                <w:sz w:val="21"/>
                <w:szCs w:val="21"/>
              </w:rPr>
              <w:t>class</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使用jmsTemplate发送消息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jmsTemplate</w:t>
            </w:r>
            <w:r>
              <w:rPr>
                <w:rFonts w:hint="eastAsia" w:ascii="Courier New" w:hAnsi="Courier New"/>
                <w:color w:val="000000"/>
                <w:sz w:val="21"/>
                <w:szCs w:val="21"/>
              </w:rPr>
              <w:t>.send(</w:t>
            </w:r>
            <w:r>
              <w:rPr>
                <w:rFonts w:hint="eastAsia" w:ascii="Courier New" w:hAnsi="Courier New"/>
                <w:b/>
                <w:color w:val="7F0055"/>
                <w:sz w:val="21"/>
                <w:szCs w:val="21"/>
              </w:rPr>
              <w:t>new</w:t>
            </w:r>
            <w:r>
              <w:rPr>
                <w:rFonts w:hint="eastAsia" w:ascii="Courier New" w:hAnsi="Courier New"/>
                <w:color w:val="000000"/>
                <w:sz w:val="21"/>
                <w:szCs w:val="21"/>
              </w:rPr>
              <w:t xml:space="preserve"> MessageCreator()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Message createMessage(Session </w:t>
            </w:r>
            <w:r>
              <w:rPr>
                <w:rFonts w:hint="eastAsia" w:ascii="Courier New" w:hAnsi="Courier New"/>
                <w:color w:val="6A3E3E"/>
                <w:sz w:val="21"/>
                <w:szCs w:val="21"/>
              </w:rPr>
              <w:t>session</w:t>
            </w:r>
            <w:r>
              <w:rPr>
                <w:rFonts w:hint="eastAsia" w:ascii="Courier New" w:hAnsi="Courier New"/>
                <w:color w:val="000000"/>
                <w:sz w:val="21"/>
                <w:szCs w:val="21"/>
              </w:rPr>
              <w:t xml:space="preserve">) </w:t>
            </w:r>
            <w:r>
              <w:rPr>
                <w:rFonts w:hint="eastAsia" w:ascii="Courier New" w:hAnsi="Courier New"/>
                <w:b/>
                <w:color w:val="7F0055"/>
                <w:sz w:val="21"/>
                <w:szCs w:val="21"/>
              </w:rPr>
              <w:t>throws</w:t>
            </w:r>
            <w:r>
              <w:rPr>
                <w:rFonts w:hint="eastAsia" w:ascii="Courier New" w:hAnsi="Courier New"/>
                <w:color w:val="000000"/>
                <w:sz w:val="21"/>
                <w:szCs w:val="21"/>
              </w:rPr>
              <w:t xml:space="preserve"> JMSException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ActiveMQTextMessage();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textMessage</w:t>
            </w:r>
            <w:r>
              <w:rPr>
                <w:rFonts w:hint="eastAsia" w:ascii="Courier New" w:hAnsi="Courier New"/>
                <w:color w:val="000000"/>
                <w:sz w:val="21"/>
                <w:szCs w:val="21"/>
              </w:rPr>
              <w:t>.setText(</w:t>
            </w:r>
            <w:r>
              <w:rPr>
                <w:rFonts w:hint="eastAsia" w:ascii="Courier New" w:hAnsi="Courier New"/>
                <w:color w:val="2A00FF"/>
                <w:sz w:val="21"/>
                <w:szCs w:val="21"/>
              </w:rPr>
              <w:t>"你好！黑马。"</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2A00FF"/>
                <w:sz w:val="21"/>
                <w:szCs w:val="21"/>
              </w:rPr>
              <w:t>"发送消息..."</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return</w:t>
            </w:r>
            <w:r>
              <w:rPr>
                <w:rFonts w:hint="eastAsia" w:ascii="Courier New" w:hAnsi="Courier New"/>
                <w:color w:val="000000"/>
                <w:sz w:val="21"/>
                <w:szCs w:val="21"/>
              </w:rPr>
              <w:t xml:space="preserve"> </w:t>
            </w:r>
            <w:r>
              <w:rPr>
                <w:rFonts w:hint="eastAsia" w:ascii="Courier New" w:hAnsi="Courier New"/>
                <w:color w:val="6A3E3E"/>
                <w:sz w:val="21"/>
                <w:szCs w:val="21"/>
              </w:rPr>
              <w:t>textMessage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autoSpaceDE w:val="0"/>
              <w:autoSpaceDN w:val="0"/>
              <w:adjustRightInd w:val="0"/>
              <w:spacing w:line="240" w:lineRule="auto"/>
              <w:jc w:val="left"/>
              <w:rPr>
                <w:rFonts w:ascii="Consolas" w:hAnsi="Consolas" w:cs="Consolas"/>
                <w:kern w:val="0"/>
                <w:sz w:val="21"/>
                <w:szCs w:val="21"/>
              </w:rPr>
            </w:pPr>
            <w:r>
              <w:rPr>
                <w:rFonts w:hint="eastAsia" w:ascii="Courier New" w:hAnsi="Courier New"/>
                <w:color w:val="000000"/>
                <w:sz w:val="21"/>
                <w:szCs w:val="21"/>
              </w:rPr>
              <w:t>}</w:t>
            </w:r>
          </w:p>
        </w:tc>
      </w:tr>
    </w:tbl>
    <w:p>
      <w:pPr>
        <w:pStyle w:val="4"/>
      </w:pPr>
      <w:r>
        <w:rPr>
          <w:rFonts w:hint="eastAsia"/>
        </w:rPr>
        <w:t>接收</w:t>
      </w:r>
      <w:r>
        <w:rPr>
          <w:rFonts w:hint="eastAsia"/>
          <w:lang w:eastAsia="zh-CN"/>
        </w:rPr>
        <w:t>消息</w:t>
      </w:r>
    </w:p>
    <w:p>
      <w:pPr>
        <w:rPr>
          <w:rFonts w:hint="eastAsia" w:eastAsiaTheme="minorEastAsia"/>
          <w:lang w:eastAsia="zh-CN"/>
        </w:rPr>
      </w:pPr>
      <w:r>
        <w:rPr>
          <w:rFonts w:hint="eastAsia"/>
          <w:lang w:eastAsia="zh-CN"/>
        </w:rPr>
        <w:t>第一种方式</w:t>
      </w:r>
      <w:r>
        <w:rPr>
          <w:rFonts w:hint="eastAsia"/>
          <w:lang w:val="en-US" w:eastAsia="zh-CN"/>
        </w:rPr>
        <w:t>(无消息事务)</w:t>
      </w:r>
      <w:r>
        <w:rPr>
          <w:rFonts w:hint="eastAsia"/>
          <w:lang w:eastAsia="zh-CN"/>
        </w:rPr>
        <w:t>：</w:t>
      </w:r>
    </w:p>
    <w:p>
      <w:pPr>
        <w:pStyle w:val="12"/>
        <w:numPr>
          <w:ilvl w:val="0"/>
          <w:numId w:val="8"/>
        </w:numPr>
        <w:ind w:firstLineChars="0"/>
      </w:pPr>
      <w:r>
        <w:rPr>
          <w:rFonts w:hint="eastAsia"/>
        </w:rPr>
        <w:t>创建一个类实现MessageListener 接口。业务处理在此类中实现。</w:t>
      </w:r>
    </w:p>
    <w:p>
      <w:pPr>
        <w:pStyle w:val="12"/>
        <w:numPr>
          <w:ilvl w:val="0"/>
          <w:numId w:val="8"/>
        </w:numPr>
        <w:ind w:firstLineChars="0"/>
      </w:pPr>
      <w:r>
        <w:rPr>
          <w:rFonts w:hint="eastAsia"/>
        </w:rPr>
        <w:t>在spring容器中配置</w:t>
      </w:r>
      <w:r>
        <w:rPr>
          <w:rFonts w:hint="eastAsia"/>
          <w:lang w:val="en-US" w:eastAsia="zh-CN"/>
        </w:rPr>
        <w:t>JMS消息监听容器</w:t>
      </w:r>
      <w:r>
        <w:rPr>
          <w:rFonts w:hint="eastAsia"/>
        </w:rPr>
        <w:t>，应用MessageListener 实现类对象接收消息。</w:t>
      </w:r>
    </w:p>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MyMessageListener </w:t>
            </w:r>
            <w:r>
              <w:rPr>
                <w:rFonts w:hint="eastAsia" w:ascii="Courier New" w:hAnsi="Courier New"/>
                <w:b/>
                <w:color w:val="7F0055"/>
                <w:sz w:val="21"/>
                <w:szCs w:val="21"/>
              </w:rPr>
              <w:t>implements</w:t>
            </w:r>
            <w:r>
              <w:rPr>
                <w:rFonts w:hint="eastAsia" w:ascii="Courier New" w:hAnsi="Courier New"/>
                <w:color w:val="000000"/>
                <w:sz w:val="21"/>
                <w:szCs w:val="21"/>
              </w:rPr>
              <w:t xml:space="preserve"> MessageListener{</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5FBF"/>
                <w:sz w:val="21"/>
                <w:szCs w:val="21"/>
              </w:rPr>
              <w:t>/** 处理消息方法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646464"/>
                <w:sz w:val="21"/>
                <w:szCs w:val="21"/>
              </w:rPr>
              <w:t>@Override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onMessage(Message </w:t>
            </w:r>
            <w:r>
              <w:rPr>
                <w:rFonts w:hint="eastAsia" w:ascii="Courier New" w:hAnsi="Courier New"/>
                <w:color w:val="6A3E3E"/>
                <w:sz w:val="21"/>
                <w:szCs w:val="21"/>
              </w:rPr>
              <w:t>message</w:t>
            </w:r>
            <w:r>
              <w:rPr>
                <w:rFonts w:hint="eastAsia" w:ascii="Courier New" w:hAnsi="Courier New"/>
                <w:color w:val="000000"/>
                <w:sz w:val="21"/>
                <w:szCs w:val="21"/>
              </w:rPr>
              <w: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5FBF"/>
                <w:sz w:val="21"/>
                <w:szCs w:val="21"/>
              </w:rPr>
              <w:t>/** 判断消息类型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if</w:t>
            </w:r>
            <w:r>
              <w:rPr>
                <w:rFonts w:hint="eastAsia" w:ascii="Courier New" w:hAnsi="Courier New"/>
                <w:color w:val="000000"/>
                <w:sz w:val="21"/>
                <w:szCs w:val="21"/>
              </w:rPr>
              <w:t xml:space="preserve"> (</w:t>
            </w:r>
            <w:r>
              <w:rPr>
                <w:rFonts w:hint="eastAsia" w:ascii="Courier New" w:hAnsi="Courier New"/>
                <w:color w:val="6A3E3E"/>
                <w:sz w:val="21"/>
                <w:szCs w:val="21"/>
              </w:rPr>
              <w:t>message</w:t>
            </w:r>
            <w:r>
              <w:rPr>
                <w:rFonts w:hint="eastAsia" w:ascii="Courier New" w:hAnsi="Courier New"/>
                <w:color w:val="000000"/>
                <w:sz w:val="21"/>
                <w:szCs w:val="21"/>
              </w:rPr>
              <w:t xml:space="preserve"> </w:t>
            </w:r>
            <w:r>
              <w:rPr>
                <w:rFonts w:hint="eastAsia" w:ascii="Courier New" w:hAnsi="Courier New"/>
                <w:b/>
                <w:color w:val="7F0055"/>
                <w:sz w:val="21"/>
                <w:szCs w:val="21"/>
              </w:rPr>
              <w:t>instanceof</w:t>
            </w:r>
            <w:r>
              <w:rPr>
                <w:rFonts w:hint="eastAsia" w:ascii="Courier New" w:hAnsi="Courier New"/>
                <w:color w:val="000000"/>
                <w:sz w:val="21"/>
                <w:szCs w:val="21"/>
              </w:rPr>
              <w:t xml:space="preserve"> TextMessage){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TextMessage </w:t>
            </w:r>
            <w:r>
              <w:rPr>
                <w:rFonts w:hint="eastAsia" w:ascii="Courier New" w:hAnsi="Courier New"/>
                <w:color w:val="6A3E3E"/>
                <w:sz w:val="21"/>
                <w:szCs w:val="21"/>
              </w:rPr>
              <w:t>textMessage</w:t>
            </w:r>
            <w:r>
              <w:rPr>
                <w:rFonts w:hint="eastAsia" w:ascii="Courier New" w:hAnsi="Courier New"/>
                <w:color w:val="000000"/>
                <w:sz w:val="21"/>
                <w:szCs w:val="21"/>
              </w:rPr>
              <w:t xml:space="preserve"> = (TextMessage)</w:t>
            </w:r>
            <w:r>
              <w:rPr>
                <w:rFonts w:hint="eastAsia" w:ascii="Courier New" w:hAnsi="Courier New"/>
                <w:color w:val="6A3E3E"/>
                <w:sz w:val="21"/>
                <w:szCs w:val="21"/>
              </w:rPr>
              <w:t>message</w:t>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try</w:t>
            </w:r>
            <w:r>
              <w:rPr>
                <w:rFonts w:hint="eastAsia" w:ascii="Courier New" w:hAnsi="Courier New"/>
                <w:color w:val="000000"/>
                <w:sz w:val="21"/>
                <w:szCs w:val="21"/>
              </w:rPr>
              <w:t xml:space="preserve">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2A00FF"/>
                <w:sz w:val="21"/>
                <w:szCs w:val="21"/>
              </w:rPr>
              <w:t>"MyMessageListener: "</w:t>
            </w:r>
            <w:r>
              <w:rPr>
                <w:rFonts w:hint="eastAsia" w:ascii="Courier New" w:hAnsi="Courier New"/>
                <w:color w:val="000000"/>
                <w:sz w:val="21"/>
                <w:szCs w:val="21"/>
              </w:rPr>
              <w:t xml:space="preserve"> + </w:t>
            </w:r>
            <w:r>
              <w:rPr>
                <w:rFonts w:hint="eastAsia" w:ascii="Courier New" w:hAnsi="Courier New"/>
                <w:color w:val="6A3E3E"/>
                <w:sz w:val="21"/>
                <w:szCs w:val="21"/>
              </w:rPr>
              <w:t>textMessage</w:t>
            </w:r>
            <w:r>
              <w:rPr>
                <w:rFonts w:hint="eastAsia" w:ascii="Courier New" w:hAnsi="Courier New"/>
                <w:color w:val="000000"/>
                <w:sz w:val="21"/>
                <w:szCs w:val="21"/>
              </w:rPr>
              <w:t>.getText());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 </w:t>
            </w:r>
            <w:r>
              <w:rPr>
                <w:rFonts w:hint="eastAsia" w:ascii="Courier New" w:hAnsi="Courier New"/>
                <w:b/>
                <w:color w:val="7F0055"/>
                <w:sz w:val="21"/>
                <w:szCs w:val="21"/>
              </w:rPr>
              <w:t>catch</w:t>
            </w:r>
            <w:r>
              <w:rPr>
                <w:rFonts w:hint="eastAsia" w:ascii="Courier New" w:hAnsi="Courier New"/>
                <w:color w:val="000000"/>
                <w:sz w:val="21"/>
                <w:szCs w:val="21"/>
              </w:rPr>
              <w:t xml:space="preserve"> (Exception </w:t>
            </w:r>
            <w:r>
              <w:rPr>
                <w:rFonts w:hint="eastAsia" w:ascii="Courier New" w:hAnsi="Courier New"/>
                <w:color w:val="6A3E3E"/>
                <w:sz w:val="21"/>
                <w:szCs w:val="21"/>
              </w:rPr>
              <w:t>e</w:t>
            </w:r>
            <w:r>
              <w:rPr>
                <w:rFonts w:hint="eastAsia" w:ascii="Courier New" w:hAnsi="Courier New"/>
                <w:color w:val="000000"/>
                <w:sz w:val="21"/>
                <w:szCs w:val="21"/>
              </w:rPr>
              <w:t>) {</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e</w:t>
            </w:r>
            <w:r>
              <w:rPr>
                <w:rFonts w:hint="eastAsia" w:ascii="Courier New" w:hAnsi="Courier New"/>
                <w:color w:val="000000"/>
                <w:sz w:val="21"/>
                <w:szCs w:val="21"/>
              </w:rPr>
              <w:t>.printStackTrace();</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line="240" w:lineRule="auto"/>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autoSpaceDE w:val="0"/>
              <w:autoSpaceDN w:val="0"/>
              <w:adjustRightInd w:val="0"/>
              <w:spacing w:line="240" w:lineRule="auto"/>
              <w:jc w:val="left"/>
              <w:rPr>
                <w:rFonts w:ascii="Consolas" w:hAnsi="Consolas" w:cs="Consolas"/>
                <w:kern w:val="0"/>
                <w:sz w:val="21"/>
                <w:szCs w:val="21"/>
              </w:rPr>
            </w:pPr>
            <w:r>
              <w:rPr>
                <w:rFonts w:hint="eastAsia" w:ascii="Courier New" w:hAnsi="Courier New"/>
                <w:color w:val="000000"/>
                <w:sz w:val="21"/>
                <w:szCs w:val="21"/>
              </w:rPr>
              <w:t>}</w:t>
            </w:r>
          </w:p>
        </w:tc>
      </w:tr>
    </w:tbl>
    <w:p>
      <w:pPr>
        <w:rPr>
          <w:rFonts w:hint="eastAsia"/>
          <w:lang w:eastAsia="zh-CN"/>
        </w:rPr>
      </w:pPr>
    </w:p>
    <w:p>
      <w:pPr>
        <w:rPr>
          <w:rFonts w:hint="eastAsia" w:eastAsiaTheme="minorEastAsia"/>
          <w:lang w:eastAsia="zh-CN"/>
        </w:rPr>
      </w:pPr>
      <w:r>
        <w:rPr>
          <w:rFonts w:hint="eastAsia"/>
          <w:lang w:eastAsia="zh-CN"/>
        </w:rPr>
        <w:t>第二种方式</w:t>
      </w:r>
      <w:r>
        <w:rPr>
          <w:rFonts w:hint="eastAsia"/>
          <w:lang w:val="en-US" w:eastAsia="zh-CN"/>
        </w:rPr>
        <w:t>(</w:t>
      </w:r>
      <w:r>
        <w:rPr>
          <w:rFonts w:hint="eastAsia"/>
          <w:color w:val="FF0000"/>
          <w:lang w:val="en-US" w:eastAsia="zh-CN"/>
        </w:rPr>
        <w:t>有消息事务</w:t>
      </w:r>
      <w:r>
        <w:rPr>
          <w:rFonts w:hint="eastAsia"/>
          <w:lang w:val="en-US" w:eastAsia="zh-CN"/>
        </w:rPr>
        <w:t>)</w:t>
      </w:r>
      <w:r>
        <w:rPr>
          <w:rFonts w:hint="eastAsia"/>
          <w:color w:val="FF0000"/>
          <w:lang w:val="en-US" w:eastAsia="zh-CN"/>
        </w:rPr>
        <w:t>重点</w:t>
      </w:r>
      <w:r>
        <w:rPr>
          <w:rFonts w:hint="eastAsia"/>
          <w:lang w:eastAsia="zh-CN"/>
        </w:rPr>
        <w:t>：</w:t>
      </w:r>
    </w:p>
    <w:p>
      <w:pPr>
        <w:pStyle w:val="12"/>
        <w:numPr>
          <w:ilvl w:val="0"/>
          <w:numId w:val="0"/>
        </w:numPr>
        <w:ind w:leftChars="0"/>
      </w:pPr>
      <w:r>
        <w:rPr>
          <w:rFonts w:hint="eastAsia"/>
          <w:lang w:val="en-US" w:eastAsia="zh-CN"/>
        </w:rPr>
        <w:t>1、</w:t>
      </w:r>
      <w:r>
        <w:rPr>
          <w:rFonts w:hint="eastAsia"/>
        </w:rPr>
        <w:t>创建一个类实现</w:t>
      </w:r>
      <w:r>
        <w:rPr>
          <w:rFonts w:hint="eastAsia"/>
          <w:sz w:val="21"/>
          <w:szCs w:val="22"/>
        </w:rPr>
        <w:t xml:space="preserve">SessionAwareMessageListener </w:t>
      </w:r>
      <w:r>
        <w:rPr>
          <w:rFonts w:hint="eastAsia"/>
        </w:rPr>
        <w:t>接口。业务处理在此类中实现。</w:t>
      </w:r>
    </w:p>
    <w:p>
      <w:pPr>
        <w:pStyle w:val="12"/>
        <w:numPr>
          <w:ilvl w:val="0"/>
          <w:numId w:val="0"/>
        </w:numPr>
        <w:ind w:leftChars="0"/>
      </w:pPr>
      <w:r>
        <w:rPr>
          <w:rFonts w:hint="eastAsia"/>
          <w:lang w:val="en-US" w:eastAsia="zh-CN"/>
        </w:rPr>
        <w:t>2、</w:t>
      </w:r>
      <w:r>
        <w:rPr>
          <w:rFonts w:hint="eastAsia"/>
        </w:rPr>
        <w:t>在spring容器中配置</w:t>
      </w:r>
      <w:r>
        <w:rPr>
          <w:rFonts w:hint="eastAsia"/>
          <w:lang w:val="en-US" w:eastAsia="zh-CN"/>
        </w:rPr>
        <w:t>JMS消息监听容器</w:t>
      </w:r>
      <w:r>
        <w:rPr>
          <w:rFonts w:hint="eastAsia"/>
        </w:rPr>
        <w:t>，应用</w:t>
      </w:r>
      <w:r>
        <w:rPr>
          <w:rFonts w:hint="eastAsia"/>
          <w:sz w:val="21"/>
          <w:szCs w:val="22"/>
        </w:rPr>
        <w:t xml:space="preserve">SessionAwareMessageListener </w:t>
      </w:r>
      <w:r>
        <w:rPr>
          <w:rFonts w:hint="eastAsia"/>
        </w:rPr>
        <w:t>实现类对象接收消息。</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18"/>
                <w:szCs w:val="18"/>
              </w:rPr>
            </w:pP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class</w:t>
            </w:r>
            <w:r>
              <w:rPr>
                <w:rFonts w:hint="eastAsia" w:ascii="Courier New" w:hAnsi="Courier New"/>
                <w:color w:val="000000"/>
                <w:sz w:val="18"/>
                <w:szCs w:val="18"/>
              </w:rPr>
              <w:t xml:space="preserve"> MyMessageListener </w:t>
            </w:r>
            <w:r>
              <w:rPr>
                <w:rFonts w:hint="eastAsia" w:ascii="Courier New" w:hAnsi="Courier New"/>
                <w:b/>
                <w:color w:val="7F0055"/>
                <w:sz w:val="18"/>
                <w:szCs w:val="18"/>
              </w:rPr>
              <w:t>implements</w:t>
            </w:r>
            <w:r>
              <w:rPr>
                <w:rFonts w:hint="eastAsia" w:ascii="Courier New" w:hAnsi="Courier New"/>
                <w:color w:val="000000"/>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SessionAwareMessageListener&lt;TextMessage&gt;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处理消息方法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646464"/>
                <w:sz w:val="18"/>
                <w:szCs w:val="18"/>
              </w:rPr>
              <w:t>@Override</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b/>
                <w:color w:val="7F0055"/>
                <w:sz w:val="18"/>
                <w:szCs w:val="18"/>
              </w:rPr>
              <w:t>public</w:t>
            </w:r>
            <w:r>
              <w:rPr>
                <w:rFonts w:hint="eastAsia" w:ascii="Courier New" w:hAnsi="Courier New"/>
                <w:color w:val="000000"/>
                <w:sz w:val="18"/>
                <w:szCs w:val="18"/>
              </w:rPr>
              <w:t xml:space="preserve"> </w:t>
            </w:r>
            <w:r>
              <w:rPr>
                <w:rFonts w:hint="eastAsia" w:ascii="Courier New" w:hAnsi="Courier New"/>
                <w:b/>
                <w:color w:val="7F0055"/>
                <w:sz w:val="18"/>
                <w:szCs w:val="18"/>
              </w:rPr>
              <w:t>void</w:t>
            </w:r>
            <w:r>
              <w:rPr>
                <w:rFonts w:hint="eastAsia" w:ascii="Courier New" w:hAnsi="Courier New"/>
                <w:color w:val="000000"/>
                <w:sz w:val="18"/>
                <w:szCs w:val="18"/>
              </w:rPr>
              <w:t xml:space="preserve"> onMessage(TextMessage </w:t>
            </w:r>
            <w:r>
              <w:rPr>
                <w:rFonts w:hint="eastAsia" w:ascii="Courier New" w:hAnsi="Courier New"/>
                <w:color w:val="6A3E3E"/>
                <w:sz w:val="18"/>
                <w:szCs w:val="18"/>
              </w:rPr>
              <w:t>textMessage</w:t>
            </w:r>
            <w:r>
              <w:rPr>
                <w:rFonts w:hint="eastAsia" w:ascii="Courier New" w:hAnsi="Courier New"/>
                <w:color w:val="000000"/>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Session </w:t>
            </w:r>
            <w:r>
              <w:rPr>
                <w:rFonts w:hint="eastAsia" w:ascii="Courier New" w:hAnsi="Courier New"/>
                <w:color w:val="6A3E3E"/>
                <w:sz w:val="18"/>
                <w:szCs w:val="18"/>
              </w:rPr>
              <w:t>session</w:t>
            </w:r>
            <w:r>
              <w:rPr>
                <w:rFonts w:hint="eastAsia" w:ascii="Courier New" w:hAnsi="Courier New"/>
                <w:color w:val="000000"/>
                <w:sz w:val="18"/>
                <w:szCs w:val="18"/>
              </w:rPr>
              <w:t xml:space="preserve">) </w:t>
            </w:r>
            <w:r>
              <w:rPr>
                <w:rFonts w:hint="eastAsia" w:ascii="Courier New" w:hAnsi="Courier New"/>
                <w:b/>
                <w:color w:val="7F0055"/>
                <w:sz w:val="18"/>
                <w:szCs w:val="18"/>
              </w:rPr>
              <w:t>throws</w:t>
            </w:r>
            <w:r>
              <w:rPr>
                <w:rFonts w:hint="eastAsia" w:ascii="Courier New" w:hAnsi="Courier New"/>
                <w:color w:val="000000"/>
                <w:sz w:val="18"/>
                <w:szCs w:val="18"/>
              </w:rPr>
              <w:t xml:space="preserve"> JMSException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获取消息内容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System.</w:t>
            </w:r>
            <w:r>
              <w:rPr>
                <w:rFonts w:hint="eastAsia" w:ascii="Courier New" w:hAnsi="Courier New"/>
                <w:b/>
                <w:i/>
                <w:color w:val="0000C0"/>
                <w:sz w:val="18"/>
                <w:szCs w:val="18"/>
              </w:rPr>
              <w:t>out</w:t>
            </w:r>
            <w:r>
              <w:rPr>
                <w:rFonts w:hint="eastAsia" w:ascii="Courier New" w:hAnsi="Courier New"/>
                <w:color w:val="000000"/>
                <w:sz w:val="18"/>
                <w:szCs w:val="18"/>
              </w:rPr>
              <w:t>.println(</w:t>
            </w:r>
            <w:r>
              <w:rPr>
                <w:rFonts w:hint="eastAsia" w:ascii="Courier New" w:hAnsi="Courier New"/>
                <w:color w:val="2A00FF"/>
                <w:sz w:val="18"/>
                <w:szCs w:val="18"/>
              </w:rPr>
              <w:t>"MessageListener: "</w:t>
            </w:r>
            <w:r>
              <w:rPr>
                <w:rFonts w:hint="eastAsia" w:ascii="Courier New" w:hAnsi="Courier New"/>
                <w:color w:val="000000"/>
                <w:sz w:val="18"/>
                <w:szCs w:val="18"/>
              </w:rPr>
              <w:t xml:space="preserve"> + </w:t>
            </w:r>
            <w:r>
              <w:rPr>
                <w:rFonts w:hint="eastAsia" w:ascii="Courier New" w:hAnsi="Courier New"/>
                <w:color w:val="6A3E3E"/>
                <w:sz w:val="18"/>
                <w:szCs w:val="18"/>
              </w:rPr>
              <w:t>textMessage</w:t>
            </w:r>
            <w:r>
              <w:rPr>
                <w:rFonts w:hint="eastAsia" w:ascii="Courier New" w:hAnsi="Courier New"/>
                <w:color w:val="000000"/>
                <w:sz w:val="18"/>
                <w:szCs w:val="18"/>
              </w:rPr>
              <w:t>.getText());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提交消息事务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6A3E3E"/>
                <w:sz w:val="18"/>
                <w:szCs w:val="18"/>
              </w:rPr>
              <w:t>session</w:t>
            </w:r>
            <w:r>
              <w:rPr>
                <w:rFonts w:hint="eastAsia" w:ascii="Courier New" w:hAnsi="Courier New"/>
                <w:color w:val="000000"/>
                <w:sz w:val="18"/>
                <w:szCs w:val="18"/>
              </w:rPr>
              <w:t>.commit();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w:t>
            </w:r>
          </w:p>
          <w:p>
            <w:pPr>
              <w:autoSpaceDE w:val="0"/>
              <w:autoSpaceDN w:val="0"/>
              <w:adjustRightInd w:val="0"/>
              <w:spacing w:line="240" w:lineRule="auto"/>
              <w:jc w:val="left"/>
              <w:rPr>
                <w:rFonts w:ascii="Consolas" w:hAnsi="Consolas" w:cs="Consolas"/>
                <w:kern w:val="0"/>
                <w:sz w:val="18"/>
                <w:szCs w:val="18"/>
              </w:rPr>
            </w:pPr>
            <w:r>
              <w:rPr>
                <w:rFonts w:hint="eastAsia" w:ascii="Courier New" w:hAnsi="Courier New"/>
                <w:color w:val="000000"/>
                <w:sz w:val="18"/>
                <w:szCs w:val="18"/>
              </w:rPr>
              <w:t>}</w:t>
            </w:r>
          </w:p>
        </w:tc>
      </w:tr>
    </w:tbl>
    <w:p>
      <w:pPr>
        <w:pStyle w:val="4"/>
      </w:pPr>
      <w:r>
        <w:rPr>
          <w:rFonts w:hint="eastAsia"/>
        </w:rPr>
        <w:t>queue方式配置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xml</w:t>
            </w:r>
            <w:r>
              <w:rPr>
                <w:rFonts w:hint="eastAsia" w:ascii="Courier New" w:hAnsi="Courier New"/>
                <w:sz w:val="18"/>
                <w:szCs w:val="18"/>
              </w:rPr>
              <w:t xml:space="preserve"> </w:t>
            </w:r>
            <w:r>
              <w:rPr>
                <w:rFonts w:hint="eastAsia" w:ascii="Courier New" w:hAnsi="Courier New"/>
                <w:color w:val="7F007F"/>
                <w:sz w:val="18"/>
                <w:szCs w:val="18"/>
              </w:rPr>
              <w:t>version</w:t>
            </w:r>
            <w:r>
              <w:rPr>
                <w:rFonts w:hint="eastAsia" w:ascii="Courier New" w:hAnsi="Courier New"/>
                <w:color w:val="000000"/>
                <w:sz w:val="18"/>
                <w:szCs w:val="18"/>
              </w:rPr>
              <w:t>=</w:t>
            </w:r>
            <w:r>
              <w:rPr>
                <w:rFonts w:hint="eastAsia" w:ascii="Courier New" w:hAnsi="Courier New"/>
                <w:i/>
                <w:color w:val="2A00FF"/>
                <w:sz w:val="18"/>
                <w:szCs w:val="18"/>
              </w:rPr>
              <w:t>"1.0"</w:t>
            </w:r>
            <w:r>
              <w:rPr>
                <w:rFonts w:hint="eastAsia" w:ascii="Courier New" w:hAnsi="Courier New"/>
                <w:sz w:val="18"/>
                <w:szCs w:val="18"/>
              </w:rPr>
              <w:t xml:space="preserve"> </w:t>
            </w:r>
            <w:r>
              <w:rPr>
                <w:rFonts w:hint="eastAsia" w:ascii="Courier New" w:hAnsi="Courier New"/>
                <w:color w:val="7F007F"/>
                <w:sz w:val="18"/>
                <w:szCs w:val="18"/>
              </w:rPr>
              <w:t>encoding</w:t>
            </w:r>
            <w:r>
              <w:rPr>
                <w:rFonts w:hint="eastAsia" w:ascii="Courier New" w:hAnsi="Courier New"/>
                <w:color w:val="000000"/>
                <w:sz w:val="18"/>
                <w:szCs w:val="18"/>
              </w:rPr>
              <w:t>=</w:t>
            </w:r>
            <w:r>
              <w:rPr>
                <w:rFonts w:hint="eastAsia" w:ascii="Courier New" w:hAnsi="Courier New"/>
                <w:i/>
                <w:color w:val="2A00FF"/>
                <w:sz w:val="18"/>
                <w:szCs w:val="18"/>
              </w:rPr>
              <w:t>"utf-8"</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beans</w:t>
            </w:r>
            <w:r>
              <w:rPr>
                <w:rFonts w:hint="eastAsia" w:ascii="Courier New" w:hAnsi="Courier New"/>
                <w:sz w:val="18"/>
                <w:szCs w:val="18"/>
              </w:rPr>
              <w:t xml:space="preserve"> </w:t>
            </w:r>
            <w:r>
              <w:rPr>
                <w:rFonts w:hint="eastAsia" w:ascii="Courier New" w:hAnsi="Courier New"/>
                <w:color w:val="7F007F"/>
                <w:sz w:val="18"/>
                <w:szCs w:val="18"/>
              </w:rPr>
              <w:t>xmlns</w:t>
            </w:r>
            <w:r>
              <w:rPr>
                <w:rFonts w:hint="eastAsia" w:ascii="Courier New" w:hAnsi="Courier New"/>
                <w:color w:val="000000"/>
                <w:sz w:val="18"/>
                <w:szCs w:val="18"/>
              </w:rPr>
              <w:t>=</w:t>
            </w:r>
            <w:r>
              <w:rPr>
                <w:rFonts w:hint="eastAsia" w:ascii="Courier New" w:hAnsi="Courier New"/>
                <w:i/>
                <w:color w:val="2A00FF"/>
                <w:sz w:val="18"/>
                <w:szCs w:val="18"/>
              </w:rPr>
              <w:t>"http://www.springframework.org/schema/beans"</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xmlns:xsi</w:t>
            </w:r>
            <w:r>
              <w:rPr>
                <w:rFonts w:hint="eastAsia" w:ascii="Courier New" w:hAnsi="Courier New"/>
                <w:color w:val="000000"/>
                <w:sz w:val="18"/>
                <w:szCs w:val="18"/>
              </w:rPr>
              <w:t>=</w:t>
            </w:r>
            <w:r>
              <w:rPr>
                <w:rFonts w:hint="eastAsia" w:ascii="Courier New" w:hAnsi="Courier New"/>
                <w:i/>
                <w:color w:val="2A00FF"/>
                <w:sz w:val="18"/>
                <w:szCs w:val="18"/>
              </w:rPr>
              <w:t>"http://www.w3.org/2001/XMLSchema-instance"</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xmlns:p</w:t>
            </w:r>
            <w:r>
              <w:rPr>
                <w:rFonts w:hint="eastAsia" w:ascii="Courier New" w:hAnsi="Courier New"/>
                <w:color w:val="000000"/>
                <w:sz w:val="18"/>
                <w:szCs w:val="18"/>
              </w:rPr>
              <w:t>=</w:t>
            </w:r>
            <w:r>
              <w:rPr>
                <w:rFonts w:hint="eastAsia" w:ascii="Courier New" w:hAnsi="Courier New"/>
                <w:i/>
                <w:color w:val="2A00FF"/>
                <w:sz w:val="18"/>
                <w:szCs w:val="18"/>
              </w:rPr>
              <w:t>"http://www.springframework.org/schema/p"</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xmlns:c</w:t>
            </w:r>
            <w:r>
              <w:rPr>
                <w:rFonts w:hint="eastAsia" w:ascii="Courier New" w:hAnsi="Courier New"/>
                <w:color w:val="000000"/>
                <w:sz w:val="18"/>
                <w:szCs w:val="18"/>
              </w:rPr>
              <w:t>=</w:t>
            </w:r>
            <w:r>
              <w:rPr>
                <w:rFonts w:hint="eastAsia" w:ascii="Courier New" w:hAnsi="Courier New"/>
                <w:i/>
                <w:color w:val="2A00FF"/>
                <w:sz w:val="18"/>
                <w:szCs w:val="18"/>
              </w:rPr>
              <w:t>"http://www.springframework.org/schema/c"</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xmlns:context</w:t>
            </w:r>
            <w:r>
              <w:rPr>
                <w:rFonts w:hint="eastAsia" w:ascii="Courier New" w:hAnsi="Courier New"/>
                <w:color w:val="000000"/>
                <w:sz w:val="18"/>
                <w:szCs w:val="18"/>
              </w:rPr>
              <w:t>=</w:t>
            </w:r>
            <w:r>
              <w:rPr>
                <w:rFonts w:hint="eastAsia" w:ascii="Courier New" w:hAnsi="Courier New"/>
                <w:i/>
                <w:color w:val="2A00FF"/>
                <w:sz w:val="18"/>
                <w:szCs w:val="18"/>
              </w:rPr>
              <w:t>"http://www.springframework.org/schema/context"</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xmlns:jms</w:t>
            </w:r>
            <w:r>
              <w:rPr>
                <w:rFonts w:hint="eastAsia" w:ascii="Courier New" w:hAnsi="Courier New"/>
                <w:color w:val="000000"/>
                <w:sz w:val="18"/>
                <w:szCs w:val="18"/>
              </w:rPr>
              <w:t>=</w:t>
            </w:r>
            <w:r>
              <w:rPr>
                <w:rFonts w:hint="eastAsia" w:ascii="Courier New" w:hAnsi="Courier New"/>
                <w:i/>
                <w:color w:val="2A00FF"/>
                <w:sz w:val="18"/>
                <w:szCs w:val="18"/>
              </w:rPr>
              <w:t>"http://www.springframework.org/schema/jms"</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xsi:schemaLocation</w:t>
            </w:r>
            <w:r>
              <w:rPr>
                <w:rFonts w:hint="eastAsia" w:ascii="Courier New" w:hAnsi="Courier New"/>
                <w:color w:val="000000"/>
                <w:sz w:val="18"/>
                <w:szCs w:val="18"/>
              </w:rPr>
              <w:t>=</w:t>
            </w:r>
            <w:r>
              <w:rPr>
                <w:rFonts w:hint="eastAsia" w:ascii="Courier New" w:hAnsi="Courier New"/>
                <w:i/>
                <w:color w:val="2A00FF"/>
                <w:sz w:val="18"/>
                <w:szCs w:val="18"/>
              </w:rPr>
              <w:t>"http://www.springframework.org/schema/beans</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http://www.springframework.org/schema/beans/spring-beans.xsd</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http://www.springframework.org/schema/context</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http://www.springframework.org/schema/context/spring-context.xsd</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http://www.springframework.org/schema/jms</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http://www.springframework.org/schema/jms/spring-jms.xsd"</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配置消息中间件连接工厂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"activeMQConnectionFactory"</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"org.apache.activemq.ActiveMQConnectionFactory"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设置消息中间件服务地址brokerURL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"brokerURL"</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"tcp://192.168.12.128:61616"</w:t>
            </w:r>
            <w:r>
              <w:rPr>
                <w:rFonts w:hint="eastAsia" w:ascii="Courier New" w:hAnsi="Courier New"/>
                <w:sz w:val="18"/>
                <w:szCs w:val="18"/>
              </w:rPr>
              <w:t xml:space="preserve"> </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配置整合Spring的JMS产生单例的连接工厂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"org.springframework.jms.connection.SingleConnectionFactory"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设置ActiveMQ连接工厂给单例的连接工厂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"targetConnectionFactory"</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"activeMQConnectionFactory"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配置消息生产者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配置消息模版JmsTemplat</w:t>
            </w:r>
            <w:r>
              <w:rPr>
                <w:rFonts w:hint="eastAsia" w:ascii="Courier New" w:hAnsi="Courier New"/>
                <w:color w:val="3F5FBF"/>
                <w:sz w:val="18"/>
                <w:szCs w:val="18"/>
                <w:lang w:val="en-US" w:eastAsia="zh-CN"/>
              </w:rPr>
              <w:t>e</w:t>
            </w:r>
            <w:r>
              <w:rPr>
                <w:rFonts w:hint="eastAsia" w:ascii="Courier New" w:hAnsi="Courier New"/>
                <w:color w:val="3F5FBF"/>
                <w:sz w:val="18"/>
                <w:szCs w:val="18"/>
              </w:rPr>
              <w:t xml:space="preserve">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"jmsTemplate"</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"org.springframework.jms.core.JmsTemplate"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默认的目标(采用点对点) --&gt;</w:t>
            </w:r>
          </w:p>
          <w:p>
            <w:pPr>
              <w:spacing w:beforeLines="0" w:afterLines="0" w:line="240" w:lineRule="auto"/>
              <w:jc w:val="left"/>
              <w:rPr>
                <w:rFonts w:hint="eastAsia" w:ascii="Courier New" w:hAnsi="Courier New"/>
                <w:color w:val="00808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"defaultDestination"</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"queue"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lang w:val="en-US" w:eastAsia="zh-CN"/>
              </w:rPr>
              <w:t xml:space="preserve">         </w:t>
            </w:r>
            <w:r>
              <w:rPr>
                <w:rFonts w:hint="eastAsia" w:ascii="Courier New" w:hAnsi="Courier New"/>
                <w:color w:val="3F5FBF"/>
                <w:sz w:val="18"/>
                <w:szCs w:val="18"/>
                <w:lang w:val="en-US" w:eastAsia="zh-CN"/>
              </w:rPr>
              <w:t xml:space="preserve"> </w:t>
            </w:r>
            <w:r>
              <w:rPr>
                <w:rFonts w:hint="eastAsia" w:ascii="Courier New" w:hAnsi="Courier New"/>
                <w:color w:val="3F5FBF"/>
                <w:sz w:val="18"/>
                <w:szCs w:val="18"/>
              </w:rPr>
              <w:t>&lt;!-- 设置开启消息事务 --&gt;</w:t>
            </w:r>
          </w:p>
          <w:p>
            <w:pPr>
              <w:spacing w:beforeLines="0" w:afterLines="0" w:line="240" w:lineRule="auto"/>
              <w:jc w:val="left"/>
              <w:rPr>
                <w:rFonts w:hint="eastAsia" w:ascii="Courier New" w:hAnsi="Courier New" w:eastAsiaTheme="minorEastAsia"/>
                <w:color w:val="008080"/>
                <w:sz w:val="18"/>
                <w:szCs w:val="18"/>
                <w:lang w:val="en-US" w:eastAsia="zh-CN"/>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"sessionTransacted"</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"true"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配置目标(点对点)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"queue"</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"org.apache.activemq.command.ActiveMQQueue"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设置队列名称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constructor-arg</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"spring-queue"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配置消息消费者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xml:space="preserve">&lt;!-- </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ab/>
            </w:r>
            <w:r>
              <w:rPr>
                <w:rFonts w:hint="eastAsia" w:ascii="Courier New" w:hAnsi="Courier New"/>
                <w:color w:val="3F5FBF"/>
                <w:sz w:val="18"/>
                <w:szCs w:val="18"/>
              </w:rPr>
              <w:t xml:space="preserve"> </w:t>
            </w:r>
            <w:r>
              <w:rPr>
                <w:rFonts w:hint="eastAsia" w:ascii="Courier New" w:hAnsi="Courier New"/>
                <w:color w:val="3F5FBF"/>
                <w:sz w:val="18"/>
                <w:szCs w:val="18"/>
              </w:rPr>
              <w:tab/>
            </w:r>
            <w:r>
              <w:rPr>
                <w:rFonts w:hint="eastAsia" w:ascii="Courier New" w:hAnsi="Courier New"/>
                <w:color w:val="3F5FBF"/>
                <w:sz w:val="18"/>
                <w:szCs w:val="18"/>
              </w:rPr>
              <w:t>配置</w:t>
            </w:r>
            <w:r>
              <w:rPr>
                <w:rFonts w:hint="eastAsia" w:ascii="Courier New" w:hAnsi="Courier New"/>
                <w:color w:val="3F5FBF"/>
                <w:sz w:val="18"/>
                <w:szCs w:val="18"/>
                <w:lang w:val="en-US" w:eastAsia="zh-CN"/>
              </w:rPr>
              <w:t>JMS</w:t>
            </w:r>
            <w:r>
              <w:rPr>
                <w:rFonts w:hint="eastAsia" w:ascii="Courier New" w:hAnsi="Courier New"/>
                <w:color w:val="3F5FBF"/>
                <w:sz w:val="18"/>
                <w:szCs w:val="18"/>
              </w:rPr>
              <w:t xml:space="preserve">消息监听容器 </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lang w:val="en-US" w:eastAsia="zh-CN"/>
              </w:rPr>
              <w:t xml:space="preserve"> </w:t>
            </w:r>
            <w:r>
              <w:rPr>
                <w:rFonts w:hint="eastAsia" w:ascii="Courier New" w:hAnsi="Courier New"/>
                <w:color w:val="3F5FBF"/>
                <w:sz w:val="18"/>
                <w:szCs w:val="18"/>
              </w:rPr>
              <w:t>connection-factory: 连接工厂</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rPr>
              <w:tab/>
            </w:r>
            <w:r>
              <w:rPr>
                <w:rFonts w:hint="eastAsia" w:ascii="Courier New" w:hAnsi="Courier New"/>
                <w:color w:val="3F5FBF"/>
                <w:sz w:val="18"/>
                <w:szCs w:val="18"/>
              </w:rPr>
              <w:t xml:space="preserve"> destination-type="queue|topic" 目标类型</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rPr>
              <w:tab/>
            </w:r>
            <w:r>
              <w:rPr>
                <w:rFonts w:hint="eastAsia" w:ascii="Courier New" w:hAnsi="Courier New"/>
                <w:color w:val="3F5FBF"/>
                <w:sz w:val="18"/>
                <w:szCs w:val="18"/>
              </w:rPr>
              <w:t xml:space="preserve"> acknowledge="transacted" 应答方式(事务)</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sz w:val="18"/>
                <w:szCs w:val="18"/>
              </w:rPr>
              <w:t xml:space="preserve"> </w:t>
            </w:r>
            <w:r>
              <w:rPr>
                <w:rFonts w:hint="eastAsia" w:ascii="Courier New" w:hAnsi="Courier New"/>
                <w:color w:val="7F007F"/>
                <w:sz w:val="18"/>
                <w:szCs w:val="18"/>
              </w:rPr>
              <w:t>connection-factory</w:t>
            </w:r>
            <w:r>
              <w:rPr>
                <w:rFonts w:hint="eastAsia" w:ascii="Courier New" w:hAnsi="Courier New"/>
                <w:color w:val="000000"/>
                <w:sz w:val="18"/>
                <w:szCs w:val="18"/>
              </w:rPr>
              <w:t>=</w:t>
            </w:r>
            <w:r>
              <w:rPr>
                <w:rFonts w:hint="eastAsia" w:ascii="Courier New" w:hAnsi="Courier New"/>
                <w:i/>
                <w:color w:val="2A00FF"/>
                <w:sz w:val="18"/>
                <w:szCs w:val="18"/>
              </w:rPr>
              <w:t>"connectionFactory"</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color w:val="7F007F"/>
                <w:sz w:val="18"/>
                <w:szCs w:val="18"/>
              </w:rPr>
              <w:t>destination-type</w:t>
            </w:r>
            <w:r>
              <w:rPr>
                <w:rFonts w:hint="eastAsia" w:ascii="Courier New" w:hAnsi="Courier New"/>
                <w:color w:val="000000"/>
                <w:sz w:val="18"/>
                <w:szCs w:val="18"/>
              </w:rPr>
              <w:t>=</w:t>
            </w:r>
            <w:r>
              <w:rPr>
                <w:rFonts w:hint="eastAsia" w:ascii="Courier New" w:hAnsi="Courier New"/>
                <w:i/>
                <w:color w:val="2A00FF"/>
                <w:sz w:val="18"/>
                <w:szCs w:val="18"/>
              </w:rPr>
              <w:t>"queue"</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color w:val="7F007F"/>
                <w:sz w:val="18"/>
                <w:szCs w:val="18"/>
              </w:rPr>
              <w:t>acknowledge</w:t>
            </w:r>
            <w:r>
              <w:rPr>
                <w:rFonts w:hint="eastAsia" w:ascii="Courier New" w:hAnsi="Courier New"/>
                <w:color w:val="000000"/>
                <w:sz w:val="18"/>
                <w:szCs w:val="18"/>
              </w:rPr>
              <w:t>=</w:t>
            </w:r>
            <w:r>
              <w:rPr>
                <w:rFonts w:hint="eastAsia" w:ascii="Courier New" w:hAnsi="Courier New"/>
                <w:i/>
                <w:color w:val="2A00FF"/>
                <w:sz w:val="18"/>
                <w:szCs w:val="18"/>
              </w:rPr>
              <w:t>"transacted"</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w:t>
            </w:r>
            <w:r>
              <w:rPr>
                <w:rFonts w:hint="eastAsia" w:ascii="Courier New" w:hAnsi="Courier New"/>
                <w:sz w:val="18"/>
                <w:szCs w:val="18"/>
              </w:rPr>
              <w:t xml:space="preserve"> </w:t>
            </w:r>
            <w:r>
              <w:rPr>
                <w:rFonts w:hint="eastAsia" w:ascii="Courier New" w:hAnsi="Courier New"/>
                <w:color w:val="7F007F"/>
                <w:sz w:val="18"/>
                <w:szCs w:val="18"/>
              </w:rPr>
              <w:t>destination</w:t>
            </w:r>
            <w:r>
              <w:rPr>
                <w:rFonts w:hint="eastAsia" w:ascii="Courier New" w:hAnsi="Courier New"/>
                <w:color w:val="000000"/>
                <w:sz w:val="18"/>
                <w:szCs w:val="18"/>
              </w:rPr>
              <w:t>=</w:t>
            </w:r>
            <w:r>
              <w:rPr>
                <w:rFonts w:hint="eastAsia" w:ascii="Courier New" w:hAnsi="Courier New"/>
                <w:i/>
                <w:color w:val="2A00FF"/>
                <w:sz w:val="18"/>
                <w:szCs w:val="18"/>
              </w:rPr>
              <w:t>"spring-queue"</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配置消息监听器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"cn.itcast.activemq.spring.MyMessageListener"</w:t>
            </w:r>
            <w:r>
              <w:rPr>
                <w:rFonts w:hint="eastAsia" w:ascii="Courier New" w:hAnsi="Courier New"/>
                <w:color w:val="008080"/>
                <w:sz w:val="18"/>
                <w:szCs w:val="18"/>
              </w:rPr>
              <w:t>/&gt;</w:t>
            </w:r>
          </w:p>
          <w:p>
            <w:pPr>
              <w:spacing w:line="240" w:lineRule="auto"/>
              <w:rPr>
                <w:sz w:val="18"/>
                <w:szCs w:val="18"/>
              </w:rPr>
            </w:pPr>
            <w:r>
              <w:rPr>
                <w:rFonts w:hint="eastAsia" w:ascii="Courier New" w:hAnsi="Courier New"/>
                <w:color w:val="008080"/>
                <w:sz w:val="18"/>
                <w:szCs w:val="18"/>
              </w:rPr>
              <w:t>&lt;/</w:t>
            </w:r>
            <w:r>
              <w:rPr>
                <w:rFonts w:hint="eastAsia" w:ascii="Courier New" w:hAnsi="Courier New"/>
                <w:color w:val="3F7F7F"/>
                <w:sz w:val="18"/>
                <w:szCs w:val="18"/>
              </w:rPr>
              <w:t>beans</w:t>
            </w:r>
            <w:r>
              <w:rPr>
                <w:rFonts w:hint="eastAsia" w:ascii="Courier New" w:hAnsi="Courier New"/>
                <w:color w:val="008080"/>
                <w:sz w:val="18"/>
                <w:szCs w:val="18"/>
              </w:rPr>
              <w:t>&gt;</w:t>
            </w:r>
          </w:p>
        </w:tc>
      </w:tr>
    </w:tbl>
    <w:p/>
    <w:p>
      <w:pPr>
        <w:pStyle w:val="4"/>
      </w:pPr>
      <w:r>
        <w:rPr>
          <w:rFonts w:hint="eastAsia"/>
        </w:rPr>
        <w:t>topic方式配置</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xml</w:t>
            </w:r>
            <w:r>
              <w:rPr>
                <w:rFonts w:hint="eastAsia" w:ascii="Courier New" w:hAnsi="Courier New"/>
                <w:sz w:val="18"/>
                <w:szCs w:val="18"/>
              </w:rPr>
              <w:t xml:space="preserve"> </w:t>
            </w:r>
            <w:r>
              <w:rPr>
                <w:rFonts w:hint="eastAsia" w:ascii="Courier New" w:hAnsi="Courier New"/>
                <w:color w:val="7F007F"/>
                <w:sz w:val="18"/>
                <w:szCs w:val="18"/>
              </w:rPr>
              <w:t>version</w:t>
            </w:r>
            <w:r>
              <w:rPr>
                <w:rFonts w:hint="eastAsia" w:ascii="Courier New" w:hAnsi="Courier New"/>
                <w:color w:val="000000"/>
                <w:sz w:val="18"/>
                <w:szCs w:val="18"/>
              </w:rPr>
              <w:t>=</w:t>
            </w:r>
            <w:r>
              <w:rPr>
                <w:rFonts w:hint="eastAsia" w:ascii="Courier New" w:hAnsi="Courier New"/>
                <w:i/>
                <w:color w:val="2A00FF"/>
                <w:sz w:val="18"/>
                <w:szCs w:val="18"/>
              </w:rPr>
              <w:t>"1.0"</w:t>
            </w:r>
            <w:r>
              <w:rPr>
                <w:rFonts w:hint="eastAsia" w:ascii="Courier New" w:hAnsi="Courier New"/>
                <w:sz w:val="18"/>
                <w:szCs w:val="18"/>
              </w:rPr>
              <w:t xml:space="preserve"> </w:t>
            </w:r>
            <w:r>
              <w:rPr>
                <w:rFonts w:hint="eastAsia" w:ascii="Courier New" w:hAnsi="Courier New"/>
                <w:color w:val="7F007F"/>
                <w:sz w:val="18"/>
                <w:szCs w:val="18"/>
              </w:rPr>
              <w:t>encoding</w:t>
            </w:r>
            <w:r>
              <w:rPr>
                <w:rFonts w:hint="eastAsia" w:ascii="Courier New" w:hAnsi="Courier New"/>
                <w:color w:val="000000"/>
                <w:sz w:val="18"/>
                <w:szCs w:val="18"/>
              </w:rPr>
              <w:t>=</w:t>
            </w:r>
            <w:r>
              <w:rPr>
                <w:rFonts w:hint="eastAsia" w:ascii="Courier New" w:hAnsi="Courier New"/>
                <w:i/>
                <w:color w:val="2A00FF"/>
                <w:sz w:val="18"/>
                <w:szCs w:val="18"/>
              </w:rPr>
              <w:t>"utf-8"</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rPr>
              <w:t>&lt;</w:t>
            </w:r>
            <w:r>
              <w:rPr>
                <w:rFonts w:hint="eastAsia" w:ascii="Courier New" w:hAnsi="Courier New"/>
                <w:color w:val="3F7F7F"/>
                <w:sz w:val="18"/>
                <w:szCs w:val="18"/>
              </w:rPr>
              <w:t>beans</w:t>
            </w:r>
            <w:r>
              <w:rPr>
                <w:rFonts w:hint="eastAsia" w:ascii="Courier New" w:hAnsi="Courier New"/>
                <w:sz w:val="18"/>
                <w:szCs w:val="18"/>
              </w:rPr>
              <w:t xml:space="preserve"> </w:t>
            </w:r>
            <w:r>
              <w:rPr>
                <w:rFonts w:hint="eastAsia" w:ascii="Courier New" w:hAnsi="Courier New"/>
                <w:color w:val="7F007F"/>
                <w:sz w:val="18"/>
                <w:szCs w:val="18"/>
              </w:rPr>
              <w:t>xmlns</w:t>
            </w:r>
            <w:r>
              <w:rPr>
                <w:rFonts w:hint="eastAsia" w:ascii="Courier New" w:hAnsi="Courier New"/>
                <w:color w:val="000000"/>
                <w:sz w:val="18"/>
                <w:szCs w:val="18"/>
              </w:rPr>
              <w:t>=</w:t>
            </w:r>
            <w:r>
              <w:rPr>
                <w:rFonts w:hint="eastAsia" w:ascii="Courier New" w:hAnsi="Courier New"/>
                <w:i/>
                <w:color w:val="2A00FF"/>
                <w:sz w:val="18"/>
                <w:szCs w:val="18"/>
              </w:rPr>
              <w:t>"http://www.springframework.org/schema/beans"</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xmlns:xsi</w:t>
            </w:r>
            <w:r>
              <w:rPr>
                <w:rFonts w:hint="eastAsia" w:ascii="Courier New" w:hAnsi="Courier New"/>
                <w:color w:val="000000"/>
                <w:sz w:val="18"/>
                <w:szCs w:val="18"/>
              </w:rPr>
              <w:t>=</w:t>
            </w:r>
            <w:r>
              <w:rPr>
                <w:rFonts w:hint="eastAsia" w:ascii="Courier New" w:hAnsi="Courier New"/>
                <w:i/>
                <w:color w:val="2A00FF"/>
                <w:sz w:val="18"/>
                <w:szCs w:val="18"/>
              </w:rPr>
              <w:t>"http://www.w3.org/2001/XMLSchema-instance"</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xmlns:p</w:t>
            </w:r>
            <w:r>
              <w:rPr>
                <w:rFonts w:hint="eastAsia" w:ascii="Courier New" w:hAnsi="Courier New"/>
                <w:color w:val="000000"/>
                <w:sz w:val="18"/>
                <w:szCs w:val="18"/>
              </w:rPr>
              <w:t>=</w:t>
            </w:r>
            <w:r>
              <w:rPr>
                <w:rFonts w:hint="eastAsia" w:ascii="Courier New" w:hAnsi="Courier New"/>
                <w:i/>
                <w:color w:val="2A00FF"/>
                <w:sz w:val="18"/>
                <w:szCs w:val="18"/>
              </w:rPr>
              <w:t>"http://www.springframework.org/schema/p"</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xmlns:c</w:t>
            </w:r>
            <w:r>
              <w:rPr>
                <w:rFonts w:hint="eastAsia" w:ascii="Courier New" w:hAnsi="Courier New"/>
                <w:color w:val="000000"/>
                <w:sz w:val="18"/>
                <w:szCs w:val="18"/>
              </w:rPr>
              <w:t>=</w:t>
            </w:r>
            <w:r>
              <w:rPr>
                <w:rFonts w:hint="eastAsia" w:ascii="Courier New" w:hAnsi="Courier New"/>
                <w:i/>
                <w:color w:val="2A00FF"/>
                <w:sz w:val="18"/>
                <w:szCs w:val="18"/>
              </w:rPr>
              <w:t>"http://www.springframework.org/schema/c"</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xmlns:context</w:t>
            </w:r>
            <w:r>
              <w:rPr>
                <w:rFonts w:hint="eastAsia" w:ascii="Courier New" w:hAnsi="Courier New"/>
                <w:color w:val="000000"/>
                <w:sz w:val="18"/>
                <w:szCs w:val="18"/>
              </w:rPr>
              <w:t>=</w:t>
            </w:r>
            <w:r>
              <w:rPr>
                <w:rFonts w:hint="eastAsia" w:ascii="Courier New" w:hAnsi="Courier New"/>
                <w:i/>
                <w:color w:val="2A00FF"/>
                <w:sz w:val="18"/>
                <w:szCs w:val="18"/>
              </w:rPr>
              <w:t>"http://www.springframework.org/schema/context"</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xmlns:jms</w:t>
            </w:r>
            <w:r>
              <w:rPr>
                <w:rFonts w:hint="eastAsia" w:ascii="Courier New" w:hAnsi="Courier New"/>
                <w:color w:val="000000"/>
                <w:sz w:val="18"/>
                <w:szCs w:val="18"/>
              </w:rPr>
              <w:t>=</w:t>
            </w:r>
            <w:r>
              <w:rPr>
                <w:rFonts w:hint="eastAsia" w:ascii="Courier New" w:hAnsi="Courier New"/>
                <w:i/>
                <w:color w:val="2A00FF"/>
                <w:sz w:val="18"/>
                <w:szCs w:val="18"/>
              </w:rPr>
              <w:t>"http://www.springframework.org/schema/jms"</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 xml:space="preserve">  </w:t>
            </w:r>
            <w:r>
              <w:rPr>
                <w:rFonts w:hint="eastAsia" w:ascii="Courier New" w:hAnsi="Courier New"/>
                <w:color w:val="7F007F"/>
                <w:sz w:val="18"/>
                <w:szCs w:val="18"/>
              </w:rPr>
              <w:t>xsi:schemaLocation</w:t>
            </w:r>
            <w:r>
              <w:rPr>
                <w:rFonts w:hint="eastAsia" w:ascii="Courier New" w:hAnsi="Courier New"/>
                <w:color w:val="000000"/>
                <w:sz w:val="18"/>
                <w:szCs w:val="18"/>
              </w:rPr>
              <w:t>=</w:t>
            </w:r>
            <w:r>
              <w:rPr>
                <w:rFonts w:hint="eastAsia" w:ascii="Courier New" w:hAnsi="Courier New"/>
                <w:i/>
                <w:color w:val="2A00FF"/>
                <w:sz w:val="18"/>
                <w:szCs w:val="18"/>
              </w:rPr>
              <w:t>"http://www.springframework.org/schema/beans</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http://www.springframework.org/schema/beans/spring-beans.xsd</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http://www.springframework.org/schema/context</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http://www.springframework.org/schema/context/spring-context.xsd</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http://www.springframework.org/schema/jms</w:t>
            </w:r>
          </w:p>
          <w:p>
            <w:pPr>
              <w:spacing w:beforeLines="0" w:afterLines="0" w:line="240" w:lineRule="auto"/>
              <w:jc w:val="left"/>
              <w:rPr>
                <w:rFonts w:hint="eastAsia" w:ascii="Courier New" w:hAnsi="Courier New"/>
                <w:sz w:val="18"/>
                <w:szCs w:val="18"/>
              </w:rPr>
            </w:pPr>
            <w:r>
              <w:rPr>
                <w:rFonts w:hint="eastAsia" w:ascii="Courier New" w:hAnsi="Courier New"/>
                <w:i/>
                <w:color w:val="2A00FF"/>
                <w:sz w:val="18"/>
                <w:szCs w:val="18"/>
              </w:rPr>
              <w:t xml:space="preserve">      </w:t>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ab/>
            </w:r>
            <w:r>
              <w:rPr>
                <w:rFonts w:hint="eastAsia" w:ascii="Courier New" w:hAnsi="Courier New"/>
                <w:i/>
                <w:color w:val="2A00FF"/>
                <w:sz w:val="18"/>
                <w:szCs w:val="18"/>
              </w:rPr>
              <w:t xml:space="preserve">  http://www.springframework.org/schema/jms/spring-jms.xsd"</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配置消息连接工厂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"activeMQConnectionFactory"</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"org.apache.activemq.ActiveMQConnectionFactory"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设置消息</w:t>
            </w:r>
            <w:r>
              <w:rPr>
                <w:rFonts w:hint="eastAsia" w:ascii="Courier New" w:hAnsi="Courier New"/>
                <w:color w:val="3F5FBF"/>
                <w:sz w:val="18"/>
                <w:szCs w:val="18"/>
                <w:lang w:eastAsia="zh-CN"/>
              </w:rPr>
              <w:t>服务器</w:t>
            </w:r>
            <w:r>
              <w:rPr>
                <w:rFonts w:hint="eastAsia" w:ascii="Courier New" w:hAnsi="Courier New"/>
                <w:color w:val="3F5FBF"/>
                <w:sz w:val="18"/>
                <w:szCs w:val="18"/>
              </w:rPr>
              <w:t>服务地址brokerURL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"brokerURL"</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"tcp://192.168.12.128:61616"</w:t>
            </w:r>
            <w:r>
              <w:rPr>
                <w:rFonts w:hint="eastAsia" w:ascii="Courier New" w:hAnsi="Courier New"/>
                <w:sz w:val="18"/>
                <w:szCs w:val="18"/>
              </w:rPr>
              <w:t xml:space="preserve"> </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配置整合Spring的JMS产生单例的连接工厂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"org.springframework.jms.connection.SingleConnectionFactory"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设置ActiveMQ连接工厂给单例的连接工厂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"targetConnectionFactory"</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"activeMQConnectionFactory"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配置消息生产者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配置消息模版JmsTemplate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"jmsTemplate"</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"org.springframework.jms.core.JmsTemplate"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默认的目标(采用点对点) --&gt;</w:t>
            </w:r>
          </w:p>
          <w:p>
            <w:pPr>
              <w:spacing w:beforeLines="0" w:afterLines="0" w:line="240" w:lineRule="auto"/>
              <w:jc w:val="left"/>
              <w:rPr>
                <w:rFonts w:hint="eastAsia" w:ascii="Courier New" w:hAnsi="Courier New"/>
                <w:color w:val="00808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"defaultDestination"</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"topic"</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8080"/>
                <w:sz w:val="18"/>
                <w:szCs w:val="18"/>
                <w:lang w:val="en-US" w:eastAsia="zh-CN"/>
              </w:rPr>
              <w:t xml:space="preserve">         </w:t>
            </w:r>
            <w:r>
              <w:rPr>
                <w:rFonts w:hint="eastAsia" w:ascii="Courier New" w:hAnsi="Courier New"/>
                <w:color w:val="3F5FBF"/>
                <w:sz w:val="18"/>
                <w:szCs w:val="18"/>
              </w:rPr>
              <w:t>&lt;!-- 设置开启消息事务 --&gt;</w:t>
            </w:r>
          </w:p>
          <w:p>
            <w:pPr>
              <w:spacing w:beforeLines="0" w:afterLines="0" w:line="240" w:lineRule="auto"/>
              <w:jc w:val="left"/>
              <w:rPr>
                <w:rFonts w:hint="eastAsia" w:ascii="Courier New" w:hAnsi="Courier New" w:eastAsiaTheme="minorEastAsia"/>
                <w:color w:val="008080"/>
                <w:sz w:val="18"/>
                <w:szCs w:val="18"/>
                <w:lang w:val="en-US" w:eastAsia="zh-CN"/>
              </w:rPr>
            </w:pPr>
            <w:r>
              <w:rPr>
                <w:rFonts w:hint="eastAsia" w:ascii="Courier New" w:hAnsi="Courier New"/>
                <w:color w:val="000000"/>
                <w:sz w:val="18"/>
                <w:szCs w:val="18"/>
              </w:rPr>
              <w:t xml:space="preserve">     </w:t>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"sessionTransacted"</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"true"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配置目标(发布/订阅)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"topic"</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"org.apache.activemq.command.ActiveMQTopic"</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设置队列名称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constructor-arg</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"spring-topic"</w:t>
            </w:r>
            <w:r>
              <w:rPr>
                <w:rFonts w:hint="eastAsia" w:ascii="Courier New" w:hAnsi="Courier New"/>
                <w:color w:val="008080"/>
                <w:sz w:val="18"/>
                <w:szCs w:val="18"/>
              </w:rPr>
              <w:t>/&gt;</w:t>
            </w:r>
          </w:p>
          <w:p>
            <w:pPr>
              <w:spacing w:beforeLines="0" w:afterLines="0" w:line="240" w:lineRule="auto"/>
              <w:jc w:val="left"/>
              <w:rPr>
                <w:rFonts w:hint="eastAsia" w:ascii="Courier New" w:hAnsi="Courier New"/>
                <w:color w:val="000000"/>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r>
              <w:rPr>
                <w:rFonts w:hint="eastAsia" w:ascii="Courier New" w:hAnsi="Courier New"/>
                <w:color w:val="000000"/>
                <w:sz w:val="18"/>
                <w:szCs w:val="18"/>
              </w:rPr>
              <w:tab/>
            </w:r>
          </w:p>
          <w:p>
            <w:pPr>
              <w:spacing w:beforeLines="0" w:afterLines="0" w:line="240" w:lineRule="auto"/>
              <w:jc w:val="left"/>
              <w:rPr>
                <w:rFonts w:hint="eastAsia" w:ascii="Courier New" w:hAnsi="Courier New"/>
                <w:color w:val="000000"/>
                <w:sz w:val="18"/>
                <w:szCs w:val="18"/>
              </w:rPr>
            </w:pP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配置消息消费者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 xml:space="preserve">&lt;!-- 配置JMS消息监听容器 </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ab/>
            </w:r>
            <w:r>
              <w:rPr>
                <w:rFonts w:hint="eastAsia" w:ascii="Courier New" w:hAnsi="Courier New"/>
                <w:color w:val="3F5FBF"/>
                <w:sz w:val="18"/>
                <w:szCs w:val="18"/>
              </w:rPr>
              <w:tab/>
            </w:r>
            <w:r>
              <w:rPr>
                <w:rFonts w:hint="eastAsia" w:ascii="Courier New" w:hAnsi="Courier New"/>
                <w:color w:val="3F5FBF"/>
                <w:sz w:val="18"/>
                <w:szCs w:val="18"/>
              </w:rPr>
              <w:t>connection-factory: 连接工厂</w:t>
            </w:r>
          </w:p>
          <w:p>
            <w:pPr>
              <w:spacing w:beforeLines="0" w:afterLines="0" w:line="240" w:lineRule="auto"/>
              <w:jc w:val="left"/>
              <w:rPr>
                <w:rFonts w:hint="eastAsia" w:ascii="Courier New" w:hAnsi="Courier New"/>
                <w:color w:val="3F5FBF"/>
                <w:sz w:val="18"/>
                <w:szCs w:val="18"/>
              </w:rPr>
            </w:pPr>
            <w:r>
              <w:rPr>
                <w:rFonts w:hint="eastAsia" w:ascii="Courier New" w:hAnsi="Courier New"/>
                <w:color w:val="3F5FBF"/>
                <w:sz w:val="18"/>
                <w:szCs w:val="18"/>
              </w:rPr>
              <w:tab/>
            </w:r>
            <w:r>
              <w:rPr>
                <w:rFonts w:hint="eastAsia" w:ascii="Courier New" w:hAnsi="Courier New"/>
                <w:color w:val="3F5FBF"/>
                <w:sz w:val="18"/>
                <w:szCs w:val="18"/>
              </w:rPr>
              <w:tab/>
            </w:r>
            <w:r>
              <w:rPr>
                <w:rFonts w:hint="eastAsia" w:ascii="Courier New" w:hAnsi="Courier New"/>
                <w:color w:val="3F5FBF"/>
                <w:sz w:val="18"/>
                <w:szCs w:val="18"/>
              </w:rPr>
              <w:t>destination-type: 目标类型</w:t>
            </w:r>
          </w:p>
          <w:p>
            <w:pPr>
              <w:spacing w:beforeLines="0" w:afterLines="0" w:line="240" w:lineRule="auto"/>
              <w:jc w:val="left"/>
              <w:rPr>
                <w:rFonts w:hint="eastAsia" w:ascii="Courier New" w:hAnsi="Courier New" w:eastAsiaTheme="minorEastAsia"/>
                <w:color w:val="3F5FBF"/>
                <w:sz w:val="18"/>
                <w:szCs w:val="18"/>
                <w:lang w:val="en-US" w:eastAsia="zh-CN"/>
              </w:rPr>
            </w:pPr>
            <w:r>
              <w:rPr>
                <w:rFonts w:hint="eastAsia" w:ascii="Courier New" w:hAnsi="Courier New"/>
                <w:color w:val="3F5FBF"/>
                <w:sz w:val="18"/>
                <w:szCs w:val="18"/>
                <w:lang w:val="en-US" w:eastAsia="zh-CN"/>
              </w:rPr>
              <w:t xml:space="preserve">         </w:t>
            </w:r>
            <w:r>
              <w:rPr>
                <w:rFonts w:hint="eastAsia" w:ascii="Courier New" w:hAnsi="Courier New"/>
                <w:color w:val="3F5FBF"/>
                <w:sz w:val="18"/>
                <w:szCs w:val="18"/>
              </w:rPr>
              <w:t>acknowledge="transacted" 应答方式(事务)</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ab/>
            </w:r>
            <w:r>
              <w:rPr>
                <w:rFonts w:hint="eastAsia" w:ascii="Courier New" w:hAnsi="Courier New"/>
                <w:color w:val="3F5FBF"/>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sz w:val="18"/>
                <w:szCs w:val="18"/>
              </w:rPr>
              <w:t xml:space="preserve"> </w:t>
            </w:r>
            <w:r>
              <w:rPr>
                <w:rFonts w:hint="eastAsia" w:ascii="Courier New" w:hAnsi="Courier New"/>
                <w:color w:val="7F007F"/>
                <w:sz w:val="18"/>
                <w:szCs w:val="18"/>
              </w:rPr>
              <w:t>connection-factory</w:t>
            </w:r>
            <w:r>
              <w:rPr>
                <w:rFonts w:hint="eastAsia" w:ascii="Courier New" w:hAnsi="Courier New"/>
                <w:color w:val="000000"/>
                <w:sz w:val="18"/>
                <w:szCs w:val="18"/>
              </w:rPr>
              <w:t>=</w:t>
            </w:r>
            <w:r>
              <w:rPr>
                <w:rFonts w:hint="eastAsia" w:ascii="Courier New" w:hAnsi="Courier New"/>
                <w:i/>
                <w:color w:val="2A00FF"/>
                <w:sz w:val="18"/>
                <w:szCs w:val="18"/>
              </w:rPr>
              <w:t>"connectionFactory"</w:t>
            </w:r>
          </w:p>
          <w:p>
            <w:pPr>
              <w:spacing w:beforeLines="0" w:afterLines="0" w:line="240" w:lineRule="auto"/>
              <w:jc w:val="left"/>
              <w:rPr>
                <w:rFonts w:hint="eastAsia" w:ascii="Courier New" w:hAnsi="Courier New"/>
                <w:i/>
                <w:color w:val="2A00FF"/>
                <w:sz w:val="18"/>
                <w:szCs w:val="18"/>
              </w:rPr>
            </w:pP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lang w:val="en-US" w:eastAsia="zh-CN"/>
              </w:rPr>
              <w:t xml:space="preserve"> </w:t>
            </w:r>
            <w:r>
              <w:rPr>
                <w:rFonts w:hint="eastAsia" w:ascii="Courier New" w:hAnsi="Courier New"/>
                <w:color w:val="7F007F"/>
                <w:sz w:val="18"/>
                <w:szCs w:val="18"/>
              </w:rPr>
              <w:t>destination-type</w:t>
            </w:r>
            <w:r>
              <w:rPr>
                <w:rFonts w:hint="eastAsia" w:ascii="Courier New" w:hAnsi="Courier New"/>
                <w:color w:val="000000"/>
                <w:sz w:val="18"/>
                <w:szCs w:val="18"/>
              </w:rPr>
              <w:t>=</w:t>
            </w:r>
            <w:r>
              <w:rPr>
                <w:rFonts w:hint="eastAsia" w:ascii="Courier New" w:hAnsi="Courier New"/>
                <w:i/>
                <w:color w:val="2A00FF"/>
                <w:sz w:val="18"/>
                <w:szCs w:val="18"/>
              </w:rPr>
              <w:t>"topic"</w:t>
            </w:r>
          </w:p>
          <w:p>
            <w:pPr>
              <w:spacing w:beforeLines="0" w:afterLines="0" w:line="240" w:lineRule="auto"/>
              <w:ind w:firstLine="3060" w:firstLineChars="1700"/>
              <w:jc w:val="left"/>
              <w:rPr>
                <w:rFonts w:hint="eastAsia" w:ascii="Courier New" w:hAnsi="Courier New"/>
                <w:sz w:val="18"/>
                <w:szCs w:val="18"/>
              </w:rPr>
            </w:pPr>
            <w:r>
              <w:rPr>
                <w:rFonts w:hint="eastAsia" w:ascii="Courier New" w:hAnsi="Courier New"/>
                <w:color w:val="7F007F"/>
                <w:sz w:val="18"/>
                <w:szCs w:val="18"/>
              </w:rPr>
              <w:t>acknowledge</w:t>
            </w:r>
            <w:r>
              <w:rPr>
                <w:rFonts w:hint="eastAsia" w:ascii="Courier New" w:hAnsi="Courier New"/>
                <w:color w:val="000000"/>
                <w:sz w:val="18"/>
                <w:szCs w:val="18"/>
              </w:rPr>
              <w:t>=</w:t>
            </w:r>
            <w:r>
              <w:rPr>
                <w:rFonts w:hint="eastAsia" w:ascii="Courier New" w:hAnsi="Courier New"/>
                <w:i/>
                <w:color w:val="2A00FF"/>
                <w:sz w:val="18"/>
                <w:szCs w:val="18"/>
              </w:rPr>
              <w:t>"transacted"</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0000"/>
                <w:sz w:val="18"/>
                <w:szCs w:val="18"/>
              </w:rPr>
              <w:t xml:space="preserve"> </w:t>
            </w:r>
            <w:r>
              <w:rPr>
                <w:rFonts w:hint="eastAsia" w:ascii="Courier New" w:hAnsi="Courier New"/>
                <w:color w:val="008080"/>
                <w:sz w:val="18"/>
                <w:szCs w:val="18"/>
              </w:rPr>
              <w:t>&lt;</w:t>
            </w:r>
            <w:r>
              <w:rPr>
                <w:rFonts w:hint="eastAsia" w:ascii="Courier New" w:hAnsi="Courier New"/>
                <w:color w:val="3F7F7F"/>
                <w:sz w:val="18"/>
                <w:szCs w:val="18"/>
              </w:rPr>
              <w:t>jms:listener</w:t>
            </w:r>
            <w:r>
              <w:rPr>
                <w:rFonts w:hint="eastAsia" w:ascii="Courier New" w:hAnsi="Courier New"/>
                <w:sz w:val="18"/>
                <w:szCs w:val="18"/>
              </w:rPr>
              <w:t xml:space="preserve"> </w:t>
            </w:r>
            <w:r>
              <w:rPr>
                <w:rFonts w:hint="eastAsia" w:ascii="Courier New" w:hAnsi="Courier New"/>
                <w:color w:val="7F007F"/>
                <w:sz w:val="18"/>
                <w:szCs w:val="18"/>
              </w:rPr>
              <w:t>destination</w:t>
            </w:r>
            <w:r>
              <w:rPr>
                <w:rFonts w:hint="eastAsia" w:ascii="Courier New" w:hAnsi="Courier New"/>
                <w:color w:val="000000"/>
                <w:sz w:val="18"/>
                <w:szCs w:val="18"/>
              </w:rPr>
              <w:t>=</w:t>
            </w:r>
            <w:r>
              <w:rPr>
                <w:rFonts w:hint="eastAsia" w:ascii="Courier New" w:hAnsi="Courier New"/>
                <w:i/>
                <w:color w:val="2A00FF"/>
                <w:sz w:val="18"/>
                <w:szCs w:val="18"/>
              </w:rPr>
              <w:t>"spring-topic"</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配置消息监听器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"cn.itcast.activemq.spring.MyMessageListener"</w:t>
            </w:r>
            <w:r>
              <w:rPr>
                <w:rFonts w:hint="eastAsia" w:ascii="Courier New" w:hAnsi="Courier New"/>
                <w:color w:val="008080"/>
                <w:sz w:val="18"/>
                <w:szCs w:val="18"/>
              </w:rPr>
              <w:t>/&gt;</w:t>
            </w:r>
          </w:p>
          <w:p>
            <w:pPr>
              <w:spacing w:line="240" w:lineRule="auto"/>
              <w:rPr>
                <w:sz w:val="18"/>
                <w:szCs w:val="18"/>
              </w:rPr>
            </w:pPr>
            <w:r>
              <w:rPr>
                <w:rFonts w:hint="eastAsia" w:ascii="Courier New" w:hAnsi="Courier New"/>
                <w:color w:val="008080"/>
                <w:sz w:val="18"/>
                <w:szCs w:val="18"/>
              </w:rPr>
              <w:t>&lt;/</w:t>
            </w:r>
            <w:r>
              <w:rPr>
                <w:rFonts w:hint="eastAsia" w:ascii="Courier New" w:hAnsi="Courier New"/>
                <w:color w:val="3F7F7F"/>
                <w:sz w:val="18"/>
                <w:szCs w:val="18"/>
              </w:rPr>
              <w:t>beans</w:t>
            </w:r>
            <w:r>
              <w:rPr>
                <w:rFonts w:hint="eastAsia" w:ascii="Courier New" w:hAnsi="Courier New"/>
                <w:color w:val="008080"/>
                <w:sz w:val="18"/>
                <w:szCs w:val="18"/>
              </w:rPr>
              <w:t>&gt;</w:t>
            </w:r>
          </w:p>
        </w:tc>
      </w:tr>
    </w:tbl>
    <w:p>
      <w:pPr>
        <w:pStyle w:val="3"/>
        <w:rPr>
          <w:rFonts w:hint="eastAsia"/>
        </w:rPr>
      </w:pPr>
      <w:r>
        <w:rPr>
          <w:rFonts w:hint="eastAsia"/>
          <w:lang w:val="en-US" w:eastAsia="zh-CN"/>
        </w:rPr>
        <w:t>Queue与pub/sub区别</w:t>
      </w:r>
    </w:p>
    <w:p>
      <w:pPr>
        <w:rPr>
          <w:rFonts w:hint="eastAsia"/>
        </w:rPr>
      </w:pPr>
      <w:r>
        <w:rPr>
          <w:rFonts w:hint="eastAsia"/>
        </w:rPr>
        <w:t xml:space="preserve"> </w:t>
      </w:r>
      <w:r>
        <w:rPr>
          <w:rFonts w:hint="eastAsia"/>
          <w:lang w:val="en-US" w:eastAsia="zh-CN"/>
        </w:rPr>
        <w:t>1、</w:t>
      </w:r>
      <w:r>
        <w:rPr>
          <w:rFonts w:hint="eastAsia"/>
        </w:rPr>
        <w:t xml:space="preserve">点对点PTP(queue队列): </w:t>
      </w:r>
    </w:p>
    <w:p>
      <w:pPr>
        <w:rPr>
          <w:rFonts w:hint="eastAsia"/>
        </w:rPr>
      </w:pPr>
      <w:r>
        <w:rPr>
          <w:rFonts w:hint="eastAsia"/>
        </w:rPr>
        <w:t xml:space="preserve">    a. 一个消息的生产者只能对应一个消息的消费者(一对一)</w:t>
      </w:r>
    </w:p>
    <w:p>
      <w:pPr>
        <w:rPr>
          <w:rFonts w:hint="eastAsia"/>
        </w:rPr>
      </w:pPr>
      <w:r>
        <w:rPr>
          <w:rFonts w:hint="eastAsia"/>
        </w:rPr>
        <w:t xml:space="preserve">    b. 消费者一定可以消费该消息(在线或不在线都可以)，</w:t>
      </w:r>
    </w:p>
    <w:p>
      <w:pPr>
        <w:rPr>
          <w:rFonts w:hint="eastAsia"/>
        </w:rPr>
      </w:pPr>
      <w:r>
        <w:rPr>
          <w:rFonts w:hint="eastAsia"/>
        </w:rPr>
        <w:t xml:space="preserve">       只要有一个消费者消费了该消息就会从消息队列中删除.</w:t>
      </w:r>
    </w:p>
    <w:p>
      <w:pPr>
        <w:rPr>
          <w:rFonts w:hint="eastAsia"/>
        </w:rPr>
      </w:pPr>
    </w:p>
    <w:p>
      <w:pPr>
        <w:rPr>
          <w:rFonts w:hint="eastAsia"/>
        </w:rPr>
      </w:pPr>
      <w:r>
        <w:rPr>
          <w:rFonts w:hint="eastAsia"/>
        </w:rPr>
        <w:t xml:space="preserve"> </w:t>
      </w:r>
      <w:r>
        <w:rPr>
          <w:rFonts w:hint="eastAsia"/>
          <w:lang w:val="en-US" w:eastAsia="zh-CN"/>
        </w:rPr>
        <w:t>2、</w:t>
      </w:r>
      <w:r>
        <w:rPr>
          <w:rFonts w:hint="eastAsia"/>
        </w:rPr>
        <w:t>发布/订阅pub/sub:</w:t>
      </w:r>
    </w:p>
    <w:p>
      <w:pPr>
        <w:rPr>
          <w:rFonts w:hint="eastAsia"/>
        </w:rPr>
      </w:pPr>
      <w:r>
        <w:rPr>
          <w:rFonts w:hint="eastAsia"/>
        </w:rPr>
        <w:t xml:space="preserve">    a. 一个消息的生产者能对应多个消息的消费者(一对多)</w:t>
      </w:r>
    </w:p>
    <w:p>
      <w:r>
        <w:rPr>
          <w:rFonts w:hint="eastAsia"/>
        </w:rPr>
        <w:t xml:space="preserve">    b. 只针对目前在线的所有消费者.(不在线的消费者不能消费该消息)</w:t>
      </w:r>
    </w:p>
    <w:p>
      <w:pPr>
        <w:pStyle w:val="2"/>
      </w:pPr>
      <w:r>
        <w:rPr>
          <w:rFonts w:hint="eastAsia"/>
        </w:rPr>
        <w:t>ActiveMQ</w:t>
      </w:r>
      <w:r>
        <w:rPr>
          <w:rFonts w:hint="eastAsia"/>
          <w:lang w:eastAsia="zh-CN"/>
        </w:rPr>
        <w:t>消息事务</w:t>
      </w:r>
    </w:p>
    <w:p>
      <w:pPr>
        <w:ind w:firstLine="420" w:firstLineChars="0"/>
        <w:rPr>
          <w:rFonts w:hint="eastAsia"/>
          <w:lang w:eastAsia="zh-CN"/>
        </w:rPr>
      </w:pPr>
      <w:r>
        <w:rPr>
          <w:rFonts w:hint="eastAsia"/>
          <w:lang w:eastAsia="zh-CN"/>
        </w:rPr>
        <w:t>怎样保证消息能正确的消费？</w:t>
      </w:r>
    </w:p>
    <w:p>
      <w:pPr>
        <w:ind w:firstLine="420" w:firstLineChars="0"/>
        <w:rPr>
          <w:rFonts w:hint="eastAsia" w:eastAsiaTheme="minorEastAsia"/>
          <w:lang w:val="en-US" w:eastAsia="zh-CN"/>
        </w:rPr>
      </w:pPr>
      <w:r>
        <w:rPr>
          <w:rFonts w:hint="eastAsia"/>
          <w:lang w:val="en-US" w:eastAsia="zh-CN"/>
        </w:rPr>
        <w:t>假如消费消息的业务处理出现异常？</w:t>
      </w:r>
    </w:p>
    <w:p>
      <w:pPr>
        <w:ind w:firstLine="420" w:firstLineChars="0"/>
        <w:rPr>
          <w:rFonts w:hint="eastAsia"/>
          <w:lang w:eastAsia="zh-CN"/>
        </w:rPr>
      </w:pPr>
      <w:r>
        <w:rPr>
          <w:rFonts w:hint="eastAsia"/>
          <w:lang w:eastAsia="zh-CN"/>
        </w:rPr>
        <w:t>假如消费消息的服务器宕机？</w:t>
      </w:r>
    </w:p>
    <w:p>
      <w:pPr>
        <w:ind w:firstLine="420" w:firstLineChars="0"/>
        <w:rPr>
          <w:rFonts w:hint="eastAsia" w:eastAsiaTheme="minorEastAsia"/>
          <w:lang w:eastAsia="zh-CN"/>
        </w:rPr>
      </w:pPr>
      <w:r>
        <w:rPr>
          <w:rFonts w:hint="eastAsia"/>
          <w:lang w:eastAsia="zh-CN"/>
        </w:rPr>
        <w:t>解决思路：</w:t>
      </w:r>
    </w:p>
    <w:p>
      <w:pPr>
        <w:numPr>
          <w:ilvl w:val="0"/>
          <w:numId w:val="9"/>
        </w:numPr>
        <w:ind w:firstLine="420" w:firstLineChars="0"/>
        <w:rPr>
          <w:rFonts w:hint="eastAsia" w:eastAsiaTheme="minorEastAsia"/>
          <w:lang w:val="en-US" w:eastAsia="zh-CN"/>
        </w:rPr>
      </w:pPr>
      <w:r>
        <w:rPr>
          <w:rFonts w:hint="eastAsia"/>
          <w:lang w:val="en-US" w:eastAsia="zh-CN"/>
        </w:rPr>
        <w:t>接收消息方，采用消息事务。处理业务成功时提交消息事务，处理业务失败时回滚消息事务。</w:t>
      </w:r>
    </w:p>
    <w:p>
      <w:pPr>
        <w:numPr>
          <w:ilvl w:val="0"/>
          <w:numId w:val="9"/>
        </w:numPr>
        <w:ind w:firstLine="420" w:firstLineChars="0"/>
        <w:rPr>
          <w:rFonts w:hint="eastAsia" w:eastAsiaTheme="minorEastAsia"/>
          <w:lang w:val="en-US" w:eastAsia="zh-CN"/>
        </w:rPr>
      </w:pPr>
      <w:r>
        <w:rPr>
          <w:rFonts w:hint="eastAsia"/>
          <w:lang w:val="en-US" w:eastAsia="zh-CN"/>
        </w:rPr>
        <w:t>采用点对点消息模式，保证消息一定可以被消费者都消费，不然永远存储在消息队列中。</w:t>
      </w:r>
    </w:p>
    <w:p>
      <w:pPr>
        <w:pStyle w:val="4"/>
      </w:pPr>
      <w:r>
        <w:rPr>
          <w:rFonts w:hint="eastAsia"/>
          <w:lang w:eastAsia="zh-CN"/>
        </w:rPr>
        <w:t>发送消息</w:t>
      </w:r>
      <w:r>
        <w:rPr>
          <w:rFonts w:hint="eastAsia"/>
          <w:lang w:val="en-US" w:eastAsia="zh-CN"/>
        </w:rPr>
        <w:t>（添加消息事务）</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 配置消息生产者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配置消息模版JmsTemplat</w:t>
            </w:r>
            <w:r>
              <w:rPr>
                <w:rFonts w:hint="eastAsia" w:ascii="Courier New" w:hAnsi="Courier New"/>
                <w:color w:val="3F5FBF"/>
                <w:sz w:val="18"/>
                <w:szCs w:val="18"/>
                <w:lang w:val="en-US" w:eastAsia="zh-CN"/>
              </w:rPr>
              <w:t>e</w:t>
            </w:r>
            <w:r>
              <w:rPr>
                <w:rFonts w:hint="eastAsia" w:ascii="Courier New" w:hAnsi="Courier New"/>
                <w:color w:val="3F5FBF"/>
                <w:sz w:val="18"/>
                <w:szCs w:val="18"/>
              </w:rPr>
              <w:t xml:space="preserve">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"jmsTemplate"</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"org.springframework.jms.core.JmsTemplate"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连接工厂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"connectionFactory"</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 xml:space="preserve">&lt;!-- </w:t>
            </w:r>
            <w:r>
              <w:rPr>
                <w:rFonts w:hint="eastAsia" w:ascii="Courier New" w:hAnsi="Courier New"/>
                <w:color w:val="3F5FBF"/>
                <w:sz w:val="18"/>
                <w:szCs w:val="18"/>
                <w:lang w:eastAsia="zh-CN"/>
              </w:rPr>
              <w:t>设置</w:t>
            </w:r>
            <w:r>
              <w:rPr>
                <w:rFonts w:hint="eastAsia" w:ascii="Courier New" w:hAnsi="Courier New"/>
                <w:color w:val="3F5FBF"/>
                <w:sz w:val="18"/>
                <w:szCs w:val="18"/>
              </w:rPr>
              <w:t>默认的目标(采用点对点) --&gt;</w:t>
            </w:r>
          </w:p>
          <w:p>
            <w:pPr>
              <w:spacing w:beforeLines="0" w:afterLines="0" w:line="240" w:lineRule="auto"/>
              <w:jc w:val="left"/>
              <w:rPr>
                <w:rFonts w:hint="eastAsia" w:ascii="Courier New" w:hAnsi="Courier New"/>
                <w:color w:val="008080"/>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property</w:t>
            </w:r>
            <w:r>
              <w:rPr>
                <w:rFonts w:hint="eastAsia" w:ascii="Courier New" w:hAnsi="Courier New"/>
                <w:sz w:val="18"/>
                <w:szCs w:val="18"/>
              </w:rPr>
              <w:t xml:space="preserve"> </w:t>
            </w:r>
            <w:r>
              <w:rPr>
                <w:rFonts w:hint="eastAsia" w:ascii="Courier New" w:hAnsi="Courier New"/>
                <w:color w:val="7F007F"/>
                <w:sz w:val="18"/>
                <w:szCs w:val="18"/>
              </w:rPr>
              <w:t>name</w:t>
            </w:r>
            <w:r>
              <w:rPr>
                <w:rFonts w:hint="eastAsia" w:ascii="Courier New" w:hAnsi="Courier New"/>
                <w:color w:val="000000"/>
                <w:sz w:val="18"/>
                <w:szCs w:val="18"/>
              </w:rPr>
              <w:t>=</w:t>
            </w:r>
            <w:r>
              <w:rPr>
                <w:rFonts w:hint="eastAsia" w:ascii="Courier New" w:hAnsi="Courier New"/>
                <w:i/>
                <w:color w:val="2A00FF"/>
                <w:sz w:val="18"/>
                <w:szCs w:val="18"/>
              </w:rPr>
              <w:t>"defaultDestination"</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"queue"</w:t>
            </w:r>
            <w:r>
              <w:rPr>
                <w:rFonts w:hint="eastAsia" w:ascii="Courier New" w:hAnsi="Courier New"/>
                <w:color w:val="008080"/>
                <w:sz w:val="18"/>
                <w:szCs w:val="18"/>
              </w:rPr>
              <w:t>/&gt;</w:t>
            </w:r>
          </w:p>
          <w:p>
            <w:pPr>
              <w:spacing w:beforeLines="0" w:afterLines="0" w:line="240" w:lineRule="auto"/>
              <w:jc w:val="left"/>
              <w:rPr>
                <w:rFonts w:hint="eastAsia" w:ascii="Courier New" w:hAnsi="Courier New"/>
                <w:color w:val="FF0000"/>
                <w:sz w:val="18"/>
                <w:szCs w:val="18"/>
              </w:rPr>
            </w:pPr>
            <w:r>
              <w:rPr>
                <w:rFonts w:hint="eastAsia" w:ascii="Courier New" w:hAnsi="Courier New"/>
                <w:color w:val="008080"/>
                <w:sz w:val="18"/>
                <w:szCs w:val="18"/>
                <w:lang w:val="en-US" w:eastAsia="zh-CN"/>
              </w:rPr>
              <w:t xml:space="preserve">         </w:t>
            </w:r>
            <w:r>
              <w:rPr>
                <w:rFonts w:hint="eastAsia" w:ascii="Courier New" w:hAnsi="Courier New"/>
                <w:color w:val="FF0000"/>
                <w:sz w:val="18"/>
                <w:szCs w:val="18"/>
                <w:lang w:val="en-US" w:eastAsia="zh-CN"/>
              </w:rPr>
              <w:t xml:space="preserve"> </w:t>
            </w:r>
            <w:r>
              <w:rPr>
                <w:rFonts w:hint="eastAsia" w:ascii="Courier New" w:hAnsi="Courier New"/>
                <w:color w:val="FF0000"/>
                <w:sz w:val="18"/>
                <w:szCs w:val="18"/>
              </w:rPr>
              <w:t>&lt;!-- 设置开启消息事务 --&gt;</w:t>
            </w:r>
          </w:p>
          <w:p>
            <w:pPr>
              <w:spacing w:beforeLines="0" w:afterLines="0" w:line="240" w:lineRule="auto"/>
              <w:jc w:val="left"/>
              <w:rPr>
                <w:rFonts w:hint="eastAsia" w:ascii="Courier New" w:hAnsi="Courier New" w:eastAsiaTheme="minorEastAsia"/>
                <w:color w:val="FF0000"/>
                <w:sz w:val="18"/>
                <w:szCs w:val="18"/>
                <w:lang w:val="en-US" w:eastAsia="zh-CN"/>
              </w:rPr>
            </w:pPr>
            <w:r>
              <w:rPr>
                <w:rFonts w:hint="eastAsia" w:ascii="Courier New" w:hAnsi="Courier New"/>
                <w:color w:val="FF0000"/>
                <w:sz w:val="18"/>
                <w:szCs w:val="18"/>
              </w:rPr>
              <w:t xml:space="preserve">     </w:t>
            </w:r>
            <w:r>
              <w:rPr>
                <w:rFonts w:hint="eastAsia" w:ascii="Courier New" w:hAnsi="Courier New"/>
                <w:color w:val="FF0000"/>
                <w:sz w:val="18"/>
                <w:szCs w:val="18"/>
              </w:rPr>
              <w:tab/>
            </w:r>
            <w:r>
              <w:rPr>
                <w:rFonts w:hint="eastAsia" w:ascii="Courier New" w:hAnsi="Courier New"/>
                <w:color w:val="FF0000"/>
                <w:sz w:val="18"/>
                <w:szCs w:val="18"/>
              </w:rPr>
              <w:t>&lt;property name=</w:t>
            </w:r>
            <w:r>
              <w:rPr>
                <w:rFonts w:hint="eastAsia" w:ascii="Courier New" w:hAnsi="Courier New"/>
                <w:i/>
                <w:color w:val="FF0000"/>
                <w:sz w:val="18"/>
                <w:szCs w:val="18"/>
              </w:rPr>
              <w:t>"sessionTransacted"</w:t>
            </w:r>
            <w:r>
              <w:rPr>
                <w:rFonts w:hint="eastAsia" w:ascii="Courier New" w:hAnsi="Courier New"/>
                <w:color w:val="FF0000"/>
                <w:sz w:val="18"/>
                <w:szCs w:val="18"/>
              </w:rPr>
              <w:t xml:space="preserve"> value=</w:t>
            </w:r>
            <w:r>
              <w:rPr>
                <w:rFonts w:hint="eastAsia" w:ascii="Courier New" w:hAnsi="Courier New"/>
                <w:i/>
                <w:color w:val="FF0000"/>
                <w:sz w:val="18"/>
                <w:szCs w:val="18"/>
              </w:rPr>
              <w:t>"true"</w:t>
            </w:r>
            <w:r>
              <w:rPr>
                <w:rFonts w:hint="eastAsia" w:ascii="Courier New" w:hAnsi="Courier New"/>
                <w:color w:val="FF000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配置目标(点对点)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"queue"</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"org.apache.activemq.command.ActiveMQQueue"</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3F5FBF"/>
                <w:sz w:val="18"/>
                <w:szCs w:val="18"/>
              </w:rPr>
              <w:t>&lt;!-- 设置队列名称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constructor-arg</w:t>
            </w:r>
            <w:r>
              <w:rPr>
                <w:rFonts w:hint="eastAsia" w:ascii="Courier New" w:hAnsi="Courier New"/>
                <w:sz w:val="18"/>
                <w:szCs w:val="18"/>
              </w:rPr>
              <w:t xml:space="preserve"> </w:t>
            </w:r>
            <w:r>
              <w:rPr>
                <w:rFonts w:hint="eastAsia" w:ascii="Courier New" w:hAnsi="Courier New"/>
                <w:color w:val="7F007F"/>
                <w:sz w:val="18"/>
                <w:szCs w:val="18"/>
              </w:rPr>
              <w:t>value</w:t>
            </w:r>
            <w:r>
              <w:rPr>
                <w:rFonts w:hint="eastAsia" w:ascii="Courier New" w:hAnsi="Courier New"/>
                <w:color w:val="000000"/>
                <w:sz w:val="18"/>
                <w:szCs w:val="18"/>
              </w:rPr>
              <w:t>=</w:t>
            </w:r>
            <w:r>
              <w:rPr>
                <w:rFonts w:hint="eastAsia" w:ascii="Courier New" w:hAnsi="Courier New"/>
                <w:i/>
                <w:color w:val="2A00FF"/>
                <w:sz w:val="18"/>
                <w:szCs w:val="18"/>
              </w:rPr>
              <w:t>"spring-queue"</w:t>
            </w:r>
            <w:r>
              <w:rPr>
                <w:rFonts w:hint="eastAsia" w:ascii="Courier New" w:hAnsi="Courier New"/>
                <w:color w:val="008080"/>
                <w:sz w:val="18"/>
                <w:szCs w:val="18"/>
              </w:rPr>
              <w:t>/&gt;</w:t>
            </w:r>
          </w:p>
          <w:p>
            <w:pPr>
              <w:spacing w:beforeLines="0" w:afterLines="0" w:line="240" w:lineRule="auto"/>
              <w:jc w:val="left"/>
              <w:rPr>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color w:val="008080"/>
                <w:sz w:val="18"/>
                <w:szCs w:val="18"/>
              </w:rPr>
              <w:t>&gt;</w:t>
            </w:r>
            <w:r>
              <w:rPr>
                <w:rFonts w:hint="eastAsia" w:ascii="Courier New" w:hAnsi="Courier New"/>
                <w:color w:val="000000"/>
                <w:sz w:val="18"/>
                <w:szCs w:val="18"/>
              </w:rPr>
              <w:tab/>
            </w:r>
          </w:p>
        </w:tc>
      </w:tr>
    </w:tbl>
    <w:p>
      <w:pPr>
        <w:pStyle w:val="4"/>
      </w:pPr>
      <w:r>
        <w:rPr>
          <w:rFonts w:hint="eastAsia"/>
          <w:lang w:eastAsia="zh-CN"/>
        </w:rPr>
        <w:t>接收消息</w:t>
      </w:r>
      <w:r>
        <w:rPr>
          <w:rFonts w:hint="eastAsia"/>
          <w:lang w:val="en-US" w:eastAsia="zh-CN"/>
        </w:rPr>
        <w:t>（添加消息事务）</w:t>
      </w: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beforeLines="0" w:afterLines="0" w:line="240" w:lineRule="auto"/>
              <w:ind w:firstLine="360" w:firstLineChars="200"/>
              <w:jc w:val="left"/>
              <w:rPr>
                <w:rFonts w:hint="eastAsia" w:ascii="Courier New" w:hAnsi="Courier New"/>
                <w:sz w:val="18"/>
                <w:szCs w:val="18"/>
              </w:rPr>
            </w:pPr>
            <w:r>
              <w:rPr>
                <w:rFonts w:hint="eastAsia" w:ascii="Courier New" w:hAnsi="Courier New"/>
                <w:color w:val="3F5FBF"/>
                <w:sz w:val="18"/>
                <w:szCs w:val="18"/>
              </w:rPr>
              <w:t>&lt;!-- ############## 配置消息消费者 #################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w:t>
            </w:r>
            <w:r>
              <w:rPr>
                <w:rFonts w:hint="eastAsia" w:ascii="Courier New" w:hAnsi="Courier New"/>
                <w:color w:val="3F5FBF"/>
                <w:sz w:val="18"/>
                <w:szCs w:val="18"/>
                <w:lang w:val="en-US" w:eastAsia="zh-CN"/>
              </w:rPr>
              <w:t>JMS</w:t>
            </w:r>
            <w:r>
              <w:rPr>
                <w:rFonts w:hint="eastAsia" w:ascii="Courier New" w:hAnsi="Courier New"/>
                <w:color w:val="3F5FBF"/>
                <w:sz w:val="18"/>
                <w:szCs w:val="18"/>
              </w:rPr>
              <w:t xml:space="preserve">消息监听容器 </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lang w:val="en-US" w:eastAsia="zh-CN"/>
              </w:rPr>
              <w:t xml:space="preserve"> </w:t>
            </w:r>
            <w:r>
              <w:rPr>
                <w:rFonts w:hint="eastAsia" w:ascii="Courier New" w:hAnsi="Courier New"/>
                <w:color w:val="3F5FBF"/>
                <w:sz w:val="18"/>
                <w:szCs w:val="18"/>
              </w:rPr>
              <w:t>connection-factory: 连接工厂</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rPr>
              <w:tab/>
            </w:r>
            <w:r>
              <w:rPr>
                <w:rFonts w:hint="eastAsia" w:ascii="Courier New" w:hAnsi="Courier New"/>
                <w:color w:val="3F5FBF"/>
                <w:sz w:val="18"/>
                <w:szCs w:val="18"/>
              </w:rPr>
              <w:t xml:space="preserve"> destination-type="queue|topic" 目标类型</w:t>
            </w:r>
          </w:p>
          <w:p>
            <w:pPr>
              <w:spacing w:beforeLines="0" w:afterLines="0" w:line="240" w:lineRule="auto"/>
              <w:jc w:val="left"/>
              <w:rPr>
                <w:rFonts w:hint="eastAsia" w:ascii="Courier New" w:hAnsi="Courier New"/>
                <w:color w:val="FF0000"/>
                <w:sz w:val="18"/>
                <w:szCs w:val="18"/>
              </w:rPr>
            </w:pPr>
            <w:r>
              <w:rPr>
                <w:rFonts w:hint="eastAsia" w:ascii="Courier New" w:hAnsi="Courier New"/>
                <w:color w:val="3F5FBF"/>
                <w:sz w:val="18"/>
                <w:szCs w:val="18"/>
              </w:rPr>
              <w:t xml:space="preserve">     </w:t>
            </w:r>
            <w:r>
              <w:rPr>
                <w:rFonts w:hint="eastAsia" w:ascii="Courier New" w:hAnsi="Courier New"/>
                <w:color w:val="3F5FBF"/>
                <w:sz w:val="18"/>
                <w:szCs w:val="18"/>
              </w:rPr>
              <w:tab/>
            </w:r>
            <w:r>
              <w:rPr>
                <w:rFonts w:hint="eastAsia" w:ascii="Courier New" w:hAnsi="Courier New"/>
                <w:color w:val="3F5FBF"/>
                <w:sz w:val="18"/>
                <w:szCs w:val="18"/>
              </w:rPr>
              <w:t xml:space="preserve"> </w:t>
            </w:r>
            <w:r>
              <w:rPr>
                <w:rFonts w:hint="eastAsia" w:ascii="Courier New" w:hAnsi="Courier New"/>
                <w:color w:val="FF0000"/>
                <w:sz w:val="18"/>
                <w:szCs w:val="18"/>
              </w:rPr>
              <w:t>acknowledge="transacted" 应答方式(事务)</w:t>
            </w:r>
          </w:p>
          <w:p>
            <w:pPr>
              <w:spacing w:beforeLines="0" w:afterLines="0" w:line="240" w:lineRule="auto"/>
              <w:jc w:val="left"/>
              <w:rPr>
                <w:rFonts w:hint="eastAsia" w:ascii="Courier New" w:hAnsi="Courier New"/>
                <w:sz w:val="18"/>
                <w:szCs w:val="18"/>
              </w:rPr>
            </w:pPr>
            <w:r>
              <w:rPr>
                <w:rFonts w:hint="eastAsia" w:ascii="Courier New" w:hAnsi="Courier New"/>
                <w:color w:val="3F5FBF"/>
                <w:sz w:val="18"/>
                <w:szCs w:val="18"/>
              </w:rPr>
              <w:t xml:space="preserve">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sz w:val="18"/>
                <w:szCs w:val="18"/>
              </w:rPr>
              <w:t xml:space="preserve"> </w:t>
            </w:r>
            <w:r>
              <w:rPr>
                <w:rFonts w:hint="eastAsia" w:ascii="Courier New" w:hAnsi="Courier New"/>
                <w:color w:val="7F007F"/>
                <w:sz w:val="18"/>
                <w:szCs w:val="18"/>
              </w:rPr>
              <w:t>connection-factory</w:t>
            </w:r>
            <w:r>
              <w:rPr>
                <w:rFonts w:hint="eastAsia" w:ascii="Courier New" w:hAnsi="Courier New"/>
                <w:color w:val="000000"/>
                <w:sz w:val="18"/>
                <w:szCs w:val="18"/>
              </w:rPr>
              <w:t>=</w:t>
            </w:r>
            <w:r>
              <w:rPr>
                <w:rFonts w:hint="eastAsia" w:ascii="Courier New" w:hAnsi="Courier New"/>
                <w:i/>
                <w:color w:val="2A00FF"/>
                <w:sz w:val="18"/>
                <w:szCs w:val="18"/>
              </w:rPr>
              <w:t>"connectionFactory"</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color w:val="7F007F"/>
                <w:sz w:val="18"/>
                <w:szCs w:val="18"/>
              </w:rPr>
              <w:t>destination-type</w:t>
            </w:r>
            <w:r>
              <w:rPr>
                <w:rFonts w:hint="eastAsia" w:ascii="Courier New" w:hAnsi="Courier New"/>
                <w:color w:val="000000"/>
                <w:sz w:val="18"/>
                <w:szCs w:val="18"/>
              </w:rPr>
              <w:t>=</w:t>
            </w:r>
            <w:r>
              <w:rPr>
                <w:rFonts w:hint="eastAsia" w:ascii="Courier New" w:hAnsi="Courier New"/>
                <w:i/>
                <w:color w:val="2A00FF"/>
                <w:sz w:val="18"/>
                <w:szCs w:val="18"/>
              </w:rPr>
              <w:t>"queue"</w:t>
            </w:r>
          </w:p>
          <w:p>
            <w:pPr>
              <w:spacing w:beforeLines="0" w:afterLines="0" w:line="240" w:lineRule="auto"/>
              <w:jc w:val="left"/>
              <w:rPr>
                <w:rFonts w:hint="eastAsia" w:ascii="Courier New" w:hAnsi="Courier New"/>
                <w:sz w:val="18"/>
                <w:szCs w:val="18"/>
              </w:rPr>
            </w:pP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sz w:val="18"/>
                <w:szCs w:val="18"/>
              </w:rPr>
              <w:tab/>
            </w:r>
            <w:r>
              <w:rPr>
                <w:rFonts w:hint="eastAsia" w:ascii="Courier New" w:hAnsi="Courier New"/>
                <w:color w:val="FF0000"/>
                <w:sz w:val="18"/>
                <w:szCs w:val="18"/>
              </w:rPr>
              <w:t>acknowledge=</w:t>
            </w:r>
            <w:r>
              <w:rPr>
                <w:rFonts w:hint="eastAsia" w:ascii="Courier New" w:hAnsi="Courier New"/>
                <w:i/>
                <w:color w:val="FF0000"/>
                <w:sz w:val="18"/>
                <w:szCs w:val="18"/>
              </w:rPr>
              <w:t>"transacted"</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w:t>
            </w:r>
            <w:r>
              <w:rPr>
                <w:rFonts w:hint="eastAsia" w:ascii="Courier New" w:hAnsi="Courier New"/>
                <w:sz w:val="18"/>
                <w:szCs w:val="18"/>
              </w:rPr>
              <w:t xml:space="preserve"> </w:t>
            </w:r>
            <w:r>
              <w:rPr>
                <w:rFonts w:hint="eastAsia" w:ascii="Courier New" w:hAnsi="Courier New"/>
                <w:color w:val="7F007F"/>
                <w:sz w:val="18"/>
                <w:szCs w:val="18"/>
              </w:rPr>
              <w:t>destination</w:t>
            </w:r>
            <w:r>
              <w:rPr>
                <w:rFonts w:hint="eastAsia" w:ascii="Courier New" w:hAnsi="Courier New"/>
                <w:color w:val="000000"/>
                <w:sz w:val="18"/>
                <w:szCs w:val="18"/>
              </w:rPr>
              <w:t>=</w:t>
            </w:r>
            <w:r>
              <w:rPr>
                <w:rFonts w:hint="eastAsia" w:ascii="Courier New" w:hAnsi="Courier New"/>
                <w:i/>
                <w:color w:val="2A00FF"/>
                <w:sz w:val="18"/>
                <w:szCs w:val="18"/>
              </w:rPr>
              <w:t>"spring-queue"</w:t>
            </w:r>
            <w:r>
              <w:rPr>
                <w:rFonts w:hint="eastAsia" w:ascii="Courier New" w:hAnsi="Courier New"/>
                <w:sz w:val="18"/>
                <w:szCs w:val="18"/>
              </w:rPr>
              <w:t xml:space="preserve"> </w:t>
            </w:r>
            <w:r>
              <w:rPr>
                <w:rFonts w:hint="eastAsia" w:ascii="Courier New" w:hAnsi="Courier New"/>
                <w:color w:val="7F007F"/>
                <w:sz w:val="18"/>
                <w:szCs w:val="18"/>
              </w:rPr>
              <w:t>ref</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jms:listener-container</w:t>
            </w:r>
            <w:r>
              <w:rPr>
                <w:rFonts w:hint="eastAsia" w:ascii="Courier New" w:hAnsi="Courier New"/>
                <w:color w:val="008080"/>
                <w:sz w:val="18"/>
                <w:szCs w:val="18"/>
              </w:rPr>
              <w:t>&gt;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3F5FBF"/>
                <w:sz w:val="18"/>
                <w:szCs w:val="18"/>
              </w:rPr>
              <w:t>&lt;!-- 配置消息监听器 --&gt;</w:t>
            </w:r>
          </w:p>
          <w:p>
            <w:pPr>
              <w:spacing w:beforeLines="0" w:afterLines="0" w:line="240" w:lineRule="auto"/>
              <w:jc w:val="left"/>
              <w:rPr>
                <w:rFonts w:hint="eastAsia" w:ascii="Courier New" w:hAnsi="Courier New"/>
                <w:sz w:val="18"/>
                <w:szCs w:val="18"/>
              </w:rPr>
            </w:pPr>
            <w:r>
              <w:rPr>
                <w:rFonts w:hint="eastAsia" w:ascii="Courier New" w:hAnsi="Courier New"/>
                <w:color w:val="000000"/>
                <w:sz w:val="18"/>
                <w:szCs w:val="18"/>
              </w:rPr>
              <w:tab/>
            </w:r>
            <w:r>
              <w:rPr>
                <w:rFonts w:hint="eastAsia" w:ascii="Courier New" w:hAnsi="Courier New"/>
                <w:color w:val="008080"/>
                <w:sz w:val="18"/>
                <w:szCs w:val="18"/>
              </w:rPr>
              <w:t>&lt;</w:t>
            </w:r>
            <w:r>
              <w:rPr>
                <w:rFonts w:hint="eastAsia" w:ascii="Courier New" w:hAnsi="Courier New"/>
                <w:color w:val="3F7F7F"/>
                <w:sz w:val="18"/>
                <w:szCs w:val="18"/>
              </w:rPr>
              <w:t>bean</w:t>
            </w:r>
            <w:r>
              <w:rPr>
                <w:rFonts w:hint="eastAsia" w:ascii="Courier New" w:hAnsi="Courier New"/>
                <w:sz w:val="18"/>
                <w:szCs w:val="18"/>
              </w:rPr>
              <w:t xml:space="preserve"> </w:t>
            </w:r>
            <w:r>
              <w:rPr>
                <w:rFonts w:hint="eastAsia" w:ascii="Courier New" w:hAnsi="Courier New"/>
                <w:color w:val="7F007F"/>
                <w:sz w:val="18"/>
                <w:szCs w:val="18"/>
              </w:rPr>
              <w:t>id</w:t>
            </w:r>
            <w:r>
              <w:rPr>
                <w:rFonts w:hint="eastAsia" w:ascii="Courier New" w:hAnsi="Courier New"/>
                <w:color w:val="000000"/>
                <w:sz w:val="18"/>
                <w:szCs w:val="18"/>
              </w:rPr>
              <w:t>=</w:t>
            </w:r>
            <w:r>
              <w:rPr>
                <w:rFonts w:hint="eastAsia" w:ascii="Courier New" w:hAnsi="Courier New"/>
                <w:i/>
                <w:color w:val="2A00FF"/>
                <w:sz w:val="18"/>
                <w:szCs w:val="18"/>
              </w:rPr>
              <w:t>"myMessageListener"</w:t>
            </w:r>
            <w:r>
              <w:rPr>
                <w:rFonts w:hint="eastAsia" w:ascii="Courier New" w:hAnsi="Courier New"/>
                <w:sz w:val="18"/>
                <w:szCs w:val="18"/>
              </w:rPr>
              <w:t xml:space="preserve"> </w:t>
            </w:r>
            <w:r>
              <w:rPr>
                <w:rFonts w:hint="eastAsia" w:ascii="Courier New" w:hAnsi="Courier New"/>
                <w:color w:val="7F007F"/>
                <w:sz w:val="18"/>
                <w:szCs w:val="18"/>
              </w:rPr>
              <w:t>class</w:t>
            </w:r>
            <w:r>
              <w:rPr>
                <w:rFonts w:hint="eastAsia" w:ascii="Courier New" w:hAnsi="Courier New"/>
                <w:color w:val="000000"/>
                <w:sz w:val="18"/>
                <w:szCs w:val="18"/>
              </w:rPr>
              <w:t>=</w:t>
            </w:r>
            <w:r>
              <w:rPr>
                <w:rFonts w:hint="eastAsia" w:ascii="Courier New" w:hAnsi="Courier New"/>
                <w:i/>
                <w:color w:val="2A00FF"/>
                <w:sz w:val="18"/>
                <w:szCs w:val="18"/>
              </w:rPr>
              <w:t>"cn.itcast.activemq.spring.MyMessageListener"</w:t>
            </w:r>
            <w:r>
              <w:rPr>
                <w:rFonts w:hint="eastAsia" w:ascii="Courier New" w:hAnsi="Courier New"/>
                <w:color w:val="008080"/>
                <w:sz w:val="18"/>
                <w:szCs w:val="18"/>
              </w:rPr>
              <w:t>/&gt;</w:t>
            </w:r>
          </w:p>
          <w:p>
            <w:pPr>
              <w:spacing w:line="240" w:lineRule="auto"/>
              <w:rPr>
                <w:sz w:val="18"/>
                <w:szCs w:val="18"/>
              </w:rPr>
            </w:pPr>
            <w:r>
              <w:rPr>
                <w:rFonts w:hint="eastAsia" w:ascii="Courier New" w:hAnsi="Courier New"/>
                <w:color w:val="008080"/>
                <w:sz w:val="18"/>
                <w:szCs w:val="18"/>
              </w:rPr>
              <w:t>&lt;/</w:t>
            </w:r>
            <w:r>
              <w:rPr>
                <w:rFonts w:hint="eastAsia" w:ascii="Courier New" w:hAnsi="Courier New"/>
                <w:color w:val="3F7F7F"/>
                <w:sz w:val="18"/>
                <w:szCs w:val="18"/>
              </w:rPr>
              <w:t>beans</w:t>
            </w:r>
            <w:r>
              <w:rPr>
                <w:rFonts w:hint="eastAsia" w:ascii="Courier New" w:hAnsi="Courier New"/>
                <w:color w:val="008080"/>
                <w:sz w:val="18"/>
                <w:szCs w:val="18"/>
              </w:rPr>
              <w:t>&gt;</w:t>
            </w:r>
          </w:p>
        </w:tc>
      </w:tr>
    </w:tbl>
    <w:p>
      <w:pPr>
        <w:rPr>
          <w:rFonts w:hint="eastAsia"/>
          <w:lang w:eastAsia="zh-CN"/>
        </w:rPr>
      </w:pPr>
    </w:p>
    <w:p>
      <w:pPr>
        <w:rPr>
          <w:rFonts w:hint="eastAsia"/>
          <w:lang w:eastAsia="zh-CN"/>
        </w:rPr>
      </w:pPr>
      <w:r>
        <w:rPr>
          <w:rFonts w:hint="eastAsia"/>
          <w:lang w:eastAsia="zh-CN"/>
        </w:rPr>
        <w:t>注意：</w:t>
      </w:r>
    </w:p>
    <w:p>
      <w:pPr>
        <w:rPr>
          <w:rFonts w:hint="eastAsia"/>
        </w:rPr>
      </w:pPr>
      <w:r>
        <w:rPr>
          <w:rFonts w:hint="eastAsia"/>
          <w:lang w:val="en-US" w:eastAsia="zh-CN"/>
        </w:rPr>
        <w:t>1、</w:t>
      </w:r>
      <w:r>
        <w:rPr>
          <w:rFonts w:hint="eastAsia"/>
        </w:rPr>
        <w:t>自定消息监听器需要实现</w:t>
      </w:r>
      <w:r>
        <w:rPr>
          <w:rFonts w:hint="eastAsia"/>
          <w:color w:val="FF0000"/>
        </w:rPr>
        <w:t>SessionAwareMessageListener</w:t>
      </w:r>
      <w:r>
        <w:rPr>
          <w:rFonts w:hint="eastAsia"/>
        </w:rPr>
        <w:t>接口(有消息事务)</w:t>
      </w:r>
      <w:r>
        <w:rPr>
          <w:rFonts w:hint="eastAsia"/>
          <w:lang w:eastAsia="zh-CN"/>
        </w:rPr>
        <w:t>。</w:t>
      </w:r>
    </w:p>
    <w:p>
      <w:pPr>
        <w:numPr>
          <w:ilvl w:val="0"/>
          <w:numId w:val="10"/>
        </w:numPr>
        <w:rPr>
          <w:rFonts w:hint="eastAsia"/>
        </w:rPr>
      </w:pPr>
      <w:r>
        <w:rPr>
          <w:rFonts w:hint="eastAsia"/>
        </w:rPr>
        <w:t>用了消息事务时，当处理消息失败，默认重</w:t>
      </w:r>
      <w:r>
        <w:rPr>
          <w:rFonts w:hint="eastAsia"/>
          <w:lang w:eastAsia="zh-CN"/>
        </w:rPr>
        <w:t>发</w:t>
      </w:r>
      <w:r>
        <w:rPr>
          <w:rFonts w:hint="eastAsia"/>
        </w:rPr>
        <w:t>6次，并把消息存放</w:t>
      </w:r>
      <w:r>
        <w:rPr>
          <w:rFonts w:hint="eastAsia"/>
          <w:lang w:eastAsia="zh-CN"/>
        </w:rPr>
        <w:t>到</w:t>
      </w:r>
    </w:p>
    <w:p>
      <w:pPr>
        <w:numPr>
          <w:ilvl w:val="0"/>
          <w:numId w:val="0"/>
        </w:numPr>
        <w:ind w:firstLine="480" w:firstLineChars="200"/>
        <w:rPr>
          <w:rFonts w:hint="eastAsia"/>
        </w:rPr>
      </w:pPr>
      <w:r>
        <w:rPr>
          <w:rFonts w:hint="eastAsia"/>
        </w:rPr>
        <w:t>ActiveMQ.DLQ</w:t>
      </w:r>
      <w:r>
        <w:rPr>
          <w:rFonts w:hint="eastAsia"/>
          <w:lang w:eastAsia="zh-CN"/>
        </w:rPr>
        <w:t>死信</w:t>
      </w:r>
      <w:r>
        <w:rPr>
          <w:rFonts w:hint="eastAsia"/>
        </w:rPr>
        <w:t>队列中</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86"/>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0EAE"/>
    <w:multiLevelType w:val="multilevel"/>
    <w:tmpl w:val="0B670E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BDA5A12"/>
    <w:multiLevelType w:val="multilevel"/>
    <w:tmpl w:val="0BDA5A12"/>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1D4E6128"/>
    <w:multiLevelType w:val="multilevel"/>
    <w:tmpl w:val="1D4E61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252808"/>
    <w:multiLevelType w:val="multilevel"/>
    <w:tmpl w:val="25252808"/>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EDF4ED4"/>
    <w:multiLevelType w:val="multilevel"/>
    <w:tmpl w:val="2EDF4E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65D018D"/>
    <w:multiLevelType w:val="multilevel"/>
    <w:tmpl w:val="565D01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98C0DAB"/>
    <w:multiLevelType w:val="singleLevel"/>
    <w:tmpl w:val="598C0DAB"/>
    <w:lvl w:ilvl="0" w:tentative="0">
      <w:start w:val="2"/>
      <w:numFmt w:val="decimal"/>
      <w:suff w:val="nothing"/>
      <w:lvlText w:val="%1、"/>
      <w:lvlJc w:val="left"/>
    </w:lvl>
  </w:abstractNum>
  <w:abstractNum w:abstractNumId="7">
    <w:nsid w:val="598C1061"/>
    <w:multiLevelType w:val="singleLevel"/>
    <w:tmpl w:val="598C1061"/>
    <w:lvl w:ilvl="0" w:tentative="0">
      <w:start w:val="1"/>
      <w:numFmt w:val="decimal"/>
      <w:suff w:val="nothing"/>
      <w:lvlText w:val="%1、"/>
      <w:lvlJc w:val="left"/>
    </w:lvl>
  </w:abstractNum>
  <w:abstractNum w:abstractNumId="8">
    <w:nsid w:val="629C40E7"/>
    <w:multiLevelType w:val="multilevel"/>
    <w:tmpl w:val="629C40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D313957"/>
    <w:multiLevelType w:val="multilevel"/>
    <w:tmpl w:val="6D3139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8"/>
  </w:num>
  <w:num w:numId="6">
    <w:abstractNumId w:val="3"/>
  </w:num>
  <w:num w:numId="7">
    <w:abstractNumId w:val="2"/>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967"/>
    <w:rsid w:val="00025BA6"/>
    <w:rsid w:val="000312A3"/>
    <w:rsid w:val="00032BF7"/>
    <w:rsid w:val="0004386A"/>
    <w:rsid w:val="00055162"/>
    <w:rsid w:val="00057259"/>
    <w:rsid w:val="00076561"/>
    <w:rsid w:val="000D482F"/>
    <w:rsid w:val="001160BE"/>
    <w:rsid w:val="00135272"/>
    <w:rsid w:val="00141776"/>
    <w:rsid w:val="0016317B"/>
    <w:rsid w:val="00166893"/>
    <w:rsid w:val="001870CF"/>
    <w:rsid w:val="001B63C1"/>
    <w:rsid w:val="002244DF"/>
    <w:rsid w:val="00253502"/>
    <w:rsid w:val="00254D4E"/>
    <w:rsid w:val="00260DFE"/>
    <w:rsid w:val="00276744"/>
    <w:rsid w:val="0029019F"/>
    <w:rsid w:val="002979BF"/>
    <w:rsid w:val="002C6F51"/>
    <w:rsid w:val="00325854"/>
    <w:rsid w:val="00334970"/>
    <w:rsid w:val="00346FDA"/>
    <w:rsid w:val="00373EAB"/>
    <w:rsid w:val="00375C95"/>
    <w:rsid w:val="0038090C"/>
    <w:rsid w:val="00384C47"/>
    <w:rsid w:val="003E59CC"/>
    <w:rsid w:val="003F1BE5"/>
    <w:rsid w:val="00401838"/>
    <w:rsid w:val="004431EC"/>
    <w:rsid w:val="0048548F"/>
    <w:rsid w:val="004A15D2"/>
    <w:rsid w:val="0051583B"/>
    <w:rsid w:val="00590316"/>
    <w:rsid w:val="0065714D"/>
    <w:rsid w:val="0068295A"/>
    <w:rsid w:val="006C3D8D"/>
    <w:rsid w:val="006C6AF4"/>
    <w:rsid w:val="006F1FDE"/>
    <w:rsid w:val="007720B4"/>
    <w:rsid w:val="007769F4"/>
    <w:rsid w:val="00782A9E"/>
    <w:rsid w:val="0078678C"/>
    <w:rsid w:val="007A1740"/>
    <w:rsid w:val="00805DA9"/>
    <w:rsid w:val="00832E2B"/>
    <w:rsid w:val="0084116D"/>
    <w:rsid w:val="00861E01"/>
    <w:rsid w:val="00893B16"/>
    <w:rsid w:val="0089401E"/>
    <w:rsid w:val="00894E6D"/>
    <w:rsid w:val="008A363A"/>
    <w:rsid w:val="00926E36"/>
    <w:rsid w:val="00967F2E"/>
    <w:rsid w:val="00977FE1"/>
    <w:rsid w:val="0099290E"/>
    <w:rsid w:val="009C7AA4"/>
    <w:rsid w:val="009D4E8C"/>
    <w:rsid w:val="009E0525"/>
    <w:rsid w:val="009F503D"/>
    <w:rsid w:val="00A101BE"/>
    <w:rsid w:val="00A105F3"/>
    <w:rsid w:val="00A107C2"/>
    <w:rsid w:val="00A237CE"/>
    <w:rsid w:val="00A31D46"/>
    <w:rsid w:val="00A57F06"/>
    <w:rsid w:val="00A848EE"/>
    <w:rsid w:val="00A93DC8"/>
    <w:rsid w:val="00A95CA9"/>
    <w:rsid w:val="00AC5C9F"/>
    <w:rsid w:val="00AE43C1"/>
    <w:rsid w:val="00B004B9"/>
    <w:rsid w:val="00B016A9"/>
    <w:rsid w:val="00B300A1"/>
    <w:rsid w:val="00B329C8"/>
    <w:rsid w:val="00B6703D"/>
    <w:rsid w:val="00B8258F"/>
    <w:rsid w:val="00C6698E"/>
    <w:rsid w:val="00C83818"/>
    <w:rsid w:val="00C85C65"/>
    <w:rsid w:val="00CB6BB8"/>
    <w:rsid w:val="00CC0317"/>
    <w:rsid w:val="00D02487"/>
    <w:rsid w:val="00D11662"/>
    <w:rsid w:val="00D12C61"/>
    <w:rsid w:val="00D779E0"/>
    <w:rsid w:val="00D941A8"/>
    <w:rsid w:val="00DB086C"/>
    <w:rsid w:val="00DC2EB1"/>
    <w:rsid w:val="00DE1130"/>
    <w:rsid w:val="00E13F54"/>
    <w:rsid w:val="00E31A7C"/>
    <w:rsid w:val="00E379A5"/>
    <w:rsid w:val="00E37F63"/>
    <w:rsid w:val="00E47FCE"/>
    <w:rsid w:val="00E813AC"/>
    <w:rsid w:val="00E84347"/>
    <w:rsid w:val="00EB37D9"/>
    <w:rsid w:val="00ED5B96"/>
    <w:rsid w:val="00EF16BB"/>
    <w:rsid w:val="00F058A6"/>
    <w:rsid w:val="00F10E31"/>
    <w:rsid w:val="00F22655"/>
    <w:rsid w:val="00F312CE"/>
    <w:rsid w:val="00F67582"/>
    <w:rsid w:val="00FC07FA"/>
    <w:rsid w:val="00FF344F"/>
    <w:rsid w:val="011B6639"/>
    <w:rsid w:val="01257AFD"/>
    <w:rsid w:val="012C533E"/>
    <w:rsid w:val="01434056"/>
    <w:rsid w:val="015B231A"/>
    <w:rsid w:val="016B4277"/>
    <w:rsid w:val="01721456"/>
    <w:rsid w:val="01760996"/>
    <w:rsid w:val="017B28F1"/>
    <w:rsid w:val="01B377E4"/>
    <w:rsid w:val="01B84C79"/>
    <w:rsid w:val="01BC7DBF"/>
    <w:rsid w:val="01CE2F5A"/>
    <w:rsid w:val="01D902AB"/>
    <w:rsid w:val="01ED08AE"/>
    <w:rsid w:val="01F34E47"/>
    <w:rsid w:val="01F94597"/>
    <w:rsid w:val="020E1828"/>
    <w:rsid w:val="02152559"/>
    <w:rsid w:val="021A6D6C"/>
    <w:rsid w:val="022009FE"/>
    <w:rsid w:val="023141AB"/>
    <w:rsid w:val="02392409"/>
    <w:rsid w:val="023D30BD"/>
    <w:rsid w:val="02483889"/>
    <w:rsid w:val="024A3E23"/>
    <w:rsid w:val="02505F5B"/>
    <w:rsid w:val="02540397"/>
    <w:rsid w:val="025E3AAC"/>
    <w:rsid w:val="026301D7"/>
    <w:rsid w:val="026847E2"/>
    <w:rsid w:val="02741AAC"/>
    <w:rsid w:val="027A5682"/>
    <w:rsid w:val="02923155"/>
    <w:rsid w:val="02A84F06"/>
    <w:rsid w:val="02BC4ACF"/>
    <w:rsid w:val="02C30693"/>
    <w:rsid w:val="02CD6803"/>
    <w:rsid w:val="02D01A45"/>
    <w:rsid w:val="02E534CB"/>
    <w:rsid w:val="02F34064"/>
    <w:rsid w:val="02F70F64"/>
    <w:rsid w:val="0313460A"/>
    <w:rsid w:val="032445EC"/>
    <w:rsid w:val="03404C61"/>
    <w:rsid w:val="03405AB2"/>
    <w:rsid w:val="035A6376"/>
    <w:rsid w:val="03A60C55"/>
    <w:rsid w:val="03A941ED"/>
    <w:rsid w:val="03AD2AC3"/>
    <w:rsid w:val="03AD3D55"/>
    <w:rsid w:val="03B6671D"/>
    <w:rsid w:val="03BE1BBB"/>
    <w:rsid w:val="03C06CA0"/>
    <w:rsid w:val="03C552F0"/>
    <w:rsid w:val="03C67156"/>
    <w:rsid w:val="03E6636A"/>
    <w:rsid w:val="03F108B3"/>
    <w:rsid w:val="03FA5935"/>
    <w:rsid w:val="04440C9B"/>
    <w:rsid w:val="044B14B8"/>
    <w:rsid w:val="044F2D6B"/>
    <w:rsid w:val="04535D3A"/>
    <w:rsid w:val="04537FE0"/>
    <w:rsid w:val="04546613"/>
    <w:rsid w:val="04582332"/>
    <w:rsid w:val="045B01EF"/>
    <w:rsid w:val="0470432E"/>
    <w:rsid w:val="04765165"/>
    <w:rsid w:val="047D2E28"/>
    <w:rsid w:val="04922DAF"/>
    <w:rsid w:val="04A121D1"/>
    <w:rsid w:val="04A32665"/>
    <w:rsid w:val="04A44EDA"/>
    <w:rsid w:val="04B15EB0"/>
    <w:rsid w:val="04C57841"/>
    <w:rsid w:val="04CC70F5"/>
    <w:rsid w:val="04CE1002"/>
    <w:rsid w:val="04D5623F"/>
    <w:rsid w:val="04D57E5C"/>
    <w:rsid w:val="04D618D7"/>
    <w:rsid w:val="04E301A2"/>
    <w:rsid w:val="04F05E2B"/>
    <w:rsid w:val="0548096F"/>
    <w:rsid w:val="054C2959"/>
    <w:rsid w:val="056314A7"/>
    <w:rsid w:val="056806A2"/>
    <w:rsid w:val="056D64EA"/>
    <w:rsid w:val="05712AC6"/>
    <w:rsid w:val="057D410B"/>
    <w:rsid w:val="059E0D62"/>
    <w:rsid w:val="05AE5399"/>
    <w:rsid w:val="05DD62D0"/>
    <w:rsid w:val="05E41095"/>
    <w:rsid w:val="05E706C2"/>
    <w:rsid w:val="05EB6402"/>
    <w:rsid w:val="05EF6558"/>
    <w:rsid w:val="05FE6B69"/>
    <w:rsid w:val="06105D8E"/>
    <w:rsid w:val="061A7BDD"/>
    <w:rsid w:val="061C1748"/>
    <w:rsid w:val="061C61EC"/>
    <w:rsid w:val="062555E9"/>
    <w:rsid w:val="06346CCF"/>
    <w:rsid w:val="063B6624"/>
    <w:rsid w:val="06427830"/>
    <w:rsid w:val="064577B6"/>
    <w:rsid w:val="06493948"/>
    <w:rsid w:val="06505ACD"/>
    <w:rsid w:val="065076A6"/>
    <w:rsid w:val="0657397D"/>
    <w:rsid w:val="065D404E"/>
    <w:rsid w:val="065F6047"/>
    <w:rsid w:val="065F60A0"/>
    <w:rsid w:val="06675349"/>
    <w:rsid w:val="068E5078"/>
    <w:rsid w:val="06A133CB"/>
    <w:rsid w:val="06D35B46"/>
    <w:rsid w:val="07042F69"/>
    <w:rsid w:val="071C2946"/>
    <w:rsid w:val="07257CA1"/>
    <w:rsid w:val="0732019E"/>
    <w:rsid w:val="073A593E"/>
    <w:rsid w:val="07556F6B"/>
    <w:rsid w:val="07592329"/>
    <w:rsid w:val="075F0588"/>
    <w:rsid w:val="077249DE"/>
    <w:rsid w:val="07754668"/>
    <w:rsid w:val="0784318A"/>
    <w:rsid w:val="0791262C"/>
    <w:rsid w:val="07956E89"/>
    <w:rsid w:val="07A06B82"/>
    <w:rsid w:val="07AC00D9"/>
    <w:rsid w:val="07AD4879"/>
    <w:rsid w:val="07AD632C"/>
    <w:rsid w:val="07AE6A9D"/>
    <w:rsid w:val="07B651F8"/>
    <w:rsid w:val="07C008F5"/>
    <w:rsid w:val="07C105A6"/>
    <w:rsid w:val="07C6666C"/>
    <w:rsid w:val="07C901B3"/>
    <w:rsid w:val="07D87362"/>
    <w:rsid w:val="07EC6A2A"/>
    <w:rsid w:val="07F51607"/>
    <w:rsid w:val="07FD5DFF"/>
    <w:rsid w:val="08046D5D"/>
    <w:rsid w:val="080D655D"/>
    <w:rsid w:val="08257BC8"/>
    <w:rsid w:val="082A4579"/>
    <w:rsid w:val="08517546"/>
    <w:rsid w:val="085C0B86"/>
    <w:rsid w:val="08843664"/>
    <w:rsid w:val="088766B6"/>
    <w:rsid w:val="0892475E"/>
    <w:rsid w:val="08B116D7"/>
    <w:rsid w:val="08E26FFC"/>
    <w:rsid w:val="08E334D3"/>
    <w:rsid w:val="08E34203"/>
    <w:rsid w:val="08E34E06"/>
    <w:rsid w:val="08E91A1D"/>
    <w:rsid w:val="09060F64"/>
    <w:rsid w:val="090F42F7"/>
    <w:rsid w:val="092F1C7C"/>
    <w:rsid w:val="093E48A9"/>
    <w:rsid w:val="09443EDC"/>
    <w:rsid w:val="095D7E2D"/>
    <w:rsid w:val="095F363F"/>
    <w:rsid w:val="09662920"/>
    <w:rsid w:val="096A368E"/>
    <w:rsid w:val="09755BC3"/>
    <w:rsid w:val="09877379"/>
    <w:rsid w:val="098C2BA0"/>
    <w:rsid w:val="098E7B5D"/>
    <w:rsid w:val="09A42E05"/>
    <w:rsid w:val="09A92A2F"/>
    <w:rsid w:val="09BE2545"/>
    <w:rsid w:val="09C615BB"/>
    <w:rsid w:val="09E01814"/>
    <w:rsid w:val="09E05591"/>
    <w:rsid w:val="09E65911"/>
    <w:rsid w:val="09F17A47"/>
    <w:rsid w:val="09F916C9"/>
    <w:rsid w:val="0A004C21"/>
    <w:rsid w:val="0A117727"/>
    <w:rsid w:val="0A1822E6"/>
    <w:rsid w:val="0A2049C0"/>
    <w:rsid w:val="0A2836DE"/>
    <w:rsid w:val="0A3C277F"/>
    <w:rsid w:val="0A442E9E"/>
    <w:rsid w:val="0A4E11C1"/>
    <w:rsid w:val="0A524162"/>
    <w:rsid w:val="0A56578E"/>
    <w:rsid w:val="0A5A0192"/>
    <w:rsid w:val="0A6A2D1A"/>
    <w:rsid w:val="0A736020"/>
    <w:rsid w:val="0A7D6877"/>
    <w:rsid w:val="0A85779B"/>
    <w:rsid w:val="0A9A36CD"/>
    <w:rsid w:val="0A9D4FB0"/>
    <w:rsid w:val="0AA264A8"/>
    <w:rsid w:val="0AA5666D"/>
    <w:rsid w:val="0AC15DFA"/>
    <w:rsid w:val="0AC41BF7"/>
    <w:rsid w:val="0AC95A91"/>
    <w:rsid w:val="0ACA1BD0"/>
    <w:rsid w:val="0AD17E37"/>
    <w:rsid w:val="0ADA536D"/>
    <w:rsid w:val="0ADC47B4"/>
    <w:rsid w:val="0AE35E94"/>
    <w:rsid w:val="0AE3684B"/>
    <w:rsid w:val="0AFF53AA"/>
    <w:rsid w:val="0B026E0E"/>
    <w:rsid w:val="0B06480E"/>
    <w:rsid w:val="0B067DF0"/>
    <w:rsid w:val="0B0D20AD"/>
    <w:rsid w:val="0B0D7A56"/>
    <w:rsid w:val="0B1368B5"/>
    <w:rsid w:val="0B254CF0"/>
    <w:rsid w:val="0B395660"/>
    <w:rsid w:val="0B396A91"/>
    <w:rsid w:val="0B401542"/>
    <w:rsid w:val="0B402B23"/>
    <w:rsid w:val="0B41229E"/>
    <w:rsid w:val="0B574A82"/>
    <w:rsid w:val="0B5D0B6E"/>
    <w:rsid w:val="0B695092"/>
    <w:rsid w:val="0B7933F8"/>
    <w:rsid w:val="0B7A4814"/>
    <w:rsid w:val="0B814AE6"/>
    <w:rsid w:val="0B8B3DD9"/>
    <w:rsid w:val="0BA12E27"/>
    <w:rsid w:val="0BAB33D1"/>
    <w:rsid w:val="0BBE666F"/>
    <w:rsid w:val="0BC03A80"/>
    <w:rsid w:val="0BC92968"/>
    <w:rsid w:val="0BD53B7E"/>
    <w:rsid w:val="0BE4462F"/>
    <w:rsid w:val="0BF6470D"/>
    <w:rsid w:val="0BFF5F8D"/>
    <w:rsid w:val="0C205CC3"/>
    <w:rsid w:val="0C26130B"/>
    <w:rsid w:val="0C261C39"/>
    <w:rsid w:val="0C271434"/>
    <w:rsid w:val="0C334534"/>
    <w:rsid w:val="0C362DD2"/>
    <w:rsid w:val="0C5575BB"/>
    <w:rsid w:val="0C575B7B"/>
    <w:rsid w:val="0C764094"/>
    <w:rsid w:val="0C87231D"/>
    <w:rsid w:val="0CA36816"/>
    <w:rsid w:val="0CC31EBD"/>
    <w:rsid w:val="0CD05BD5"/>
    <w:rsid w:val="0CE26183"/>
    <w:rsid w:val="0CF66A1B"/>
    <w:rsid w:val="0D17157B"/>
    <w:rsid w:val="0D3A6E80"/>
    <w:rsid w:val="0D4A4D15"/>
    <w:rsid w:val="0D4B605E"/>
    <w:rsid w:val="0D586CEB"/>
    <w:rsid w:val="0D597329"/>
    <w:rsid w:val="0D607BA0"/>
    <w:rsid w:val="0D663240"/>
    <w:rsid w:val="0D6B4583"/>
    <w:rsid w:val="0D6F032A"/>
    <w:rsid w:val="0D775146"/>
    <w:rsid w:val="0D7956E4"/>
    <w:rsid w:val="0D962FF9"/>
    <w:rsid w:val="0DAE6979"/>
    <w:rsid w:val="0DB305DA"/>
    <w:rsid w:val="0DC5407D"/>
    <w:rsid w:val="0DCC233C"/>
    <w:rsid w:val="0DD27EE4"/>
    <w:rsid w:val="0DE30708"/>
    <w:rsid w:val="0E0A7715"/>
    <w:rsid w:val="0E0E5253"/>
    <w:rsid w:val="0E151A80"/>
    <w:rsid w:val="0E460EEC"/>
    <w:rsid w:val="0E582489"/>
    <w:rsid w:val="0E68772C"/>
    <w:rsid w:val="0E7141B2"/>
    <w:rsid w:val="0E7F48AF"/>
    <w:rsid w:val="0E877BEF"/>
    <w:rsid w:val="0E88176D"/>
    <w:rsid w:val="0E9431E4"/>
    <w:rsid w:val="0E95418F"/>
    <w:rsid w:val="0E9C05B2"/>
    <w:rsid w:val="0EB5671E"/>
    <w:rsid w:val="0EC940C0"/>
    <w:rsid w:val="0ECF071D"/>
    <w:rsid w:val="0EF82CDC"/>
    <w:rsid w:val="0EF97EEC"/>
    <w:rsid w:val="0F0E5354"/>
    <w:rsid w:val="0F0F46FD"/>
    <w:rsid w:val="0F144F07"/>
    <w:rsid w:val="0F177F49"/>
    <w:rsid w:val="0F1D70D2"/>
    <w:rsid w:val="0F2138C1"/>
    <w:rsid w:val="0F3C24A5"/>
    <w:rsid w:val="0F3E3878"/>
    <w:rsid w:val="0F406D1C"/>
    <w:rsid w:val="0F513D35"/>
    <w:rsid w:val="0F524108"/>
    <w:rsid w:val="0F575408"/>
    <w:rsid w:val="0F6360BC"/>
    <w:rsid w:val="0F7518E6"/>
    <w:rsid w:val="0F782D64"/>
    <w:rsid w:val="0F7E4936"/>
    <w:rsid w:val="0F872149"/>
    <w:rsid w:val="0F8A5AC5"/>
    <w:rsid w:val="0F8B54B0"/>
    <w:rsid w:val="0F9960AF"/>
    <w:rsid w:val="0FD6492D"/>
    <w:rsid w:val="0FD75CB8"/>
    <w:rsid w:val="0FD95700"/>
    <w:rsid w:val="0FDD78A7"/>
    <w:rsid w:val="0FE245AF"/>
    <w:rsid w:val="0FE24CC6"/>
    <w:rsid w:val="0FEA0852"/>
    <w:rsid w:val="0FED2550"/>
    <w:rsid w:val="0FF536E9"/>
    <w:rsid w:val="100745A6"/>
    <w:rsid w:val="1024150C"/>
    <w:rsid w:val="10267C4B"/>
    <w:rsid w:val="103B4D9D"/>
    <w:rsid w:val="1045630F"/>
    <w:rsid w:val="10460CC5"/>
    <w:rsid w:val="1059584C"/>
    <w:rsid w:val="10635B31"/>
    <w:rsid w:val="1070093A"/>
    <w:rsid w:val="107E593A"/>
    <w:rsid w:val="10867812"/>
    <w:rsid w:val="109034AF"/>
    <w:rsid w:val="1090734B"/>
    <w:rsid w:val="10A23787"/>
    <w:rsid w:val="10A85237"/>
    <w:rsid w:val="10B618EC"/>
    <w:rsid w:val="10BE355C"/>
    <w:rsid w:val="10C77C40"/>
    <w:rsid w:val="10E755AE"/>
    <w:rsid w:val="10F642FA"/>
    <w:rsid w:val="110452B0"/>
    <w:rsid w:val="11066D13"/>
    <w:rsid w:val="110B4EFF"/>
    <w:rsid w:val="110C7F17"/>
    <w:rsid w:val="11291519"/>
    <w:rsid w:val="112F6496"/>
    <w:rsid w:val="11310429"/>
    <w:rsid w:val="113D70D1"/>
    <w:rsid w:val="11420A48"/>
    <w:rsid w:val="1144769A"/>
    <w:rsid w:val="114D7316"/>
    <w:rsid w:val="115F144C"/>
    <w:rsid w:val="116D206A"/>
    <w:rsid w:val="11716572"/>
    <w:rsid w:val="11AC13A3"/>
    <w:rsid w:val="11AF74F7"/>
    <w:rsid w:val="11B108B2"/>
    <w:rsid w:val="11D6449F"/>
    <w:rsid w:val="11D95006"/>
    <w:rsid w:val="11E52AA5"/>
    <w:rsid w:val="11FB2BCB"/>
    <w:rsid w:val="120F43F1"/>
    <w:rsid w:val="12375C69"/>
    <w:rsid w:val="123B7A39"/>
    <w:rsid w:val="123D31A8"/>
    <w:rsid w:val="124132E2"/>
    <w:rsid w:val="124B29C3"/>
    <w:rsid w:val="12586D80"/>
    <w:rsid w:val="12937374"/>
    <w:rsid w:val="12A51D7C"/>
    <w:rsid w:val="12BF3881"/>
    <w:rsid w:val="12CC2009"/>
    <w:rsid w:val="12D4174A"/>
    <w:rsid w:val="12F258A5"/>
    <w:rsid w:val="1305771F"/>
    <w:rsid w:val="131E40D8"/>
    <w:rsid w:val="1335720C"/>
    <w:rsid w:val="1337636E"/>
    <w:rsid w:val="134025A0"/>
    <w:rsid w:val="134E74E1"/>
    <w:rsid w:val="134F1A6A"/>
    <w:rsid w:val="13794B69"/>
    <w:rsid w:val="138D2D71"/>
    <w:rsid w:val="13A0594A"/>
    <w:rsid w:val="13DD4E5D"/>
    <w:rsid w:val="13E03741"/>
    <w:rsid w:val="13E8298E"/>
    <w:rsid w:val="13E9173E"/>
    <w:rsid w:val="13EC7BD8"/>
    <w:rsid w:val="13F44A1C"/>
    <w:rsid w:val="14007E4C"/>
    <w:rsid w:val="140E4BAA"/>
    <w:rsid w:val="140F572D"/>
    <w:rsid w:val="14296F1D"/>
    <w:rsid w:val="14351976"/>
    <w:rsid w:val="14381A0E"/>
    <w:rsid w:val="143C521A"/>
    <w:rsid w:val="146F7111"/>
    <w:rsid w:val="14847869"/>
    <w:rsid w:val="148E74D0"/>
    <w:rsid w:val="149D1AFE"/>
    <w:rsid w:val="149D6384"/>
    <w:rsid w:val="149E35F6"/>
    <w:rsid w:val="14A52994"/>
    <w:rsid w:val="14A855BC"/>
    <w:rsid w:val="14AB5C90"/>
    <w:rsid w:val="14BD187C"/>
    <w:rsid w:val="14CA27B7"/>
    <w:rsid w:val="14E5096E"/>
    <w:rsid w:val="14ED10AA"/>
    <w:rsid w:val="14F30E22"/>
    <w:rsid w:val="15100F31"/>
    <w:rsid w:val="152B2004"/>
    <w:rsid w:val="153104EB"/>
    <w:rsid w:val="153F260F"/>
    <w:rsid w:val="154451BF"/>
    <w:rsid w:val="15526F98"/>
    <w:rsid w:val="15677136"/>
    <w:rsid w:val="15743B79"/>
    <w:rsid w:val="15756594"/>
    <w:rsid w:val="159038D0"/>
    <w:rsid w:val="159720CF"/>
    <w:rsid w:val="15973574"/>
    <w:rsid w:val="15B05689"/>
    <w:rsid w:val="15B20723"/>
    <w:rsid w:val="15EC1926"/>
    <w:rsid w:val="15F70909"/>
    <w:rsid w:val="15FB518C"/>
    <w:rsid w:val="16156806"/>
    <w:rsid w:val="16251A58"/>
    <w:rsid w:val="16351705"/>
    <w:rsid w:val="163B47A4"/>
    <w:rsid w:val="163D3F53"/>
    <w:rsid w:val="164376C6"/>
    <w:rsid w:val="165561B7"/>
    <w:rsid w:val="165D4F6B"/>
    <w:rsid w:val="167317C4"/>
    <w:rsid w:val="16845DB3"/>
    <w:rsid w:val="168F2136"/>
    <w:rsid w:val="16985605"/>
    <w:rsid w:val="16A0530F"/>
    <w:rsid w:val="16A20A72"/>
    <w:rsid w:val="16B84BC8"/>
    <w:rsid w:val="16BF47C7"/>
    <w:rsid w:val="16CD0B26"/>
    <w:rsid w:val="16D4749F"/>
    <w:rsid w:val="16EF464B"/>
    <w:rsid w:val="16F67B69"/>
    <w:rsid w:val="16FC0584"/>
    <w:rsid w:val="170867FE"/>
    <w:rsid w:val="174A359F"/>
    <w:rsid w:val="177C756F"/>
    <w:rsid w:val="17841C03"/>
    <w:rsid w:val="179001C3"/>
    <w:rsid w:val="179D26FC"/>
    <w:rsid w:val="17AB654D"/>
    <w:rsid w:val="17B04DFE"/>
    <w:rsid w:val="17C00062"/>
    <w:rsid w:val="17CA1245"/>
    <w:rsid w:val="17CB67A9"/>
    <w:rsid w:val="17D450C9"/>
    <w:rsid w:val="17F12FEB"/>
    <w:rsid w:val="181E7ACE"/>
    <w:rsid w:val="18233114"/>
    <w:rsid w:val="18452F01"/>
    <w:rsid w:val="184B356E"/>
    <w:rsid w:val="18510D4F"/>
    <w:rsid w:val="18595659"/>
    <w:rsid w:val="185F6B6B"/>
    <w:rsid w:val="1870154A"/>
    <w:rsid w:val="18757D4E"/>
    <w:rsid w:val="188B2DB0"/>
    <w:rsid w:val="18AD1417"/>
    <w:rsid w:val="18C92385"/>
    <w:rsid w:val="18CA1256"/>
    <w:rsid w:val="18D66E19"/>
    <w:rsid w:val="18D955D8"/>
    <w:rsid w:val="18E474E5"/>
    <w:rsid w:val="18F01951"/>
    <w:rsid w:val="19046FEC"/>
    <w:rsid w:val="192D261D"/>
    <w:rsid w:val="19330996"/>
    <w:rsid w:val="19381894"/>
    <w:rsid w:val="193B2BAF"/>
    <w:rsid w:val="193F7235"/>
    <w:rsid w:val="19591E73"/>
    <w:rsid w:val="196560BC"/>
    <w:rsid w:val="198F0DA8"/>
    <w:rsid w:val="198F0F1F"/>
    <w:rsid w:val="19983793"/>
    <w:rsid w:val="19996DD7"/>
    <w:rsid w:val="19AB2A10"/>
    <w:rsid w:val="19CC65CF"/>
    <w:rsid w:val="19E3236A"/>
    <w:rsid w:val="19EC6A3A"/>
    <w:rsid w:val="19ED74E8"/>
    <w:rsid w:val="19F40C81"/>
    <w:rsid w:val="19FD2B81"/>
    <w:rsid w:val="1A05540A"/>
    <w:rsid w:val="1A171ECD"/>
    <w:rsid w:val="1A2415C4"/>
    <w:rsid w:val="1A2A08C2"/>
    <w:rsid w:val="1A3561CE"/>
    <w:rsid w:val="1A3E6FD1"/>
    <w:rsid w:val="1A440B37"/>
    <w:rsid w:val="1A9E1655"/>
    <w:rsid w:val="1AA462E8"/>
    <w:rsid w:val="1AA82688"/>
    <w:rsid w:val="1ABB60CC"/>
    <w:rsid w:val="1ABC0927"/>
    <w:rsid w:val="1ABD6425"/>
    <w:rsid w:val="1ABE6736"/>
    <w:rsid w:val="1AD23AB1"/>
    <w:rsid w:val="1AD302FA"/>
    <w:rsid w:val="1AD36114"/>
    <w:rsid w:val="1ADC4776"/>
    <w:rsid w:val="1ADE15A2"/>
    <w:rsid w:val="1AEF1252"/>
    <w:rsid w:val="1AFB1B48"/>
    <w:rsid w:val="1B002D46"/>
    <w:rsid w:val="1B030C36"/>
    <w:rsid w:val="1B0C3602"/>
    <w:rsid w:val="1B0D2402"/>
    <w:rsid w:val="1B160801"/>
    <w:rsid w:val="1B190339"/>
    <w:rsid w:val="1B2D5639"/>
    <w:rsid w:val="1B32593A"/>
    <w:rsid w:val="1B3B18E3"/>
    <w:rsid w:val="1B4031AB"/>
    <w:rsid w:val="1B533B50"/>
    <w:rsid w:val="1B6342D5"/>
    <w:rsid w:val="1B732DCF"/>
    <w:rsid w:val="1B7966A8"/>
    <w:rsid w:val="1B7C2F74"/>
    <w:rsid w:val="1B7E3169"/>
    <w:rsid w:val="1B9C5FA1"/>
    <w:rsid w:val="1BC179BA"/>
    <w:rsid w:val="1BC70071"/>
    <w:rsid w:val="1BD17778"/>
    <w:rsid w:val="1BD414F1"/>
    <w:rsid w:val="1BD5603D"/>
    <w:rsid w:val="1C3831A2"/>
    <w:rsid w:val="1C417432"/>
    <w:rsid w:val="1C4E6260"/>
    <w:rsid w:val="1C593CB7"/>
    <w:rsid w:val="1C674466"/>
    <w:rsid w:val="1C7055DD"/>
    <w:rsid w:val="1C8024DC"/>
    <w:rsid w:val="1C905C13"/>
    <w:rsid w:val="1C9252F3"/>
    <w:rsid w:val="1C9F6DCC"/>
    <w:rsid w:val="1CAA4BFD"/>
    <w:rsid w:val="1CB1649D"/>
    <w:rsid w:val="1CB862D4"/>
    <w:rsid w:val="1CCB069C"/>
    <w:rsid w:val="1CDE7A1E"/>
    <w:rsid w:val="1CF42393"/>
    <w:rsid w:val="1D24547F"/>
    <w:rsid w:val="1D2B476B"/>
    <w:rsid w:val="1D3B444A"/>
    <w:rsid w:val="1D497C0C"/>
    <w:rsid w:val="1D571666"/>
    <w:rsid w:val="1D591E05"/>
    <w:rsid w:val="1D707A16"/>
    <w:rsid w:val="1D807BBA"/>
    <w:rsid w:val="1D8813ED"/>
    <w:rsid w:val="1D90502B"/>
    <w:rsid w:val="1D91752B"/>
    <w:rsid w:val="1DBC3059"/>
    <w:rsid w:val="1DD724F3"/>
    <w:rsid w:val="1DEC64B4"/>
    <w:rsid w:val="1DFC1C42"/>
    <w:rsid w:val="1E1D1BB4"/>
    <w:rsid w:val="1E215F58"/>
    <w:rsid w:val="1E2301DC"/>
    <w:rsid w:val="1E4958BE"/>
    <w:rsid w:val="1E4A51CA"/>
    <w:rsid w:val="1E600531"/>
    <w:rsid w:val="1E6C5302"/>
    <w:rsid w:val="1E723B93"/>
    <w:rsid w:val="1E72641D"/>
    <w:rsid w:val="1E7443AC"/>
    <w:rsid w:val="1E896825"/>
    <w:rsid w:val="1E921A5D"/>
    <w:rsid w:val="1EB677D2"/>
    <w:rsid w:val="1ED1171F"/>
    <w:rsid w:val="1EF152D6"/>
    <w:rsid w:val="1EF33A90"/>
    <w:rsid w:val="1EF8682F"/>
    <w:rsid w:val="1F023713"/>
    <w:rsid w:val="1F072F67"/>
    <w:rsid w:val="1F155ACD"/>
    <w:rsid w:val="1F1A08D0"/>
    <w:rsid w:val="1F293F8C"/>
    <w:rsid w:val="1F2B7A8B"/>
    <w:rsid w:val="1F3434CD"/>
    <w:rsid w:val="1F380B1D"/>
    <w:rsid w:val="1F3C5813"/>
    <w:rsid w:val="1F44699F"/>
    <w:rsid w:val="1F60266F"/>
    <w:rsid w:val="1F9F248D"/>
    <w:rsid w:val="1FA23870"/>
    <w:rsid w:val="1FB32689"/>
    <w:rsid w:val="1FC03A11"/>
    <w:rsid w:val="1FCB1E9D"/>
    <w:rsid w:val="1FDD41A8"/>
    <w:rsid w:val="1FEF5E25"/>
    <w:rsid w:val="1FF613B6"/>
    <w:rsid w:val="201B2E73"/>
    <w:rsid w:val="20367A23"/>
    <w:rsid w:val="20443955"/>
    <w:rsid w:val="20451651"/>
    <w:rsid w:val="20474FAB"/>
    <w:rsid w:val="204D4CFF"/>
    <w:rsid w:val="204D7493"/>
    <w:rsid w:val="20543339"/>
    <w:rsid w:val="20636574"/>
    <w:rsid w:val="206C36A1"/>
    <w:rsid w:val="207A2C8C"/>
    <w:rsid w:val="207D39B6"/>
    <w:rsid w:val="20820A38"/>
    <w:rsid w:val="20A43594"/>
    <w:rsid w:val="20B5696C"/>
    <w:rsid w:val="20BB2543"/>
    <w:rsid w:val="20C343BE"/>
    <w:rsid w:val="20C52A87"/>
    <w:rsid w:val="20F41897"/>
    <w:rsid w:val="20FA3771"/>
    <w:rsid w:val="2100538B"/>
    <w:rsid w:val="210260C1"/>
    <w:rsid w:val="210D61B3"/>
    <w:rsid w:val="210E600B"/>
    <w:rsid w:val="21162BA4"/>
    <w:rsid w:val="21220872"/>
    <w:rsid w:val="214D4C5F"/>
    <w:rsid w:val="214F69B2"/>
    <w:rsid w:val="2153764B"/>
    <w:rsid w:val="215B7110"/>
    <w:rsid w:val="21630C8B"/>
    <w:rsid w:val="216C0393"/>
    <w:rsid w:val="216F18AA"/>
    <w:rsid w:val="21760C12"/>
    <w:rsid w:val="21803A84"/>
    <w:rsid w:val="21814741"/>
    <w:rsid w:val="21837996"/>
    <w:rsid w:val="218D0C1A"/>
    <w:rsid w:val="21964A59"/>
    <w:rsid w:val="21A522F4"/>
    <w:rsid w:val="21B62668"/>
    <w:rsid w:val="21C97DC0"/>
    <w:rsid w:val="21ED7ECE"/>
    <w:rsid w:val="21EE6205"/>
    <w:rsid w:val="21EF2778"/>
    <w:rsid w:val="21FF069C"/>
    <w:rsid w:val="220E2857"/>
    <w:rsid w:val="222148F3"/>
    <w:rsid w:val="222578EA"/>
    <w:rsid w:val="222721F0"/>
    <w:rsid w:val="22273BD4"/>
    <w:rsid w:val="223E4A7E"/>
    <w:rsid w:val="224264DF"/>
    <w:rsid w:val="22467E32"/>
    <w:rsid w:val="224F644D"/>
    <w:rsid w:val="225009FA"/>
    <w:rsid w:val="2280593A"/>
    <w:rsid w:val="229222D7"/>
    <w:rsid w:val="22994945"/>
    <w:rsid w:val="22AC568D"/>
    <w:rsid w:val="22AF1AFD"/>
    <w:rsid w:val="22B07019"/>
    <w:rsid w:val="22BC13E1"/>
    <w:rsid w:val="22E94CD2"/>
    <w:rsid w:val="22F03D6B"/>
    <w:rsid w:val="230127E6"/>
    <w:rsid w:val="230A76C5"/>
    <w:rsid w:val="232B0BD5"/>
    <w:rsid w:val="232C3036"/>
    <w:rsid w:val="233249DC"/>
    <w:rsid w:val="23480F82"/>
    <w:rsid w:val="23585B30"/>
    <w:rsid w:val="235E439F"/>
    <w:rsid w:val="23662FF6"/>
    <w:rsid w:val="237F1BEC"/>
    <w:rsid w:val="23B24B58"/>
    <w:rsid w:val="23B61E2F"/>
    <w:rsid w:val="23B97A9B"/>
    <w:rsid w:val="23BC33B2"/>
    <w:rsid w:val="23D53EA1"/>
    <w:rsid w:val="23F91A82"/>
    <w:rsid w:val="23FC2EA6"/>
    <w:rsid w:val="24042902"/>
    <w:rsid w:val="242449FF"/>
    <w:rsid w:val="242B1D30"/>
    <w:rsid w:val="245303CC"/>
    <w:rsid w:val="24537580"/>
    <w:rsid w:val="245E6CF2"/>
    <w:rsid w:val="24722D14"/>
    <w:rsid w:val="247A7890"/>
    <w:rsid w:val="24C1295F"/>
    <w:rsid w:val="24E977D4"/>
    <w:rsid w:val="25167AC6"/>
    <w:rsid w:val="252E777A"/>
    <w:rsid w:val="2548100E"/>
    <w:rsid w:val="25603F32"/>
    <w:rsid w:val="25881608"/>
    <w:rsid w:val="25DB149C"/>
    <w:rsid w:val="25E53B0F"/>
    <w:rsid w:val="25F8137F"/>
    <w:rsid w:val="25FB6DDA"/>
    <w:rsid w:val="26192AA8"/>
    <w:rsid w:val="262072A8"/>
    <w:rsid w:val="262C710E"/>
    <w:rsid w:val="264966FC"/>
    <w:rsid w:val="26567232"/>
    <w:rsid w:val="267A7C85"/>
    <w:rsid w:val="267B0644"/>
    <w:rsid w:val="26846C74"/>
    <w:rsid w:val="268A41F2"/>
    <w:rsid w:val="26992AFB"/>
    <w:rsid w:val="269F29E7"/>
    <w:rsid w:val="26A87885"/>
    <w:rsid w:val="26BE6F66"/>
    <w:rsid w:val="26CB70F5"/>
    <w:rsid w:val="26CC4FDA"/>
    <w:rsid w:val="26CE5730"/>
    <w:rsid w:val="26D52B43"/>
    <w:rsid w:val="26D9169B"/>
    <w:rsid w:val="270B1469"/>
    <w:rsid w:val="27187FC2"/>
    <w:rsid w:val="272A15E7"/>
    <w:rsid w:val="272D19CF"/>
    <w:rsid w:val="27346975"/>
    <w:rsid w:val="273D7F53"/>
    <w:rsid w:val="275006F8"/>
    <w:rsid w:val="275843D0"/>
    <w:rsid w:val="276D6316"/>
    <w:rsid w:val="27724C93"/>
    <w:rsid w:val="27732E5B"/>
    <w:rsid w:val="277570B2"/>
    <w:rsid w:val="27867494"/>
    <w:rsid w:val="278861F6"/>
    <w:rsid w:val="278C677A"/>
    <w:rsid w:val="27B615EE"/>
    <w:rsid w:val="27D11E14"/>
    <w:rsid w:val="281B6277"/>
    <w:rsid w:val="284C2485"/>
    <w:rsid w:val="284D3102"/>
    <w:rsid w:val="284F33A6"/>
    <w:rsid w:val="28625503"/>
    <w:rsid w:val="28632C25"/>
    <w:rsid w:val="286E46C9"/>
    <w:rsid w:val="28772954"/>
    <w:rsid w:val="28834711"/>
    <w:rsid w:val="289B4E88"/>
    <w:rsid w:val="289D0190"/>
    <w:rsid w:val="28CB1AE9"/>
    <w:rsid w:val="28D30C17"/>
    <w:rsid w:val="28EE571A"/>
    <w:rsid w:val="28FE3A8C"/>
    <w:rsid w:val="28FE5071"/>
    <w:rsid w:val="29153332"/>
    <w:rsid w:val="291912AF"/>
    <w:rsid w:val="292C6C34"/>
    <w:rsid w:val="29336131"/>
    <w:rsid w:val="29402470"/>
    <w:rsid w:val="29407D5C"/>
    <w:rsid w:val="295046CE"/>
    <w:rsid w:val="295518DA"/>
    <w:rsid w:val="295E3387"/>
    <w:rsid w:val="29672156"/>
    <w:rsid w:val="296B1268"/>
    <w:rsid w:val="297B2C5B"/>
    <w:rsid w:val="298A49F2"/>
    <w:rsid w:val="29937482"/>
    <w:rsid w:val="299446EE"/>
    <w:rsid w:val="29A0736D"/>
    <w:rsid w:val="29AC5400"/>
    <w:rsid w:val="29B06886"/>
    <w:rsid w:val="29BF5BA5"/>
    <w:rsid w:val="29C1576F"/>
    <w:rsid w:val="29CA288E"/>
    <w:rsid w:val="29D64947"/>
    <w:rsid w:val="29DB71BE"/>
    <w:rsid w:val="29ED6996"/>
    <w:rsid w:val="29F53191"/>
    <w:rsid w:val="29FA3C90"/>
    <w:rsid w:val="2A150A08"/>
    <w:rsid w:val="2A211CDB"/>
    <w:rsid w:val="2A232BAB"/>
    <w:rsid w:val="2A285C28"/>
    <w:rsid w:val="2A377E71"/>
    <w:rsid w:val="2A3B14DC"/>
    <w:rsid w:val="2A496600"/>
    <w:rsid w:val="2A864FC2"/>
    <w:rsid w:val="2AA73E60"/>
    <w:rsid w:val="2AB70881"/>
    <w:rsid w:val="2ABA2F70"/>
    <w:rsid w:val="2ABD1DFF"/>
    <w:rsid w:val="2AC23407"/>
    <w:rsid w:val="2AD8187C"/>
    <w:rsid w:val="2AFF5EC6"/>
    <w:rsid w:val="2B1D796E"/>
    <w:rsid w:val="2B223C94"/>
    <w:rsid w:val="2B25426C"/>
    <w:rsid w:val="2B483951"/>
    <w:rsid w:val="2B512038"/>
    <w:rsid w:val="2B700BCC"/>
    <w:rsid w:val="2B760D2B"/>
    <w:rsid w:val="2B8D1EC5"/>
    <w:rsid w:val="2BA65A13"/>
    <w:rsid w:val="2BB35337"/>
    <w:rsid w:val="2BBE0A6A"/>
    <w:rsid w:val="2BC6344F"/>
    <w:rsid w:val="2BC82E53"/>
    <w:rsid w:val="2BCE03B7"/>
    <w:rsid w:val="2BE62044"/>
    <w:rsid w:val="2BEC4A17"/>
    <w:rsid w:val="2BF926EA"/>
    <w:rsid w:val="2C00095B"/>
    <w:rsid w:val="2C03139A"/>
    <w:rsid w:val="2C086972"/>
    <w:rsid w:val="2C0F63D9"/>
    <w:rsid w:val="2C122D0F"/>
    <w:rsid w:val="2C123CD4"/>
    <w:rsid w:val="2C1F5E0A"/>
    <w:rsid w:val="2C2327C7"/>
    <w:rsid w:val="2C2A05C6"/>
    <w:rsid w:val="2C392B24"/>
    <w:rsid w:val="2C3A42C2"/>
    <w:rsid w:val="2C3E4E0B"/>
    <w:rsid w:val="2C3F414C"/>
    <w:rsid w:val="2C5048CE"/>
    <w:rsid w:val="2C59712C"/>
    <w:rsid w:val="2C684CB6"/>
    <w:rsid w:val="2C7C6215"/>
    <w:rsid w:val="2C8978AD"/>
    <w:rsid w:val="2C8F00CF"/>
    <w:rsid w:val="2CBF4985"/>
    <w:rsid w:val="2CDF63E7"/>
    <w:rsid w:val="2CE00D2B"/>
    <w:rsid w:val="2CED0B30"/>
    <w:rsid w:val="2CED2C76"/>
    <w:rsid w:val="2CFB0FF8"/>
    <w:rsid w:val="2CFB15F0"/>
    <w:rsid w:val="2CFC6375"/>
    <w:rsid w:val="2D0042F7"/>
    <w:rsid w:val="2D0206E4"/>
    <w:rsid w:val="2D0E6C79"/>
    <w:rsid w:val="2D202F4F"/>
    <w:rsid w:val="2D32654A"/>
    <w:rsid w:val="2D3A4B75"/>
    <w:rsid w:val="2D3C2627"/>
    <w:rsid w:val="2D410835"/>
    <w:rsid w:val="2D4F4030"/>
    <w:rsid w:val="2D67011C"/>
    <w:rsid w:val="2D7168C0"/>
    <w:rsid w:val="2D762958"/>
    <w:rsid w:val="2D9B55BD"/>
    <w:rsid w:val="2D9D74BA"/>
    <w:rsid w:val="2D9F320E"/>
    <w:rsid w:val="2DD73C1D"/>
    <w:rsid w:val="2DE434E4"/>
    <w:rsid w:val="2DE66333"/>
    <w:rsid w:val="2DE70AAB"/>
    <w:rsid w:val="2DF57195"/>
    <w:rsid w:val="2E334B65"/>
    <w:rsid w:val="2E356C4C"/>
    <w:rsid w:val="2E4304A3"/>
    <w:rsid w:val="2E456FE6"/>
    <w:rsid w:val="2E4B2F89"/>
    <w:rsid w:val="2E6341D2"/>
    <w:rsid w:val="2E6517CD"/>
    <w:rsid w:val="2E672C6F"/>
    <w:rsid w:val="2E8415AC"/>
    <w:rsid w:val="2EA32AAB"/>
    <w:rsid w:val="2EBA3D91"/>
    <w:rsid w:val="2EC555EE"/>
    <w:rsid w:val="2EC62DF7"/>
    <w:rsid w:val="2ECD4BF6"/>
    <w:rsid w:val="2EF27EF6"/>
    <w:rsid w:val="2EFC28DE"/>
    <w:rsid w:val="2EFE64D3"/>
    <w:rsid w:val="2F10228D"/>
    <w:rsid w:val="2F146781"/>
    <w:rsid w:val="2F1A3593"/>
    <w:rsid w:val="2F215EE1"/>
    <w:rsid w:val="2F2A2220"/>
    <w:rsid w:val="2F2B514E"/>
    <w:rsid w:val="2F2F1A5B"/>
    <w:rsid w:val="2F3A2F8E"/>
    <w:rsid w:val="2F4D015D"/>
    <w:rsid w:val="2F5C1A74"/>
    <w:rsid w:val="2F5C72B2"/>
    <w:rsid w:val="2F632BAD"/>
    <w:rsid w:val="2F7331F6"/>
    <w:rsid w:val="2F840130"/>
    <w:rsid w:val="2FA10E99"/>
    <w:rsid w:val="2FB53512"/>
    <w:rsid w:val="2FBE5341"/>
    <w:rsid w:val="2FC1666C"/>
    <w:rsid w:val="2FD07FAF"/>
    <w:rsid w:val="2FE615FF"/>
    <w:rsid w:val="2FE80D20"/>
    <w:rsid w:val="2FEA5FF3"/>
    <w:rsid w:val="2FEE094D"/>
    <w:rsid w:val="30135412"/>
    <w:rsid w:val="301A6AEF"/>
    <w:rsid w:val="301C2A75"/>
    <w:rsid w:val="30282CCB"/>
    <w:rsid w:val="30405C7C"/>
    <w:rsid w:val="304513F0"/>
    <w:rsid w:val="305855A4"/>
    <w:rsid w:val="306B0039"/>
    <w:rsid w:val="30784CF0"/>
    <w:rsid w:val="30C770DA"/>
    <w:rsid w:val="30CB4A88"/>
    <w:rsid w:val="30D83941"/>
    <w:rsid w:val="31032C9D"/>
    <w:rsid w:val="31045822"/>
    <w:rsid w:val="312B6FEF"/>
    <w:rsid w:val="314A0D31"/>
    <w:rsid w:val="314F4812"/>
    <w:rsid w:val="31510C17"/>
    <w:rsid w:val="315E017B"/>
    <w:rsid w:val="31850BB3"/>
    <w:rsid w:val="31880AF5"/>
    <w:rsid w:val="318D0ED8"/>
    <w:rsid w:val="31A8445D"/>
    <w:rsid w:val="31AB6632"/>
    <w:rsid w:val="31B22AD7"/>
    <w:rsid w:val="31BF0B54"/>
    <w:rsid w:val="31CE7D4F"/>
    <w:rsid w:val="31E377D6"/>
    <w:rsid w:val="31E7183F"/>
    <w:rsid w:val="31EF3731"/>
    <w:rsid w:val="31F449DF"/>
    <w:rsid w:val="31F76DE5"/>
    <w:rsid w:val="32170223"/>
    <w:rsid w:val="322208E3"/>
    <w:rsid w:val="32276095"/>
    <w:rsid w:val="323C3657"/>
    <w:rsid w:val="3247771A"/>
    <w:rsid w:val="32527DF1"/>
    <w:rsid w:val="3260780A"/>
    <w:rsid w:val="326166EB"/>
    <w:rsid w:val="326224EE"/>
    <w:rsid w:val="32624962"/>
    <w:rsid w:val="32783E0E"/>
    <w:rsid w:val="327F5BB0"/>
    <w:rsid w:val="32931EA9"/>
    <w:rsid w:val="3294764F"/>
    <w:rsid w:val="329B03C3"/>
    <w:rsid w:val="32B31161"/>
    <w:rsid w:val="32B65564"/>
    <w:rsid w:val="32C46387"/>
    <w:rsid w:val="32C53279"/>
    <w:rsid w:val="32E40994"/>
    <w:rsid w:val="32E604C8"/>
    <w:rsid w:val="32E67D59"/>
    <w:rsid w:val="32FF3F38"/>
    <w:rsid w:val="33000E36"/>
    <w:rsid w:val="330221BD"/>
    <w:rsid w:val="330C7E9E"/>
    <w:rsid w:val="331F082C"/>
    <w:rsid w:val="332A5E88"/>
    <w:rsid w:val="3367586F"/>
    <w:rsid w:val="337653C4"/>
    <w:rsid w:val="33774234"/>
    <w:rsid w:val="338B6B3F"/>
    <w:rsid w:val="33A320ED"/>
    <w:rsid w:val="33AF18AF"/>
    <w:rsid w:val="33BB014B"/>
    <w:rsid w:val="34060892"/>
    <w:rsid w:val="34081B40"/>
    <w:rsid w:val="3413249C"/>
    <w:rsid w:val="341713D2"/>
    <w:rsid w:val="34205DC5"/>
    <w:rsid w:val="3421158B"/>
    <w:rsid w:val="34293B28"/>
    <w:rsid w:val="34364B08"/>
    <w:rsid w:val="343A31C2"/>
    <w:rsid w:val="34505D24"/>
    <w:rsid w:val="34597E5B"/>
    <w:rsid w:val="34647A86"/>
    <w:rsid w:val="347666C8"/>
    <w:rsid w:val="347B79FA"/>
    <w:rsid w:val="34871E4F"/>
    <w:rsid w:val="3489530D"/>
    <w:rsid w:val="34993099"/>
    <w:rsid w:val="34C61D38"/>
    <w:rsid w:val="34CF7AF4"/>
    <w:rsid w:val="34D00B3E"/>
    <w:rsid w:val="34D85776"/>
    <w:rsid w:val="350417AA"/>
    <w:rsid w:val="350D1FF9"/>
    <w:rsid w:val="351D37C6"/>
    <w:rsid w:val="351E7724"/>
    <w:rsid w:val="353C005D"/>
    <w:rsid w:val="3556684F"/>
    <w:rsid w:val="356646DF"/>
    <w:rsid w:val="356C7D40"/>
    <w:rsid w:val="356E6720"/>
    <w:rsid w:val="357D0114"/>
    <w:rsid w:val="35845D18"/>
    <w:rsid w:val="35881BA8"/>
    <w:rsid w:val="359D57B7"/>
    <w:rsid w:val="359E3E18"/>
    <w:rsid w:val="35A10789"/>
    <w:rsid w:val="35A46D3B"/>
    <w:rsid w:val="35B64D06"/>
    <w:rsid w:val="35CC1AEE"/>
    <w:rsid w:val="35F71F08"/>
    <w:rsid w:val="35FB43AF"/>
    <w:rsid w:val="36080A80"/>
    <w:rsid w:val="361D7C95"/>
    <w:rsid w:val="361E5FF2"/>
    <w:rsid w:val="362F4E47"/>
    <w:rsid w:val="363237F8"/>
    <w:rsid w:val="36345EC6"/>
    <w:rsid w:val="36403280"/>
    <w:rsid w:val="36653BEF"/>
    <w:rsid w:val="367B0A82"/>
    <w:rsid w:val="36873FAF"/>
    <w:rsid w:val="36976820"/>
    <w:rsid w:val="36D372E0"/>
    <w:rsid w:val="36F60231"/>
    <w:rsid w:val="370F0E9D"/>
    <w:rsid w:val="372C46F7"/>
    <w:rsid w:val="37335A59"/>
    <w:rsid w:val="37353241"/>
    <w:rsid w:val="37403C1C"/>
    <w:rsid w:val="37476A3A"/>
    <w:rsid w:val="374A2FF5"/>
    <w:rsid w:val="375147E9"/>
    <w:rsid w:val="375737DE"/>
    <w:rsid w:val="375977C1"/>
    <w:rsid w:val="376F1D42"/>
    <w:rsid w:val="37760E76"/>
    <w:rsid w:val="37804E60"/>
    <w:rsid w:val="37805FE5"/>
    <w:rsid w:val="378D7781"/>
    <w:rsid w:val="379003A0"/>
    <w:rsid w:val="37A94C96"/>
    <w:rsid w:val="37C5632C"/>
    <w:rsid w:val="37CB499E"/>
    <w:rsid w:val="37DB762B"/>
    <w:rsid w:val="37EA3EDD"/>
    <w:rsid w:val="37FD55D3"/>
    <w:rsid w:val="380352BE"/>
    <w:rsid w:val="38082D33"/>
    <w:rsid w:val="380E575E"/>
    <w:rsid w:val="38133456"/>
    <w:rsid w:val="38250665"/>
    <w:rsid w:val="383E405F"/>
    <w:rsid w:val="383F0203"/>
    <w:rsid w:val="383F6E5C"/>
    <w:rsid w:val="384B3374"/>
    <w:rsid w:val="38737EFF"/>
    <w:rsid w:val="3882635A"/>
    <w:rsid w:val="3886779E"/>
    <w:rsid w:val="38895584"/>
    <w:rsid w:val="388B54D0"/>
    <w:rsid w:val="38903C74"/>
    <w:rsid w:val="389A18D0"/>
    <w:rsid w:val="389B0A43"/>
    <w:rsid w:val="389E7309"/>
    <w:rsid w:val="38AB4F8D"/>
    <w:rsid w:val="38B4354A"/>
    <w:rsid w:val="38CA4CA7"/>
    <w:rsid w:val="38E07EE7"/>
    <w:rsid w:val="38E407D4"/>
    <w:rsid w:val="38F40D05"/>
    <w:rsid w:val="390F69BD"/>
    <w:rsid w:val="39285C27"/>
    <w:rsid w:val="3942710F"/>
    <w:rsid w:val="39463C69"/>
    <w:rsid w:val="394E2F6B"/>
    <w:rsid w:val="394F048B"/>
    <w:rsid w:val="3950574F"/>
    <w:rsid w:val="395559E1"/>
    <w:rsid w:val="39661545"/>
    <w:rsid w:val="396A5786"/>
    <w:rsid w:val="39807094"/>
    <w:rsid w:val="39894805"/>
    <w:rsid w:val="399B27B8"/>
    <w:rsid w:val="39A0574A"/>
    <w:rsid w:val="39A2643F"/>
    <w:rsid w:val="39A26D9B"/>
    <w:rsid w:val="39AF1707"/>
    <w:rsid w:val="39BA4F44"/>
    <w:rsid w:val="39C60BDA"/>
    <w:rsid w:val="39C74343"/>
    <w:rsid w:val="39CC1025"/>
    <w:rsid w:val="39D35B6B"/>
    <w:rsid w:val="39E85DB3"/>
    <w:rsid w:val="39F70068"/>
    <w:rsid w:val="3A012558"/>
    <w:rsid w:val="3A1B3721"/>
    <w:rsid w:val="3A2049EC"/>
    <w:rsid w:val="3A2B45A3"/>
    <w:rsid w:val="3A2C400C"/>
    <w:rsid w:val="3A2C5DFE"/>
    <w:rsid w:val="3A2D416C"/>
    <w:rsid w:val="3A320196"/>
    <w:rsid w:val="3A443854"/>
    <w:rsid w:val="3A6926C1"/>
    <w:rsid w:val="3A7B68CD"/>
    <w:rsid w:val="3AD04476"/>
    <w:rsid w:val="3AD44824"/>
    <w:rsid w:val="3B002E6E"/>
    <w:rsid w:val="3B045F7D"/>
    <w:rsid w:val="3B053C17"/>
    <w:rsid w:val="3B0A37E8"/>
    <w:rsid w:val="3B100D8E"/>
    <w:rsid w:val="3B135CCE"/>
    <w:rsid w:val="3B1E0AA6"/>
    <w:rsid w:val="3B281147"/>
    <w:rsid w:val="3B5075EC"/>
    <w:rsid w:val="3B6E22EA"/>
    <w:rsid w:val="3B8104CD"/>
    <w:rsid w:val="3B856F63"/>
    <w:rsid w:val="3B922C2B"/>
    <w:rsid w:val="3BA025AD"/>
    <w:rsid w:val="3BC76F25"/>
    <w:rsid w:val="3BD1117D"/>
    <w:rsid w:val="3BD76F29"/>
    <w:rsid w:val="3BDE701B"/>
    <w:rsid w:val="3BE47790"/>
    <w:rsid w:val="3BE61445"/>
    <w:rsid w:val="3BF30139"/>
    <w:rsid w:val="3BF31D65"/>
    <w:rsid w:val="3C080233"/>
    <w:rsid w:val="3C096A99"/>
    <w:rsid w:val="3C235480"/>
    <w:rsid w:val="3C317104"/>
    <w:rsid w:val="3C3C47FA"/>
    <w:rsid w:val="3C3E5D43"/>
    <w:rsid w:val="3C464ACF"/>
    <w:rsid w:val="3C497555"/>
    <w:rsid w:val="3C652B20"/>
    <w:rsid w:val="3C6E6CA5"/>
    <w:rsid w:val="3C7026A6"/>
    <w:rsid w:val="3C7729FF"/>
    <w:rsid w:val="3C885333"/>
    <w:rsid w:val="3C8F5EC6"/>
    <w:rsid w:val="3C991E17"/>
    <w:rsid w:val="3C9F4069"/>
    <w:rsid w:val="3CBF548C"/>
    <w:rsid w:val="3CC57A31"/>
    <w:rsid w:val="3CD55713"/>
    <w:rsid w:val="3D2469CE"/>
    <w:rsid w:val="3D2F2C6C"/>
    <w:rsid w:val="3D31675C"/>
    <w:rsid w:val="3D3A0F4C"/>
    <w:rsid w:val="3D3E4916"/>
    <w:rsid w:val="3D5C343F"/>
    <w:rsid w:val="3D6626E4"/>
    <w:rsid w:val="3D6B39A2"/>
    <w:rsid w:val="3D800392"/>
    <w:rsid w:val="3D877629"/>
    <w:rsid w:val="3D912EC4"/>
    <w:rsid w:val="3D9A4434"/>
    <w:rsid w:val="3D9B6807"/>
    <w:rsid w:val="3DA16252"/>
    <w:rsid w:val="3DA347DB"/>
    <w:rsid w:val="3DA76504"/>
    <w:rsid w:val="3DBA1AF4"/>
    <w:rsid w:val="3DC656D3"/>
    <w:rsid w:val="3DD9249F"/>
    <w:rsid w:val="3DE0168D"/>
    <w:rsid w:val="3DE22EC6"/>
    <w:rsid w:val="3DE2755B"/>
    <w:rsid w:val="3E016F4C"/>
    <w:rsid w:val="3E456019"/>
    <w:rsid w:val="3E572A4B"/>
    <w:rsid w:val="3E7A108D"/>
    <w:rsid w:val="3E8F0267"/>
    <w:rsid w:val="3E9F1726"/>
    <w:rsid w:val="3EC86885"/>
    <w:rsid w:val="3EF42165"/>
    <w:rsid w:val="3EFC5D5A"/>
    <w:rsid w:val="3F074512"/>
    <w:rsid w:val="3F211503"/>
    <w:rsid w:val="3F236044"/>
    <w:rsid w:val="3F2F17C5"/>
    <w:rsid w:val="3F5E546C"/>
    <w:rsid w:val="3F75292C"/>
    <w:rsid w:val="3F7C57CE"/>
    <w:rsid w:val="3F7D1B0A"/>
    <w:rsid w:val="3F832849"/>
    <w:rsid w:val="3F8C4AAB"/>
    <w:rsid w:val="3FA21377"/>
    <w:rsid w:val="3FA430A0"/>
    <w:rsid w:val="3FA62A9D"/>
    <w:rsid w:val="3FB35ECA"/>
    <w:rsid w:val="3FC63F2F"/>
    <w:rsid w:val="3FC776CA"/>
    <w:rsid w:val="3FD26687"/>
    <w:rsid w:val="3FE7042B"/>
    <w:rsid w:val="3FF15A6C"/>
    <w:rsid w:val="3FFC1DF6"/>
    <w:rsid w:val="401074F1"/>
    <w:rsid w:val="402D07DD"/>
    <w:rsid w:val="40305A42"/>
    <w:rsid w:val="403E7E37"/>
    <w:rsid w:val="40403034"/>
    <w:rsid w:val="40567578"/>
    <w:rsid w:val="405A301F"/>
    <w:rsid w:val="405B2BC2"/>
    <w:rsid w:val="40627340"/>
    <w:rsid w:val="40733763"/>
    <w:rsid w:val="40840E7B"/>
    <w:rsid w:val="40865A36"/>
    <w:rsid w:val="408D7599"/>
    <w:rsid w:val="40957EEF"/>
    <w:rsid w:val="40A22177"/>
    <w:rsid w:val="40A30495"/>
    <w:rsid w:val="40AC5756"/>
    <w:rsid w:val="40BD3371"/>
    <w:rsid w:val="40CF3666"/>
    <w:rsid w:val="40DD44F5"/>
    <w:rsid w:val="40F17DAA"/>
    <w:rsid w:val="41366569"/>
    <w:rsid w:val="41466542"/>
    <w:rsid w:val="4149034A"/>
    <w:rsid w:val="414C6C95"/>
    <w:rsid w:val="414E0F03"/>
    <w:rsid w:val="415571A0"/>
    <w:rsid w:val="416A09A1"/>
    <w:rsid w:val="418B42CC"/>
    <w:rsid w:val="419A0585"/>
    <w:rsid w:val="41A35514"/>
    <w:rsid w:val="41AC217D"/>
    <w:rsid w:val="41BA2E35"/>
    <w:rsid w:val="41D60C3F"/>
    <w:rsid w:val="41DF427E"/>
    <w:rsid w:val="41E2335C"/>
    <w:rsid w:val="41FA586F"/>
    <w:rsid w:val="42043537"/>
    <w:rsid w:val="4206171F"/>
    <w:rsid w:val="421220C9"/>
    <w:rsid w:val="421559BB"/>
    <w:rsid w:val="421C29B7"/>
    <w:rsid w:val="422966B6"/>
    <w:rsid w:val="422D2FBF"/>
    <w:rsid w:val="422D371A"/>
    <w:rsid w:val="423B03E1"/>
    <w:rsid w:val="424408D6"/>
    <w:rsid w:val="42452260"/>
    <w:rsid w:val="425B1C67"/>
    <w:rsid w:val="425B2F5F"/>
    <w:rsid w:val="42822D45"/>
    <w:rsid w:val="429166EE"/>
    <w:rsid w:val="42932DD5"/>
    <w:rsid w:val="42953E8D"/>
    <w:rsid w:val="42B06C9B"/>
    <w:rsid w:val="42B9508F"/>
    <w:rsid w:val="42CF6AAE"/>
    <w:rsid w:val="42D00B8F"/>
    <w:rsid w:val="42E9314E"/>
    <w:rsid w:val="42F63F56"/>
    <w:rsid w:val="43010590"/>
    <w:rsid w:val="43591454"/>
    <w:rsid w:val="435D2EE4"/>
    <w:rsid w:val="43703E1F"/>
    <w:rsid w:val="4389212F"/>
    <w:rsid w:val="43895476"/>
    <w:rsid w:val="438C4067"/>
    <w:rsid w:val="43A22A9B"/>
    <w:rsid w:val="43B25345"/>
    <w:rsid w:val="43B62A2B"/>
    <w:rsid w:val="43BF3458"/>
    <w:rsid w:val="43C973AB"/>
    <w:rsid w:val="43EA3AF9"/>
    <w:rsid w:val="44062349"/>
    <w:rsid w:val="44111FFE"/>
    <w:rsid w:val="443F56CE"/>
    <w:rsid w:val="44467A62"/>
    <w:rsid w:val="44491D9D"/>
    <w:rsid w:val="444F6DAE"/>
    <w:rsid w:val="445176F9"/>
    <w:rsid w:val="44555668"/>
    <w:rsid w:val="44593857"/>
    <w:rsid w:val="44624FA1"/>
    <w:rsid w:val="448D56D7"/>
    <w:rsid w:val="449A1864"/>
    <w:rsid w:val="44B95EC1"/>
    <w:rsid w:val="44D50EEF"/>
    <w:rsid w:val="44F7177D"/>
    <w:rsid w:val="44F7287D"/>
    <w:rsid w:val="44F76703"/>
    <w:rsid w:val="44FC42DA"/>
    <w:rsid w:val="45042ADE"/>
    <w:rsid w:val="45100A42"/>
    <w:rsid w:val="452F44EB"/>
    <w:rsid w:val="45410395"/>
    <w:rsid w:val="454D7DEF"/>
    <w:rsid w:val="45556361"/>
    <w:rsid w:val="455A39A2"/>
    <w:rsid w:val="455B7AC1"/>
    <w:rsid w:val="457C5E18"/>
    <w:rsid w:val="45884B0F"/>
    <w:rsid w:val="45915D36"/>
    <w:rsid w:val="459B2D40"/>
    <w:rsid w:val="45A0714F"/>
    <w:rsid w:val="45B733A1"/>
    <w:rsid w:val="45C176D1"/>
    <w:rsid w:val="45C64E60"/>
    <w:rsid w:val="45D34CA0"/>
    <w:rsid w:val="45DD032E"/>
    <w:rsid w:val="45F018F6"/>
    <w:rsid w:val="45FC7D4B"/>
    <w:rsid w:val="46012453"/>
    <w:rsid w:val="461B31F3"/>
    <w:rsid w:val="4627270D"/>
    <w:rsid w:val="462E0128"/>
    <w:rsid w:val="462F7EDC"/>
    <w:rsid w:val="464908E7"/>
    <w:rsid w:val="464F3D90"/>
    <w:rsid w:val="46520C20"/>
    <w:rsid w:val="4664767E"/>
    <w:rsid w:val="4666049B"/>
    <w:rsid w:val="46691060"/>
    <w:rsid w:val="466C2354"/>
    <w:rsid w:val="466C6ADA"/>
    <w:rsid w:val="468B1569"/>
    <w:rsid w:val="469F26A5"/>
    <w:rsid w:val="46B95C10"/>
    <w:rsid w:val="46BA294D"/>
    <w:rsid w:val="46D83950"/>
    <w:rsid w:val="46EB1D57"/>
    <w:rsid w:val="47095E34"/>
    <w:rsid w:val="47162B69"/>
    <w:rsid w:val="471D37BC"/>
    <w:rsid w:val="473071E5"/>
    <w:rsid w:val="47777C74"/>
    <w:rsid w:val="477A5390"/>
    <w:rsid w:val="477C7479"/>
    <w:rsid w:val="47803FFA"/>
    <w:rsid w:val="47930608"/>
    <w:rsid w:val="47A94A51"/>
    <w:rsid w:val="47AC1677"/>
    <w:rsid w:val="47BD5C7C"/>
    <w:rsid w:val="47C17C5E"/>
    <w:rsid w:val="47CF5807"/>
    <w:rsid w:val="47D044F4"/>
    <w:rsid w:val="47D30EF3"/>
    <w:rsid w:val="47DA04EB"/>
    <w:rsid w:val="48011CEA"/>
    <w:rsid w:val="48193ED3"/>
    <w:rsid w:val="48224B06"/>
    <w:rsid w:val="482807A5"/>
    <w:rsid w:val="4829782F"/>
    <w:rsid w:val="48361255"/>
    <w:rsid w:val="48583539"/>
    <w:rsid w:val="4864376B"/>
    <w:rsid w:val="487A367D"/>
    <w:rsid w:val="48851B27"/>
    <w:rsid w:val="488D5D67"/>
    <w:rsid w:val="48991AAA"/>
    <w:rsid w:val="48A10AFA"/>
    <w:rsid w:val="48A850D2"/>
    <w:rsid w:val="48B445B9"/>
    <w:rsid w:val="48B846D8"/>
    <w:rsid w:val="48BB70B3"/>
    <w:rsid w:val="48CB59AB"/>
    <w:rsid w:val="48EB7D48"/>
    <w:rsid w:val="48F53252"/>
    <w:rsid w:val="48F852F0"/>
    <w:rsid w:val="48FC416C"/>
    <w:rsid w:val="49056A48"/>
    <w:rsid w:val="491C072B"/>
    <w:rsid w:val="49281502"/>
    <w:rsid w:val="49486870"/>
    <w:rsid w:val="49A25293"/>
    <w:rsid w:val="49AB4263"/>
    <w:rsid w:val="49AD4912"/>
    <w:rsid w:val="49E17CCC"/>
    <w:rsid w:val="4A102F9D"/>
    <w:rsid w:val="4A1170AF"/>
    <w:rsid w:val="4A1C1A46"/>
    <w:rsid w:val="4A3513FF"/>
    <w:rsid w:val="4A3C37C3"/>
    <w:rsid w:val="4A462BB1"/>
    <w:rsid w:val="4A466F4D"/>
    <w:rsid w:val="4A477356"/>
    <w:rsid w:val="4A4B3C20"/>
    <w:rsid w:val="4A55048C"/>
    <w:rsid w:val="4A570C2B"/>
    <w:rsid w:val="4A7B0B98"/>
    <w:rsid w:val="4A9A0A55"/>
    <w:rsid w:val="4AAC37D1"/>
    <w:rsid w:val="4ACB66B9"/>
    <w:rsid w:val="4ACC6C72"/>
    <w:rsid w:val="4AD40C0F"/>
    <w:rsid w:val="4AE80794"/>
    <w:rsid w:val="4AEB110E"/>
    <w:rsid w:val="4AEC5802"/>
    <w:rsid w:val="4AF95722"/>
    <w:rsid w:val="4B094195"/>
    <w:rsid w:val="4B0A5890"/>
    <w:rsid w:val="4B105C36"/>
    <w:rsid w:val="4B2B2ACF"/>
    <w:rsid w:val="4B2E7EEE"/>
    <w:rsid w:val="4B321B29"/>
    <w:rsid w:val="4B4375D9"/>
    <w:rsid w:val="4B4B21D3"/>
    <w:rsid w:val="4B4C35AE"/>
    <w:rsid w:val="4B590656"/>
    <w:rsid w:val="4B70180E"/>
    <w:rsid w:val="4B74517E"/>
    <w:rsid w:val="4B8C0A02"/>
    <w:rsid w:val="4B8C5897"/>
    <w:rsid w:val="4BA202EE"/>
    <w:rsid w:val="4BA8609B"/>
    <w:rsid w:val="4BA87A52"/>
    <w:rsid w:val="4BAF17A8"/>
    <w:rsid w:val="4BC215AE"/>
    <w:rsid w:val="4BC8506C"/>
    <w:rsid w:val="4BD0782D"/>
    <w:rsid w:val="4BD77535"/>
    <w:rsid w:val="4BE649EC"/>
    <w:rsid w:val="4BF53D9C"/>
    <w:rsid w:val="4C121479"/>
    <w:rsid w:val="4C1729B7"/>
    <w:rsid w:val="4C1F31C2"/>
    <w:rsid w:val="4C22786D"/>
    <w:rsid w:val="4C310F77"/>
    <w:rsid w:val="4C3452D8"/>
    <w:rsid w:val="4C492997"/>
    <w:rsid w:val="4C5F4021"/>
    <w:rsid w:val="4C761354"/>
    <w:rsid w:val="4C7B1F4F"/>
    <w:rsid w:val="4C80143B"/>
    <w:rsid w:val="4C945678"/>
    <w:rsid w:val="4C9C5376"/>
    <w:rsid w:val="4CBD27C1"/>
    <w:rsid w:val="4CF8725C"/>
    <w:rsid w:val="4D040942"/>
    <w:rsid w:val="4D042370"/>
    <w:rsid w:val="4D0849EB"/>
    <w:rsid w:val="4D273A15"/>
    <w:rsid w:val="4D2B6B5C"/>
    <w:rsid w:val="4D4417F4"/>
    <w:rsid w:val="4D4848B4"/>
    <w:rsid w:val="4D5F56AC"/>
    <w:rsid w:val="4D675852"/>
    <w:rsid w:val="4D72499A"/>
    <w:rsid w:val="4D8C1C85"/>
    <w:rsid w:val="4D902943"/>
    <w:rsid w:val="4DA4091F"/>
    <w:rsid w:val="4DA65972"/>
    <w:rsid w:val="4DAF0DDA"/>
    <w:rsid w:val="4DB64A11"/>
    <w:rsid w:val="4DDA1F67"/>
    <w:rsid w:val="4DE66352"/>
    <w:rsid w:val="4DFC243D"/>
    <w:rsid w:val="4E1051D5"/>
    <w:rsid w:val="4E1E2830"/>
    <w:rsid w:val="4E214E62"/>
    <w:rsid w:val="4E2C24FC"/>
    <w:rsid w:val="4E3310A9"/>
    <w:rsid w:val="4E42169D"/>
    <w:rsid w:val="4E4A7646"/>
    <w:rsid w:val="4E5A3044"/>
    <w:rsid w:val="4E5F2E2A"/>
    <w:rsid w:val="4E9649ED"/>
    <w:rsid w:val="4EA13B9E"/>
    <w:rsid w:val="4EA93FBC"/>
    <w:rsid w:val="4EB5405D"/>
    <w:rsid w:val="4EF069B0"/>
    <w:rsid w:val="4EF8091F"/>
    <w:rsid w:val="4F011D42"/>
    <w:rsid w:val="4F0B4C60"/>
    <w:rsid w:val="4F0F20EA"/>
    <w:rsid w:val="4F137817"/>
    <w:rsid w:val="4F1D193C"/>
    <w:rsid w:val="4F230A03"/>
    <w:rsid w:val="4F270FE5"/>
    <w:rsid w:val="4F32552D"/>
    <w:rsid w:val="4F3C6252"/>
    <w:rsid w:val="4F4421E2"/>
    <w:rsid w:val="4F46738B"/>
    <w:rsid w:val="4F4D75A4"/>
    <w:rsid w:val="4F547079"/>
    <w:rsid w:val="4F5F1194"/>
    <w:rsid w:val="4F6B4747"/>
    <w:rsid w:val="4F8F177B"/>
    <w:rsid w:val="4F980CE6"/>
    <w:rsid w:val="4FA46997"/>
    <w:rsid w:val="4FB31A73"/>
    <w:rsid w:val="4FB90270"/>
    <w:rsid w:val="4FC61DC9"/>
    <w:rsid w:val="4FC73276"/>
    <w:rsid w:val="4FC74776"/>
    <w:rsid w:val="4FCB4C56"/>
    <w:rsid w:val="4FD37B6D"/>
    <w:rsid w:val="4FEA6C3C"/>
    <w:rsid w:val="4FEC6DA7"/>
    <w:rsid w:val="4FEE0C46"/>
    <w:rsid w:val="4FF916AD"/>
    <w:rsid w:val="500D359C"/>
    <w:rsid w:val="50164FB8"/>
    <w:rsid w:val="501F0EB4"/>
    <w:rsid w:val="501F435C"/>
    <w:rsid w:val="502B1C99"/>
    <w:rsid w:val="502B52A3"/>
    <w:rsid w:val="502E4744"/>
    <w:rsid w:val="503D37E1"/>
    <w:rsid w:val="503D46C9"/>
    <w:rsid w:val="50443AD1"/>
    <w:rsid w:val="505A7B4D"/>
    <w:rsid w:val="5061398C"/>
    <w:rsid w:val="509A6AC7"/>
    <w:rsid w:val="50AC5EDA"/>
    <w:rsid w:val="50B46C2F"/>
    <w:rsid w:val="50ED11F7"/>
    <w:rsid w:val="50EE71A7"/>
    <w:rsid w:val="50F6589C"/>
    <w:rsid w:val="50F7495B"/>
    <w:rsid w:val="511332F2"/>
    <w:rsid w:val="51167FA6"/>
    <w:rsid w:val="51242588"/>
    <w:rsid w:val="51322568"/>
    <w:rsid w:val="51355051"/>
    <w:rsid w:val="51607EDB"/>
    <w:rsid w:val="517804C8"/>
    <w:rsid w:val="5194781C"/>
    <w:rsid w:val="51A374AC"/>
    <w:rsid w:val="51AC0DE4"/>
    <w:rsid w:val="51B709C2"/>
    <w:rsid w:val="51BB71C7"/>
    <w:rsid w:val="51E11FE2"/>
    <w:rsid w:val="51F7507A"/>
    <w:rsid w:val="51FB7E50"/>
    <w:rsid w:val="520542AD"/>
    <w:rsid w:val="520B3A7C"/>
    <w:rsid w:val="52192851"/>
    <w:rsid w:val="522A0D66"/>
    <w:rsid w:val="522A2762"/>
    <w:rsid w:val="522C4A60"/>
    <w:rsid w:val="523C068C"/>
    <w:rsid w:val="523F1DBA"/>
    <w:rsid w:val="5242147D"/>
    <w:rsid w:val="525615BD"/>
    <w:rsid w:val="5256275C"/>
    <w:rsid w:val="526C6C60"/>
    <w:rsid w:val="527B7FE1"/>
    <w:rsid w:val="527E4E90"/>
    <w:rsid w:val="5292526E"/>
    <w:rsid w:val="529D2EC2"/>
    <w:rsid w:val="52A03991"/>
    <w:rsid w:val="52B37057"/>
    <w:rsid w:val="52B95270"/>
    <w:rsid w:val="52E70EFC"/>
    <w:rsid w:val="52E975C0"/>
    <w:rsid w:val="531B4D31"/>
    <w:rsid w:val="533061D2"/>
    <w:rsid w:val="537B6587"/>
    <w:rsid w:val="53801434"/>
    <w:rsid w:val="53940333"/>
    <w:rsid w:val="53B50A52"/>
    <w:rsid w:val="53C5012C"/>
    <w:rsid w:val="53DD6846"/>
    <w:rsid w:val="53EF15FE"/>
    <w:rsid w:val="53F34CBB"/>
    <w:rsid w:val="540F4888"/>
    <w:rsid w:val="542B3F5C"/>
    <w:rsid w:val="543511FD"/>
    <w:rsid w:val="54393EEC"/>
    <w:rsid w:val="543B4CEA"/>
    <w:rsid w:val="544410B3"/>
    <w:rsid w:val="54494008"/>
    <w:rsid w:val="5458517C"/>
    <w:rsid w:val="549248D5"/>
    <w:rsid w:val="54930E0E"/>
    <w:rsid w:val="54953F3C"/>
    <w:rsid w:val="549609C7"/>
    <w:rsid w:val="5496465A"/>
    <w:rsid w:val="54A70C2D"/>
    <w:rsid w:val="54A916DA"/>
    <w:rsid w:val="54B05F8E"/>
    <w:rsid w:val="54D25857"/>
    <w:rsid w:val="54D60205"/>
    <w:rsid w:val="54DC653F"/>
    <w:rsid w:val="54DD5AE2"/>
    <w:rsid w:val="54DF4D54"/>
    <w:rsid w:val="54F92F1A"/>
    <w:rsid w:val="5501399D"/>
    <w:rsid w:val="55074F38"/>
    <w:rsid w:val="55140A6D"/>
    <w:rsid w:val="552A1DBB"/>
    <w:rsid w:val="5534048C"/>
    <w:rsid w:val="55522038"/>
    <w:rsid w:val="55565D79"/>
    <w:rsid w:val="555B6383"/>
    <w:rsid w:val="556546C2"/>
    <w:rsid w:val="556B4F36"/>
    <w:rsid w:val="55874824"/>
    <w:rsid w:val="55881DD0"/>
    <w:rsid w:val="559012AE"/>
    <w:rsid w:val="55906597"/>
    <w:rsid w:val="55A8380E"/>
    <w:rsid w:val="55AD65F1"/>
    <w:rsid w:val="55BB510F"/>
    <w:rsid w:val="55F1142C"/>
    <w:rsid w:val="55F576CE"/>
    <w:rsid w:val="55F83EE0"/>
    <w:rsid w:val="55FB5DCE"/>
    <w:rsid w:val="560920CD"/>
    <w:rsid w:val="561667BA"/>
    <w:rsid w:val="561A6FD5"/>
    <w:rsid w:val="561E52CF"/>
    <w:rsid w:val="562A1D2A"/>
    <w:rsid w:val="563269A4"/>
    <w:rsid w:val="5640149F"/>
    <w:rsid w:val="564D1289"/>
    <w:rsid w:val="566839D3"/>
    <w:rsid w:val="566E72B2"/>
    <w:rsid w:val="567340B6"/>
    <w:rsid w:val="567847E4"/>
    <w:rsid w:val="56842D72"/>
    <w:rsid w:val="56A629BA"/>
    <w:rsid w:val="56AF7DFF"/>
    <w:rsid w:val="56B54074"/>
    <w:rsid w:val="56B67A0C"/>
    <w:rsid w:val="56C4315D"/>
    <w:rsid w:val="56CB6C34"/>
    <w:rsid w:val="56D930C8"/>
    <w:rsid w:val="56F57EC8"/>
    <w:rsid w:val="56F75384"/>
    <w:rsid w:val="570913B1"/>
    <w:rsid w:val="571729E7"/>
    <w:rsid w:val="572B3142"/>
    <w:rsid w:val="572F15FE"/>
    <w:rsid w:val="573B243D"/>
    <w:rsid w:val="574B4F55"/>
    <w:rsid w:val="57636F83"/>
    <w:rsid w:val="57702FED"/>
    <w:rsid w:val="578023E5"/>
    <w:rsid w:val="57901089"/>
    <w:rsid w:val="579F39C7"/>
    <w:rsid w:val="579F75C3"/>
    <w:rsid w:val="57BD0DBD"/>
    <w:rsid w:val="57C656DA"/>
    <w:rsid w:val="57C86D46"/>
    <w:rsid w:val="57C92D15"/>
    <w:rsid w:val="57D0375D"/>
    <w:rsid w:val="57E301B4"/>
    <w:rsid w:val="57E369BE"/>
    <w:rsid w:val="58030EBB"/>
    <w:rsid w:val="58034E81"/>
    <w:rsid w:val="580F3629"/>
    <w:rsid w:val="581160E2"/>
    <w:rsid w:val="581E3A60"/>
    <w:rsid w:val="581E57C0"/>
    <w:rsid w:val="582171C1"/>
    <w:rsid w:val="58381F7E"/>
    <w:rsid w:val="583E03E4"/>
    <w:rsid w:val="584E2678"/>
    <w:rsid w:val="585C61DB"/>
    <w:rsid w:val="58633DEF"/>
    <w:rsid w:val="58650992"/>
    <w:rsid w:val="588E3D89"/>
    <w:rsid w:val="588F738D"/>
    <w:rsid w:val="58C73A06"/>
    <w:rsid w:val="58E81973"/>
    <w:rsid w:val="58EC6518"/>
    <w:rsid w:val="58F81FF6"/>
    <w:rsid w:val="590A0556"/>
    <w:rsid w:val="590D0E90"/>
    <w:rsid w:val="59256C03"/>
    <w:rsid w:val="59276E07"/>
    <w:rsid w:val="593B2866"/>
    <w:rsid w:val="593C3232"/>
    <w:rsid w:val="593F621D"/>
    <w:rsid w:val="59430D60"/>
    <w:rsid w:val="59436D91"/>
    <w:rsid w:val="5959470F"/>
    <w:rsid w:val="59610C8B"/>
    <w:rsid w:val="596B0048"/>
    <w:rsid w:val="596C539F"/>
    <w:rsid w:val="59755088"/>
    <w:rsid w:val="597B3E19"/>
    <w:rsid w:val="59967816"/>
    <w:rsid w:val="59982495"/>
    <w:rsid w:val="59A565E1"/>
    <w:rsid w:val="59B10E9E"/>
    <w:rsid w:val="59B121B5"/>
    <w:rsid w:val="59B306F1"/>
    <w:rsid w:val="59B554FF"/>
    <w:rsid w:val="59BB4F30"/>
    <w:rsid w:val="59E64EC2"/>
    <w:rsid w:val="59E72359"/>
    <w:rsid w:val="59F773BD"/>
    <w:rsid w:val="59F93636"/>
    <w:rsid w:val="59FE7636"/>
    <w:rsid w:val="5A055C49"/>
    <w:rsid w:val="5A3B454E"/>
    <w:rsid w:val="5A410856"/>
    <w:rsid w:val="5A530B21"/>
    <w:rsid w:val="5A58174C"/>
    <w:rsid w:val="5A663A33"/>
    <w:rsid w:val="5A6A449B"/>
    <w:rsid w:val="5A701462"/>
    <w:rsid w:val="5A9D23E8"/>
    <w:rsid w:val="5A9F7DB7"/>
    <w:rsid w:val="5AC00A0B"/>
    <w:rsid w:val="5ACD3F59"/>
    <w:rsid w:val="5AE02727"/>
    <w:rsid w:val="5AE7550A"/>
    <w:rsid w:val="5AFA3933"/>
    <w:rsid w:val="5B042897"/>
    <w:rsid w:val="5B2864BC"/>
    <w:rsid w:val="5B335359"/>
    <w:rsid w:val="5B375871"/>
    <w:rsid w:val="5B39724E"/>
    <w:rsid w:val="5B5429C4"/>
    <w:rsid w:val="5B79537B"/>
    <w:rsid w:val="5B7D4865"/>
    <w:rsid w:val="5B883DD5"/>
    <w:rsid w:val="5BB72910"/>
    <w:rsid w:val="5BC064E6"/>
    <w:rsid w:val="5BC54698"/>
    <w:rsid w:val="5BDD39A1"/>
    <w:rsid w:val="5BF64B27"/>
    <w:rsid w:val="5C001339"/>
    <w:rsid w:val="5C020F1E"/>
    <w:rsid w:val="5C04291B"/>
    <w:rsid w:val="5C0908F5"/>
    <w:rsid w:val="5C0C67BC"/>
    <w:rsid w:val="5C294EEB"/>
    <w:rsid w:val="5C2B517B"/>
    <w:rsid w:val="5C2C5760"/>
    <w:rsid w:val="5C3F1F44"/>
    <w:rsid w:val="5C4972DE"/>
    <w:rsid w:val="5C4D422F"/>
    <w:rsid w:val="5C4F3414"/>
    <w:rsid w:val="5C594697"/>
    <w:rsid w:val="5C5A2402"/>
    <w:rsid w:val="5C6D261C"/>
    <w:rsid w:val="5C711B93"/>
    <w:rsid w:val="5C806234"/>
    <w:rsid w:val="5CAC6D1C"/>
    <w:rsid w:val="5CB55EBB"/>
    <w:rsid w:val="5CB766D3"/>
    <w:rsid w:val="5CCF5C56"/>
    <w:rsid w:val="5CF9188A"/>
    <w:rsid w:val="5CFE2C3B"/>
    <w:rsid w:val="5CFE5CAF"/>
    <w:rsid w:val="5D06433B"/>
    <w:rsid w:val="5D151B60"/>
    <w:rsid w:val="5D173F2E"/>
    <w:rsid w:val="5D1902C4"/>
    <w:rsid w:val="5D3441DB"/>
    <w:rsid w:val="5D3565F3"/>
    <w:rsid w:val="5D4757B8"/>
    <w:rsid w:val="5D4C2086"/>
    <w:rsid w:val="5D4D6816"/>
    <w:rsid w:val="5D51506A"/>
    <w:rsid w:val="5D535CBA"/>
    <w:rsid w:val="5D5F06CD"/>
    <w:rsid w:val="5D63364D"/>
    <w:rsid w:val="5D676D42"/>
    <w:rsid w:val="5D7146E8"/>
    <w:rsid w:val="5D914B33"/>
    <w:rsid w:val="5D99574B"/>
    <w:rsid w:val="5DAA7697"/>
    <w:rsid w:val="5DDF5B65"/>
    <w:rsid w:val="5DE150E0"/>
    <w:rsid w:val="5DED0679"/>
    <w:rsid w:val="5DF6423C"/>
    <w:rsid w:val="5DFF0F8B"/>
    <w:rsid w:val="5E2009AF"/>
    <w:rsid w:val="5E215254"/>
    <w:rsid w:val="5E283290"/>
    <w:rsid w:val="5E484DD1"/>
    <w:rsid w:val="5E4A469C"/>
    <w:rsid w:val="5E4B5C7E"/>
    <w:rsid w:val="5E584ACF"/>
    <w:rsid w:val="5E5E3C4B"/>
    <w:rsid w:val="5E6F6C1A"/>
    <w:rsid w:val="5E8E0F95"/>
    <w:rsid w:val="5E99228B"/>
    <w:rsid w:val="5EA062D4"/>
    <w:rsid w:val="5EAE56F6"/>
    <w:rsid w:val="5EC324BC"/>
    <w:rsid w:val="5ED90F46"/>
    <w:rsid w:val="5EE13A97"/>
    <w:rsid w:val="5EEA3EAF"/>
    <w:rsid w:val="5EEE1749"/>
    <w:rsid w:val="5F046F6E"/>
    <w:rsid w:val="5F060064"/>
    <w:rsid w:val="5F1E3CB2"/>
    <w:rsid w:val="5F3C3B8E"/>
    <w:rsid w:val="5F58564A"/>
    <w:rsid w:val="5F5C0C03"/>
    <w:rsid w:val="5F624F7C"/>
    <w:rsid w:val="5F6D7D21"/>
    <w:rsid w:val="5F9462D3"/>
    <w:rsid w:val="5F956B38"/>
    <w:rsid w:val="5F9B70B5"/>
    <w:rsid w:val="5F9E7219"/>
    <w:rsid w:val="5FAA2062"/>
    <w:rsid w:val="5FB02959"/>
    <w:rsid w:val="5FB203CF"/>
    <w:rsid w:val="5FBC7D5A"/>
    <w:rsid w:val="5FBF65AA"/>
    <w:rsid w:val="5FC42197"/>
    <w:rsid w:val="5FC662D2"/>
    <w:rsid w:val="5FCB50C9"/>
    <w:rsid w:val="5FE040CC"/>
    <w:rsid w:val="5FF12A6A"/>
    <w:rsid w:val="5FFB52D1"/>
    <w:rsid w:val="601E38A5"/>
    <w:rsid w:val="601F6A86"/>
    <w:rsid w:val="60236B27"/>
    <w:rsid w:val="6026627B"/>
    <w:rsid w:val="602C7329"/>
    <w:rsid w:val="60340FE0"/>
    <w:rsid w:val="603D7E2C"/>
    <w:rsid w:val="603F0654"/>
    <w:rsid w:val="6043544C"/>
    <w:rsid w:val="605C5A5E"/>
    <w:rsid w:val="605D7566"/>
    <w:rsid w:val="6060562A"/>
    <w:rsid w:val="60627C51"/>
    <w:rsid w:val="6083702C"/>
    <w:rsid w:val="609076C3"/>
    <w:rsid w:val="60A30B5F"/>
    <w:rsid w:val="60C30274"/>
    <w:rsid w:val="60D20277"/>
    <w:rsid w:val="60E3742D"/>
    <w:rsid w:val="60E72E14"/>
    <w:rsid w:val="60EE7FCA"/>
    <w:rsid w:val="60F94244"/>
    <w:rsid w:val="60FF74C5"/>
    <w:rsid w:val="61096880"/>
    <w:rsid w:val="61105C09"/>
    <w:rsid w:val="612430CE"/>
    <w:rsid w:val="613F7A39"/>
    <w:rsid w:val="614935DE"/>
    <w:rsid w:val="615367B0"/>
    <w:rsid w:val="615A066B"/>
    <w:rsid w:val="615C3706"/>
    <w:rsid w:val="615C532F"/>
    <w:rsid w:val="616E5263"/>
    <w:rsid w:val="61836A03"/>
    <w:rsid w:val="61873102"/>
    <w:rsid w:val="6195148E"/>
    <w:rsid w:val="619673AE"/>
    <w:rsid w:val="6199416A"/>
    <w:rsid w:val="61A0207C"/>
    <w:rsid w:val="61B06DD7"/>
    <w:rsid w:val="61BA6C00"/>
    <w:rsid w:val="61C11095"/>
    <w:rsid w:val="61CD7DDC"/>
    <w:rsid w:val="61E44242"/>
    <w:rsid w:val="61ED7431"/>
    <w:rsid w:val="61F127F5"/>
    <w:rsid w:val="620C4D84"/>
    <w:rsid w:val="62111C05"/>
    <w:rsid w:val="623C7C3E"/>
    <w:rsid w:val="624E4F27"/>
    <w:rsid w:val="62560A8D"/>
    <w:rsid w:val="62615429"/>
    <w:rsid w:val="62692069"/>
    <w:rsid w:val="62896413"/>
    <w:rsid w:val="628D670B"/>
    <w:rsid w:val="629D1755"/>
    <w:rsid w:val="62A25AAE"/>
    <w:rsid w:val="62A5462B"/>
    <w:rsid w:val="62BB565D"/>
    <w:rsid w:val="62C92C07"/>
    <w:rsid w:val="62CC48E3"/>
    <w:rsid w:val="62E1576C"/>
    <w:rsid w:val="62E92CCD"/>
    <w:rsid w:val="62EF4923"/>
    <w:rsid w:val="62F216A0"/>
    <w:rsid w:val="634A1379"/>
    <w:rsid w:val="635B1C20"/>
    <w:rsid w:val="63726C42"/>
    <w:rsid w:val="637B7234"/>
    <w:rsid w:val="637D52FE"/>
    <w:rsid w:val="638159A5"/>
    <w:rsid w:val="63DA7FF5"/>
    <w:rsid w:val="63FF055C"/>
    <w:rsid w:val="63FF6FED"/>
    <w:rsid w:val="64062DC6"/>
    <w:rsid w:val="640644E1"/>
    <w:rsid w:val="64094EC1"/>
    <w:rsid w:val="641924E3"/>
    <w:rsid w:val="64227443"/>
    <w:rsid w:val="64437FAD"/>
    <w:rsid w:val="64443D47"/>
    <w:rsid w:val="64502D81"/>
    <w:rsid w:val="64580747"/>
    <w:rsid w:val="64680B21"/>
    <w:rsid w:val="64715998"/>
    <w:rsid w:val="64981FF4"/>
    <w:rsid w:val="64BE2DD0"/>
    <w:rsid w:val="64CD6B34"/>
    <w:rsid w:val="64EE0176"/>
    <w:rsid w:val="64EE77D7"/>
    <w:rsid w:val="64F41C1D"/>
    <w:rsid w:val="6501612D"/>
    <w:rsid w:val="651045E3"/>
    <w:rsid w:val="65112572"/>
    <w:rsid w:val="6512058A"/>
    <w:rsid w:val="651E06AA"/>
    <w:rsid w:val="65330078"/>
    <w:rsid w:val="65495347"/>
    <w:rsid w:val="655A0F62"/>
    <w:rsid w:val="655D586B"/>
    <w:rsid w:val="65646342"/>
    <w:rsid w:val="656E3BE7"/>
    <w:rsid w:val="657C72A5"/>
    <w:rsid w:val="65903163"/>
    <w:rsid w:val="65943A24"/>
    <w:rsid w:val="659B422E"/>
    <w:rsid w:val="65BB4595"/>
    <w:rsid w:val="65BC4BC4"/>
    <w:rsid w:val="65C95599"/>
    <w:rsid w:val="65D10D92"/>
    <w:rsid w:val="65D810EF"/>
    <w:rsid w:val="65E060FD"/>
    <w:rsid w:val="65EB5F70"/>
    <w:rsid w:val="65ED6CD8"/>
    <w:rsid w:val="65F1128B"/>
    <w:rsid w:val="65FF53F4"/>
    <w:rsid w:val="6601104C"/>
    <w:rsid w:val="660D738A"/>
    <w:rsid w:val="661113B6"/>
    <w:rsid w:val="66207ECE"/>
    <w:rsid w:val="662E5396"/>
    <w:rsid w:val="6635592E"/>
    <w:rsid w:val="663F0612"/>
    <w:rsid w:val="6643646E"/>
    <w:rsid w:val="664C5626"/>
    <w:rsid w:val="66575BB9"/>
    <w:rsid w:val="665F3FE3"/>
    <w:rsid w:val="66700B80"/>
    <w:rsid w:val="66711281"/>
    <w:rsid w:val="667274A3"/>
    <w:rsid w:val="667D7A9E"/>
    <w:rsid w:val="668126CF"/>
    <w:rsid w:val="66926F29"/>
    <w:rsid w:val="6694383E"/>
    <w:rsid w:val="66B554E9"/>
    <w:rsid w:val="66CC1CA4"/>
    <w:rsid w:val="66E54E75"/>
    <w:rsid w:val="66E779AA"/>
    <w:rsid w:val="66EA05E8"/>
    <w:rsid w:val="66ED39BA"/>
    <w:rsid w:val="67140F54"/>
    <w:rsid w:val="67263750"/>
    <w:rsid w:val="673814B2"/>
    <w:rsid w:val="67397C83"/>
    <w:rsid w:val="67476D48"/>
    <w:rsid w:val="67590157"/>
    <w:rsid w:val="675B1355"/>
    <w:rsid w:val="676E2E0D"/>
    <w:rsid w:val="678014E6"/>
    <w:rsid w:val="67855BF8"/>
    <w:rsid w:val="678722EA"/>
    <w:rsid w:val="67970909"/>
    <w:rsid w:val="679A04CB"/>
    <w:rsid w:val="679A2B75"/>
    <w:rsid w:val="679E5FD4"/>
    <w:rsid w:val="67A20155"/>
    <w:rsid w:val="67B06D0E"/>
    <w:rsid w:val="67B60F77"/>
    <w:rsid w:val="67BD77D5"/>
    <w:rsid w:val="67C67B2E"/>
    <w:rsid w:val="67DF4371"/>
    <w:rsid w:val="67E832A7"/>
    <w:rsid w:val="68083415"/>
    <w:rsid w:val="682F4015"/>
    <w:rsid w:val="684F6727"/>
    <w:rsid w:val="685C5B11"/>
    <w:rsid w:val="685F5568"/>
    <w:rsid w:val="688269C3"/>
    <w:rsid w:val="688429C0"/>
    <w:rsid w:val="68961D7F"/>
    <w:rsid w:val="68B00D10"/>
    <w:rsid w:val="68CC0E7B"/>
    <w:rsid w:val="68D70BF8"/>
    <w:rsid w:val="68E54855"/>
    <w:rsid w:val="68E77332"/>
    <w:rsid w:val="691406CE"/>
    <w:rsid w:val="691E7FCD"/>
    <w:rsid w:val="69206D3E"/>
    <w:rsid w:val="69207718"/>
    <w:rsid w:val="6948776B"/>
    <w:rsid w:val="69506412"/>
    <w:rsid w:val="69530C9D"/>
    <w:rsid w:val="697E15B9"/>
    <w:rsid w:val="69835F67"/>
    <w:rsid w:val="69B341F1"/>
    <w:rsid w:val="69CE4A7E"/>
    <w:rsid w:val="69D427DE"/>
    <w:rsid w:val="69D95E96"/>
    <w:rsid w:val="69E44C0F"/>
    <w:rsid w:val="6A0168DA"/>
    <w:rsid w:val="6A054398"/>
    <w:rsid w:val="6A1D59E1"/>
    <w:rsid w:val="6A234533"/>
    <w:rsid w:val="6A2702F9"/>
    <w:rsid w:val="6A3B33A2"/>
    <w:rsid w:val="6A534CFB"/>
    <w:rsid w:val="6A5D6D4B"/>
    <w:rsid w:val="6A696921"/>
    <w:rsid w:val="6A6E713D"/>
    <w:rsid w:val="6A9F2FE7"/>
    <w:rsid w:val="6AAA212C"/>
    <w:rsid w:val="6AC142C7"/>
    <w:rsid w:val="6ADD6F11"/>
    <w:rsid w:val="6AE46C35"/>
    <w:rsid w:val="6AF22077"/>
    <w:rsid w:val="6AF471B9"/>
    <w:rsid w:val="6B0958E8"/>
    <w:rsid w:val="6B0C5C21"/>
    <w:rsid w:val="6B1217B0"/>
    <w:rsid w:val="6B3B40A0"/>
    <w:rsid w:val="6B5412AE"/>
    <w:rsid w:val="6B6407F3"/>
    <w:rsid w:val="6B6D42D5"/>
    <w:rsid w:val="6B761E43"/>
    <w:rsid w:val="6B7B76A3"/>
    <w:rsid w:val="6BA47901"/>
    <w:rsid w:val="6BB7554F"/>
    <w:rsid w:val="6BC01192"/>
    <w:rsid w:val="6BD05479"/>
    <w:rsid w:val="6BE3476F"/>
    <w:rsid w:val="6BF55BE3"/>
    <w:rsid w:val="6BFA2C78"/>
    <w:rsid w:val="6BFA6B63"/>
    <w:rsid w:val="6C037506"/>
    <w:rsid w:val="6C096184"/>
    <w:rsid w:val="6C210DB8"/>
    <w:rsid w:val="6C483B96"/>
    <w:rsid w:val="6C5477AC"/>
    <w:rsid w:val="6C622C8C"/>
    <w:rsid w:val="6C9706E2"/>
    <w:rsid w:val="6C97300C"/>
    <w:rsid w:val="6CBA464A"/>
    <w:rsid w:val="6CCA2B75"/>
    <w:rsid w:val="6CCC6609"/>
    <w:rsid w:val="6CE44F98"/>
    <w:rsid w:val="6CF24451"/>
    <w:rsid w:val="6CF82175"/>
    <w:rsid w:val="6CF82492"/>
    <w:rsid w:val="6D066FEA"/>
    <w:rsid w:val="6D102D67"/>
    <w:rsid w:val="6D340F84"/>
    <w:rsid w:val="6D3F36C6"/>
    <w:rsid w:val="6D447ABD"/>
    <w:rsid w:val="6D523B2D"/>
    <w:rsid w:val="6D5F4C1F"/>
    <w:rsid w:val="6D8A7D3C"/>
    <w:rsid w:val="6D950DE3"/>
    <w:rsid w:val="6D9C78DB"/>
    <w:rsid w:val="6DA37B40"/>
    <w:rsid w:val="6DA70F2D"/>
    <w:rsid w:val="6DB23C4D"/>
    <w:rsid w:val="6DC31A27"/>
    <w:rsid w:val="6DC56EF7"/>
    <w:rsid w:val="6DD90DE5"/>
    <w:rsid w:val="6DE318AE"/>
    <w:rsid w:val="6DE9283A"/>
    <w:rsid w:val="6DEF164C"/>
    <w:rsid w:val="6E1860B5"/>
    <w:rsid w:val="6E215CF0"/>
    <w:rsid w:val="6E2175A0"/>
    <w:rsid w:val="6E3C0E39"/>
    <w:rsid w:val="6E4578FF"/>
    <w:rsid w:val="6E562881"/>
    <w:rsid w:val="6E5A1200"/>
    <w:rsid w:val="6E890213"/>
    <w:rsid w:val="6E8C256C"/>
    <w:rsid w:val="6E8F1BED"/>
    <w:rsid w:val="6E9E1C77"/>
    <w:rsid w:val="6EA55F71"/>
    <w:rsid w:val="6EAC7973"/>
    <w:rsid w:val="6EB00775"/>
    <w:rsid w:val="6EB45E5D"/>
    <w:rsid w:val="6EB71F34"/>
    <w:rsid w:val="6EDE65B4"/>
    <w:rsid w:val="6EE86AB1"/>
    <w:rsid w:val="6F0C31F1"/>
    <w:rsid w:val="6F25708B"/>
    <w:rsid w:val="6F3071B7"/>
    <w:rsid w:val="6F433149"/>
    <w:rsid w:val="6F5170C3"/>
    <w:rsid w:val="6F695E98"/>
    <w:rsid w:val="6F6C7E23"/>
    <w:rsid w:val="6F764290"/>
    <w:rsid w:val="6F7922F9"/>
    <w:rsid w:val="6F7A1D34"/>
    <w:rsid w:val="6F84425D"/>
    <w:rsid w:val="6F8D349F"/>
    <w:rsid w:val="6F9B01F0"/>
    <w:rsid w:val="6FBA6758"/>
    <w:rsid w:val="6FBC6AB3"/>
    <w:rsid w:val="6FC26C8B"/>
    <w:rsid w:val="6FCD6339"/>
    <w:rsid w:val="6FDF4B38"/>
    <w:rsid w:val="6FE60C1B"/>
    <w:rsid w:val="6FE866A8"/>
    <w:rsid w:val="6FF22436"/>
    <w:rsid w:val="700D46B3"/>
    <w:rsid w:val="70397A61"/>
    <w:rsid w:val="704A7B64"/>
    <w:rsid w:val="704C4703"/>
    <w:rsid w:val="706E77D1"/>
    <w:rsid w:val="707567AF"/>
    <w:rsid w:val="70790D09"/>
    <w:rsid w:val="707936F5"/>
    <w:rsid w:val="70886EBC"/>
    <w:rsid w:val="708B4AC5"/>
    <w:rsid w:val="709F1BB4"/>
    <w:rsid w:val="709F6C83"/>
    <w:rsid w:val="70A105C6"/>
    <w:rsid w:val="70A4584C"/>
    <w:rsid w:val="70BC05B5"/>
    <w:rsid w:val="70C0011E"/>
    <w:rsid w:val="70C74038"/>
    <w:rsid w:val="70CD7D2B"/>
    <w:rsid w:val="70CE6AC4"/>
    <w:rsid w:val="70DF748E"/>
    <w:rsid w:val="70EA5277"/>
    <w:rsid w:val="70EC4573"/>
    <w:rsid w:val="70FA22E5"/>
    <w:rsid w:val="710D3DEB"/>
    <w:rsid w:val="711B1F46"/>
    <w:rsid w:val="71337B63"/>
    <w:rsid w:val="713C7010"/>
    <w:rsid w:val="7143010B"/>
    <w:rsid w:val="71452E47"/>
    <w:rsid w:val="714A164C"/>
    <w:rsid w:val="714F6CFB"/>
    <w:rsid w:val="71524FFA"/>
    <w:rsid w:val="71563BFB"/>
    <w:rsid w:val="71637DDE"/>
    <w:rsid w:val="716834B4"/>
    <w:rsid w:val="717D40E0"/>
    <w:rsid w:val="718951D9"/>
    <w:rsid w:val="71A864ED"/>
    <w:rsid w:val="71B26E24"/>
    <w:rsid w:val="71B52AD8"/>
    <w:rsid w:val="71CE6AC5"/>
    <w:rsid w:val="71CF4C64"/>
    <w:rsid w:val="71E1717C"/>
    <w:rsid w:val="71E6384D"/>
    <w:rsid w:val="71E64C11"/>
    <w:rsid w:val="71F6593B"/>
    <w:rsid w:val="721257D8"/>
    <w:rsid w:val="72551ABC"/>
    <w:rsid w:val="725D26F9"/>
    <w:rsid w:val="72DA75F1"/>
    <w:rsid w:val="72F603F2"/>
    <w:rsid w:val="72FE5C0C"/>
    <w:rsid w:val="73031046"/>
    <w:rsid w:val="73080DB0"/>
    <w:rsid w:val="730E043F"/>
    <w:rsid w:val="73183FAC"/>
    <w:rsid w:val="73286FAE"/>
    <w:rsid w:val="73356141"/>
    <w:rsid w:val="734F4C17"/>
    <w:rsid w:val="73672DCB"/>
    <w:rsid w:val="737D240A"/>
    <w:rsid w:val="738E2949"/>
    <w:rsid w:val="738F0B03"/>
    <w:rsid w:val="739F7DA9"/>
    <w:rsid w:val="73A621E0"/>
    <w:rsid w:val="73A678C4"/>
    <w:rsid w:val="73B94300"/>
    <w:rsid w:val="73BA4494"/>
    <w:rsid w:val="73C82FE7"/>
    <w:rsid w:val="73D03FFD"/>
    <w:rsid w:val="73D374E5"/>
    <w:rsid w:val="73D4607F"/>
    <w:rsid w:val="73D71C70"/>
    <w:rsid w:val="73E222C3"/>
    <w:rsid w:val="73EC73CA"/>
    <w:rsid w:val="740E78FD"/>
    <w:rsid w:val="741833F6"/>
    <w:rsid w:val="7433609A"/>
    <w:rsid w:val="743C308F"/>
    <w:rsid w:val="743D354F"/>
    <w:rsid w:val="744B7EB1"/>
    <w:rsid w:val="74553A45"/>
    <w:rsid w:val="74697CF5"/>
    <w:rsid w:val="746A63F0"/>
    <w:rsid w:val="74762E4F"/>
    <w:rsid w:val="747C2792"/>
    <w:rsid w:val="747E7946"/>
    <w:rsid w:val="74851681"/>
    <w:rsid w:val="7486589A"/>
    <w:rsid w:val="74A8377E"/>
    <w:rsid w:val="74AB3B28"/>
    <w:rsid w:val="74AD41B1"/>
    <w:rsid w:val="74B5788F"/>
    <w:rsid w:val="74BA793C"/>
    <w:rsid w:val="74BB3FAC"/>
    <w:rsid w:val="74E61F92"/>
    <w:rsid w:val="74E803AF"/>
    <w:rsid w:val="74F16FFE"/>
    <w:rsid w:val="75160C90"/>
    <w:rsid w:val="752605DC"/>
    <w:rsid w:val="752B0EE0"/>
    <w:rsid w:val="75513D15"/>
    <w:rsid w:val="75575175"/>
    <w:rsid w:val="755C5F6B"/>
    <w:rsid w:val="756A1A06"/>
    <w:rsid w:val="75763631"/>
    <w:rsid w:val="75A165C5"/>
    <w:rsid w:val="75AC0AC1"/>
    <w:rsid w:val="75C7169D"/>
    <w:rsid w:val="75CC555D"/>
    <w:rsid w:val="75D7201D"/>
    <w:rsid w:val="75EF6CB4"/>
    <w:rsid w:val="75F05945"/>
    <w:rsid w:val="75F1002D"/>
    <w:rsid w:val="760872F3"/>
    <w:rsid w:val="761707D4"/>
    <w:rsid w:val="762166EE"/>
    <w:rsid w:val="76236345"/>
    <w:rsid w:val="762A28DB"/>
    <w:rsid w:val="763A66C5"/>
    <w:rsid w:val="763C2075"/>
    <w:rsid w:val="76406141"/>
    <w:rsid w:val="764410E2"/>
    <w:rsid w:val="7644521D"/>
    <w:rsid w:val="764A51E3"/>
    <w:rsid w:val="769500B2"/>
    <w:rsid w:val="76AF2CE5"/>
    <w:rsid w:val="76B4328B"/>
    <w:rsid w:val="76B44A95"/>
    <w:rsid w:val="76CA612E"/>
    <w:rsid w:val="76D0667A"/>
    <w:rsid w:val="76FA28A9"/>
    <w:rsid w:val="7700415D"/>
    <w:rsid w:val="771C3660"/>
    <w:rsid w:val="771C62B9"/>
    <w:rsid w:val="77211A98"/>
    <w:rsid w:val="772E03C0"/>
    <w:rsid w:val="772E27B8"/>
    <w:rsid w:val="772F34F7"/>
    <w:rsid w:val="77521AC2"/>
    <w:rsid w:val="77537BCB"/>
    <w:rsid w:val="77566A1D"/>
    <w:rsid w:val="776962F3"/>
    <w:rsid w:val="776E4E57"/>
    <w:rsid w:val="776F66F1"/>
    <w:rsid w:val="778047BC"/>
    <w:rsid w:val="778F04CC"/>
    <w:rsid w:val="77923AC2"/>
    <w:rsid w:val="77992473"/>
    <w:rsid w:val="77993F6E"/>
    <w:rsid w:val="77A40E9D"/>
    <w:rsid w:val="77C53DAA"/>
    <w:rsid w:val="77CA07BA"/>
    <w:rsid w:val="77CB5CAC"/>
    <w:rsid w:val="77D70419"/>
    <w:rsid w:val="77DD04AD"/>
    <w:rsid w:val="77DF67C2"/>
    <w:rsid w:val="78445AB2"/>
    <w:rsid w:val="784709C2"/>
    <w:rsid w:val="787222A9"/>
    <w:rsid w:val="787A47FF"/>
    <w:rsid w:val="787C5390"/>
    <w:rsid w:val="78831428"/>
    <w:rsid w:val="78947C88"/>
    <w:rsid w:val="78A9349F"/>
    <w:rsid w:val="78C12A16"/>
    <w:rsid w:val="78C80447"/>
    <w:rsid w:val="78CC5AB1"/>
    <w:rsid w:val="78D82E67"/>
    <w:rsid w:val="78DB059B"/>
    <w:rsid w:val="78DD6096"/>
    <w:rsid w:val="78EA22D9"/>
    <w:rsid w:val="78EB4DBA"/>
    <w:rsid w:val="78FA1FD6"/>
    <w:rsid w:val="79116335"/>
    <w:rsid w:val="791A7294"/>
    <w:rsid w:val="791C7036"/>
    <w:rsid w:val="79670729"/>
    <w:rsid w:val="79894E4C"/>
    <w:rsid w:val="798F30E6"/>
    <w:rsid w:val="799733BE"/>
    <w:rsid w:val="79B171A9"/>
    <w:rsid w:val="79CE647D"/>
    <w:rsid w:val="79D979B9"/>
    <w:rsid w:val="79E12718"/>
    <w:rsid w:val="79F32438"/>
    <w:rsid w:val="79F40F95"/>
    <w:rsid w:val="79F61DED"/>
    <w:rsid w:val="79FD41F0"/>
    <w:rsid w:val="7A3043BD"/>
    <w:rsid w:val="7A357E45"/>
    <w:rsid w:val="7A4A0135"/>
    <w:rsid w:val="7A4A3140"/>
    <w:rsid w:val="7AAB2AB7"/>
    <w:rsid w:val="7ACB64EA"/>
    <w:rsid w:val="7ADA1D7C"/>
    <w:rsid w:val="7ADD7064"/>
    <w:rsid w:val="7ADF2C25"/>
    <w:rsid w:val="7AE26D7A"/>
    <w:rsid w:val="7AEF555A"/>
    <w:rsid w:val="7AF94B4A"/>
    <w:rsid w:val="7B1E4FE0"/>
    <w:rsid w:val="7B274E43"/>
    <w:rsid w:val="7B4670EC"/>
    <w:rsid w:val="7B49425F"/>
    <w:rsid w:val="7B586342"/>
    <w:rsid w:val="7B73150F"/>
    <w:rsid w:val="7B82547D"/>
    <w:rsid w:val="7B930D1D"/>
    <w:rsid w:val="7BA65B23"/>
    <w:rsid w:val="7BAE0A61"/>
    <w:rsid w:val="7BB06B06"/>
    <w:rsid w:val="7BBE3235"/>
    <w:rsid w:val="7BDB56CA"/>
    <w:rsid w:val="7BE6064D"/>
    <w:rsid w:val="7C017BEB"/>
    <w:rsid w:val="7C0D2B8C"/>
    <w:rsid w:val="7C1B282D"/>
    <w:rsid w:val="7C233FD4"/>
    <w:rsid w:val="7C2A4D43"/>
    <w:rsid w:val="7C2D62A9"/>
    <w:rsid w:val="7C2E443D"/>
    <w:rsid w:val="7C366323"/>
    <w:rsid w:val="7C377987"/>
    <w:rsid w:val="7C3A6C6F"/>
    <w:rsid w:val="7C46072E"/>
    <w:rsid w:val="7C4D01FF"/>
    <w:rsid w:val="7C592660"/>
    <w:rsid w:val="7C5F769D"/>
    <w:rsid w:val="7C674823"/>
    <w:rsid w:val="7C7C6360"/>
    <w:rsid w:val="7C864F78"/>
    <w:rsid w:val="7C8D18E4"/>
    <w:rsid w:val="7CAA02FC"/>
    <w:rsid w:val="7CAF0277"/>
    <w:rsid w:val="7CB01C7A"/>
    <w:rsid w:val="7CBB4CE4"/>
    <w:rsid w:val="7CCC5634"/>
    <w:rsid w:val="7CED7B13"/>
    <w:rsid w:val="7CF9568A"/>
    <w:rsid w:val="7CFE3931"/>
    <w:rsid w:val="7D1B0AF9"/>
    <w:rsid w:val="7D1F1FA6"/>
    <w:rsid w:val="7D3656FB"/>
    <w:rsid w:val="7D390A31"/>
    <w:rsid w:val="7D4C669C"/>
    <w:rsid w:val="7D685A42"/>
    <w:rsid w:val="7D6B0F5A"/>
    <w:rsid w:val="7D7040E5"/>
    <w:rsid w:val="7D7B0C0E"/>
    <w:rsid w:val="7D816122"/>
    <w:rsid w:val="7D8D3297"/>
    <w:rsid w:val="7D995773"/>
    <w:rsid w:val="7DA20D2E"/>
    <w:rsid w:val="7DA20F3B"/>
    <w:rsid w:val="7DA354C2"/>
    <w:rsid w:val="7DA85451"/>
    <w:rsid w:val="7DA912C2"/>
    <w:rsid w:val="7DB61582"/>
    <w:rsid w:val="7DD47462"/>
    <w:rsid w:val="7DD84068"/>
    <w:rsid w:val="7DED64C6"/>
    <w:rsid w:val="7E105EBF"/>
    <w:rsid w:val="7E3B72F9"/>
    <w:rsid w:val="7E4065C2"/>
    <w:rsid w:val="7E441A2F"/>
    <w:rsid w:val="7E78315F"/>
    <w:rsid w:val="7E910481"/>
    <w:rsid w:val="7E945F8F"/>
    <w:rsid w:val="7E9B771F"/>
    <w:rsid w:val="7EB023A1"/>
    <w:rsid w:val="7EBC0D18"/>
    <w:rsid w:val="7EC17E0A"/>
    <w:rsid w:val="7EEC7424"/>
    <w:rsid w:val="7EF27C68"/>
    <w:rsid w:val="7EF31077"/>
    <w:rsid w:val="7EF41D9B"/>
    <w:rsid w:val="7EF55B57"/>
    <w:rsid w:val="7EF93C6F"/>
    <w:rsid w:val="7EFA1DFF"/>
    <w:rsid w:val="7F0E7816"/>
    <w:rsid w:val="7F263CE1"/>
    <w:rsid w:val="7F29204E"/>
    <w:rsid w:val="7F347985"/>
    <w:rsid w:val="7F5023B3"/>
    <w:rsid w:val="7F517962"/>
    <w:rsid w:val="7F5F6ACA"/>
    <w:rsid w:val="7F6243FB"/>
    <w:rsid w:val="7F855B91"/>
    <w:rsid w:val="7F880625"/>
    <w:rsid w:val="7F9B1CC2"/>
    <w:rsid w:val="7FA907BF"/>
    <w:rsid w:val="7FC3511B"/>
    <w:rsid w:val="7FC96888"/>
    <w:rsid w:val="7FD27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9"/>
    <w:pPr>
      <w:keepNext/>
      <w:keepLines/>
      <w:numPr>
        <w:ilvl w:val="4"/>
        <w:numId w:val="1"/>
      </w:numPr>
      <w:spacing w:before="280" w:after="290" w:line="376" w:lineRule="auto"/>
      <w:outlineLvl w:val="4"/>
    </w:pPr>
    <w:rPr>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7">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character" w:customStyle="1" w:styleId="13">
    <w:name w:val="标题 1 Char"/>
    <w:basedOn w:val="9"/>
    <w:link w:val="2"/>
    <w:qFormat/>
    <w:uiPriority w:val="9"/>
    <w:rPr>
      <w:b/>
      <w:bCs/>
      <w:kern w:val="44"/>
      <w:sz w:val="44"/>
      <w:szCs w:val="44"/>
    </w:rPr>
  </w:style>
  <w:style w:type="character" w:customStyle="1" w:styleId="14">
    <w:name w:val="标题 2 Char"/>
    <w:basedOn w:val="9"/>
    <w:link w:val="3"/>
    <w:qFormat/>
    <w:uiPriority w:val="9"/>
    <w:rPr>
      <w:rFonts w:asciiTheme="majorHAnsi" w:hAnsiTheme="majorHAnsi" w:eastAsiaTheme="majorEastAsia" w:cstheme="majorBidi"/>
      <w:b/>
      <w:bCs/>
      <w:sz w:val="32"/>
      <w:szCs w:val="32"/>
    </w:rPr>
  </w:style>
  <w:style w:type="character" w:customStyle="1" w:styleId="15">
    <w:name w:val="标题 3 Char"/>
    <w:basedOn w:val="9"/>
    <w:link w:val="4"/>
    <w:qFormat/>
    <w:uiPriority w:val="9"/>
    <w:rPr>
      <w:b/>
      <w:bCs/>
      <w:sz w:val="32"/>
      <w:szCs w:val="32"/>
    </w:rPr>
  </w:style>
  <w:style w:type="character" w:customStyle="1" w:styleId="16">
    <w:name w:val="标题 4 Char"/>
    <w:basedOn w:val="9"/>
    <w:link w:val="5"/>
    <w:qFormat/>
    <w:uiPriority w:val="9"/>
    <w:rPr>
      <w:rFonts w:asciiTheme="majorHAnsi" w:hAnsiTheme="majorHAnsi" w:eastAsiaTheme="majorEastAsia" w:cstheme="majorBidi"/>
      <w:b/>
      <w:bCs/>
      <w:sz w:val="28"/>
      <w:szCs w:val="28"/>
    </w:rPr>
  </w:style>
  <w:style w:type="character" w:customStyle="1" w:styleId="17">
    <w:name w:val="标题 5 Char"/>
    <w:basedOn w:val="9"/>
    <w:link w:val="6"/>
    <w:semiHidden/>
    <w:qFormat/>
    <w:uiPriority w:val="9"/>
    <w:rPr>
      <w:b/>
      <w:bCs/>
      <w:sz w:val="28"/>
      <w:szCs w:val="28"/>
    </w:rPr>
  </w:style>
  <w:style w:type="character" w:customStyle="1" w:styleId="18">
    <w:name w:val="页眉 Char"/>
    <w:basedOn w:val="9"/>
    <w:link w:val="8"/>
    <w:qFormat/>
    <w:uiPriority w:val="99"/>
    <w:rPr>
      <w:sz w:val="18"/>
      <w:szCs w:val="18"/>
    </w:rPr>
  </w:style>
  <w:style w:type="character" w:customStyle="1" w:styleId="19">
    <w:name w:val="页脚 Char"/>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note_template.dotx</Template>
  <Pages>34</Pages>
  <Words>4442</Words>
  <Characters>25323</Characters>
  <Lines>211</Lines>
  <Paragraphs>59</Paragraphs>
  <ScaleCrop>false</ScaleCrop>
  <LinksUpToDate>false</LinksUpToDate>
  <CharactersWithSpaces>29706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2017-02-18T10:02:00Z</dcterms:created>
  <dc:creator>administrator</dc:creator>
  <cp:lastModifiedBy>Administrator</cp:lastModifiedBy>
  <dcterms:modified xsi:type="dcterms:W3CDTF">2017-11-05T15:52:18Z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